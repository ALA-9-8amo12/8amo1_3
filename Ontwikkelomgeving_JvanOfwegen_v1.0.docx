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 w:rsidP="00A10D5E">
            <w:pPr>
              <w:tabs>
                <w:tab w:val="left" w:pos="1356"/>
              </w:tabs>
            </w:pPr>
            <w:r>
              <w:t>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1F5DEA">
            <w:pPr>
              <w:tabs>
                <w:tab w:val="left" w:pos="1356"/>
              </w:tabs>
            </w:pPr>
            <w:r>
              <w:t>7-10-</w:t>
            </w:r>
            <w:r w:rsidR="00291C8C">
              <w:t>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8C48D7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0808" w:history="1">
            <w:r w:rsidR="008C48D7" w:rsidRPr="000602F6">
              <w:rPr>
                <w:rStyle w:val="Hyperlink"/>
                <w:noProof/>
              </w:rPr>
              <w:t>Ontwikkelomgeving</w:t>
            </w:r>
            <w:r w:rsidR="008C48D7">
              <w:rPr>
                <w:noProof/>
                <w:webHidden/>
              </w:rPr>
              <w:tab/>
            </w:r>
            <w:r w:rsidR="008C48D7">
              <w:rPr>
                <w:noProof/>
                <w:webHidden/>
              </w:rPr>
              <w:fldChar w:fldCharType="begin"/>
            </w:r>
            <w:r w:rsidR="008C48D7">
              <w:rPr>
                <w:noProof/>
                <w:webHidden/>
              </w:rPr>
              <w:instrText xml:space="preserve"> PAGEREF _Toc53040808 \h </w:instrText>
            </w:r>
            <w:r w:rsidR="008C48D7">
              <w:rPr>
                <w:noProof/>
                <w:webHidden/>
              </w:rPr>
            </w:r>
            <w:r w:rsidR="008C48D7">
              <w:rPr>
                <w:noProof/>
                <w:webHidden/>
              </w:rPr>
              <w:fldChar w:fldCharType="separate"/>
            </w:r>
            <w:r w:rsidR="008C48D7">
              <w:rPr>
                <w:noProof/>
                <w:webHidden/>
              </w:rPr>
              <w:t>3</w:t>
            </w:r>
            <w:r w:rsidR="008C48D7">
              <w:rPr>
                <w:noProof/>
                <w:webHidden/>
              </w:rPr>
              <w:fldChar w:fldCharType="end"/>
            </w:r>
          </w:hyperlink>
        </w:p>
        <w:p w:rsidR="008C48D7" w:rsidRDefault="008C48D7">
          <w:pPr>
            <w:pStyle w:val="Inhopg2"/>
            <w:tabs>
              <w:tab w:val="right" w:pos="9062"/>
            </w:tabs>
            <w:rPr>
              <w:noProof/>
            </w:rPr>
          </w:pPr>
          <w:hyperlink w:anchor="_Toc53040809" w:history="1">
            <w:r w:rsidRPr="000602F6">
              <w:rPr>
                <w:rStyle w:val="Hyperlink"/>
                <w:noProof/>
              </w:rPr>
              <w:t>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8D7" w:rsidRDefault="008C48D7">
          <w:pPr>
            <w:pStyle w:val="Inhopg2"/>
            <w:tabs>
              <w:tab w:val="right" w:pos="9062"/>
            </w:tabs>
            <w:rPr>
              <w:noProof/>
            </w:rPr>
          </w:pPr>
          <w:hyperlink w:anchor="_Toc53040810" w:history="1">
            <w:r w:rsidRPr="000602F6">
              <w:rPr>
                <w:rStyle w:val="Hyperlink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291C8C" w:rsidRDefault="00291C8C">
      <w:pPr>
        <w:spacing w:line="259" w:lineRule="auto"/>
      </w:pPr>
      <w:r>
        <w:br w:type="page"/>
      </w:r>
      <w:bookmarkStart w:id="0" w:name="_GoBack"/>
      <w:bookmarkEnd w:id="0"/>
    </w:p>
    <w:p w:rsidR="00291C8C" w:rsidRDefault="008B207C" w:rsidP="00291C8C">
      <w:pPr>
        <w:pStyle w:val="Kop1"/>
      </w:pPr>
      <w:bookmarkStart w:id="1" w:name="_Toc53040808"/>
      <w:r>
        <w:lastRenderedPageBreak/>
        <w:t>Ontwikkelomgeving</w:t>
      </w:r>
      <w:bookmarkEnd w:id="1"/>
    </w:p>
    <w:p w:rsidR="008B207C" w:rsidRDefault="008B207C" w:rsidP="008B207C">
      <w:pPr>
        <w:pStyle w:val="Kop2"/>
      </w:pPr>
      <w:bookmarkStart w:id="2" w:name="_Toc53040809"/>
      <w:r>
        <w:t>Benodigde Hardware</w:t>
      </w:r>
      <w:bookmarkEnd w:id="2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B207C" w:rsidTr="008B207C">
        <w:tc>
          <w:tcPr>
            <w:tcW w:w="4531" w:type="dxa"/>
          </w:tcPr>
          <w:p w:rsidR="008B207C" w:rsidRDefault="008B207C">
            <w:r>
              <w:t>Apparaat</w:t>
            </w:r>
          </w:p>
        </w:tc>
        <w:tc>
          <w:tcPr>
            <w:tcW w:w="4531" w:type="dxa"/>
          </w:tcPr>
          <w:p w:rsidR="008B207C" w:rsidRDefault="008B207C">
            <w:r>
              <w:t>Vereisten</w:t>
            </w:r>
          </w:p>
        </w:tc>
      </w:tr>
      <w:tr w:rsidR="008B207C" w:rsidTr="008B207C">
        <w:tc>
          <w:tcPr>
            <w:tcW w:w="4531" w:type="dxa"/>
          </w:tcPr>
          <w:p w:rsidR="008B207C" w:rsidRDefault="008B207C">
            <w:r>
              <w:t>Computer</w:t>
            </w:r>
          </w:p>
        </w:tc>
        <w:tc>
          <w:tcPr>
            <w:tcW w:w="4531" w:type="dxa"/>
          </w:tcPr>
          <w:p w:rsidR="00901E39" w:rsidRDefault="00901E39" w:rsidP="008B207C">
            <w:pPr>
              <w:pStyle w:val="Lijstalinea"/>
              <w:numPr>
                <w:ilvl w:val="0"/>
                <w:numId w:val="1"/>
              </w:numPr>
            </w:pPr>
            <w:r>
              <w:t>Windows 7/8/10 (64-bit)</w:t>
            </w:r>
          </w:p>
          <w:p w:rsidR="008B207C" w:rsidRPr="006F59F0" w:rsidRDefault="008B207C" w:rsidP="008B207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6F59F0">
              <w:rPr>
                <w:lang w:val="en-US"/>
              </w:rPr>
              <w:t xml:space="preserve">CPU </w:t>
            </w:r>
            <w:r w:rsidR="00901E39" w:rsidRPr="006F59F0">
              <w:rPr>
                <w:lang w:val="en-US"/>
              </w:rPr>
              <w:t xml:space="preserve">Intel </w:t>
            </w:r>
            <w:r w:rsidR="006F59F0" w:rsidRPr="006F59F0">
              <w:rPr>
                <w:lang w:val="en-US"/>
              </w:rPr>
              <w:t xml:space="preserve">i5 or i7 </w:t>
            </w:r>
            <w:r w:rsidR="006F59F0">
              <w:rPr>
                <w:lang w:val="en-US"/>
              </w:rPr>
              <w:t>or AMD Ryzen 5/Ryzen 7</w:t>
            </w:r>
          </w:p>
          <w:p w:rsidR="008B207C" w:rsidRDefault="008B207C" w:rsidP="008B207C">
            <w:pPr>
              <w:pStyle w:val="Lijstalinea"/>
              <w:numPr>
                <w:ilvl w:val="0"/>
                <w:numId w:val="1"/>
              </w:numPr>
            </w:pPr>
            <w:r>
              <w:t>16GB RAM</w:t>
            </w:r>
          </w:p>
          <w:p w:rsidR="008B207C" w:rsidRDefault="00B96269" w:rsidP="008B207C">
            <w:pPr>
              <w:pStyle w:val="Lijstalinea"/>
              <w:numPr>
                <w:ilvl w:val="0"/>
                <w:numId w:val="1"/>
              </w:numPr>
            </w:pPr>
            <w:r>
              <w:t>GPU</w:t>
            </w:r>
            <w:r w:rsidR="00901E39">
              <w:t xml:space="preserve"> Nvidia </w:t>
            </w:r>
            <w:proofErr w:type="spellStart"/>
            <w:r w:rsidR="00901E39">
              <w:t>gtx</w:t>
            </w:r>
            <w:proofErr w:type="spellEnd"/>
            <w:r w:rsidR="00901E39">
              <w:t xml:space="preserve"> 970 of nieuwer</w:t>
            </w:r>
          </w:p>
          <w:p w:rsidR="00901E39" w:rsidRDefault="00901E39" w:rsidP="00901E39">
            <w:pPr>
              <w:pStyle w:val="Lijstalinea"/>
              <w:numPr>
                <w:ilvl w:val="0"/>
                <w:numId w:val="1"/>
              </w:numPr>
            </w:pPr>
            <w:r>
              <w:t>Harde schijf minimaal 20GB</w:t>
            </w:r>
          </w:p>
          <w:p w:rsidR="00901E39" w:rsidRDefault="00901E39" w:rsidP="00901E39">
            <w:pPr>
              <w:pStyle w:val="Lijstalinea"/>
            </w:pPr>
          </w:p>
        </w:tc>
      </w:tr>
      <w:tr w:rsidR="008B207C" w:rsidRPr="008B207C" w:rsidTr="008B207C">
        <w:tc>
          <w:tcPr>
            <w:tcW w:w="4531" w:type="dxa"/>
          </w:tcPr>
          <w:p w:rsidR="008B207C" w:rsidRDefault="008B207C">
            <w:r>
              <w:t xml:space="preserve">Internet verbinding </w:t>
            </w:r>
          </w:p>
        </w:tc>
        <w:tc>
          <w:tcPr>
            <w:tcW w:w="4531" w:type="dxa"/>
          </w:tcPr>
          <w:p w:rsidR="008B207C" w:rsidRPr="008B207C" w:rsidRDefault="008B207C">
            <w:pPr>
              <w:rPr>
                <w:lang w:val="en-US"/>
              </w:rPr>
            </w:pPr>
            <w:proofErr w:type="spellStart"/>
            <w:r w:rsidRPr="008B207C">
              <w:rPr>
                <w:lang w:val="en-US"/>
              </w:rPr>
              <w:t>Kabel</w:t>
            </w:r>
            <w:proofErr w:type="spellEnd"/>
            <w:r w:rsidRPr="008B207C">
              <w:rPr>
                <w:lang w:val="en-US"/>
              </w:rPr>
              <w:t xml:space="preserve"> of </w:t>
            </w:r>
            <w:proofErr w:type="spellStart"/>
            <w:r w:rsidRPr="008B207C">
              <w:rPr>
                <w:lang w:val="en-US"/>
              </w:rPr>
              <w:t>WiFi</w:t>
            </w:r>
            <w:proofErr w:type="spellEnd"/>
          </w:p>
          <w:p w:rsidR="008B207C" w:rsidRPr="008B207C" w:rsidRDefault="008B207C" w:rsidP="008B207C">
            <w:r w:rsidRPr="008B207C">
              <w:t>Minimaal 5MB/sec download snelheid.</w:t>
            </w:r>
          </w:p>
          <w:p w:rsidR="008B207C" w:rsidRPr="008B207C" w:rsidRDefault="008B207C" w:rsidP="008B207C"/>
        </w:tc>
      </w:tr>
    </w:tbl>
    <w:p w:rsidR="008B207C" w:rsidRPr="008B207C" w:rsidRDefault="008B207C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8B207C">
        <w:br w:type="page"/>
      </w:r>
    </w:p>
    <w:p w:rsidR="008B207C" w:rsidRDefault="008B207C" w:rsidP="008B207C">
      <w:pPr>
        <w:pStyle w:val="Kop2"/>
      </w:pPr>
      <w:bookmarkStart w:id="3" w:name="_Toc53040810"/>
      <w:r>
        <w:lastRenderedPageBreak/>
        <w:t>Benodigde Software</w:t>
      </w:r>
      <w:bookmarkEnd w:id="3"/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96269" w:rsidTr="00B96269">
        <w:tc>
          <w:tcPr>
            <w:tcW w:w="2265" w:type="dxa"/>
          </w:tcPr>
          <w:p w:rsidR="00B96269" w:rsidRDefault="00B96269" w:rsidP="008B207C">
            <w:r>
              <w:t>Software</w:t>
            </w:r>
          </w:p>
        </w:tc>
        <w:tc>
          <w:tcPr>
            <w:tcW w:w="2265" w:type="dxa"/>
          </w:tcPr>
          <w:p w:rsidR="00B96269" w:rsidRDefault="00B96269" w:rsidP="008B207C">
            <w:r>
              <w:t>Versie</w:t>
            </w:r>
          </w:p>
        </w:tc>
        <w:tc>
          <w:tcPr>
            <w:tcW w:w="2266" w:type="dxa"/>
          </w:tcPr>
          <w:p w:rsidR="00B96269" w:rsidRDefault="00B96269" w:rsidP="008B207C">
            <w:r>
              <w:t>Installatie</w:t>
            </w:r>
          </w:p>
        </w:tc>
        <w:tc>
          <w:tcPr>
            <w:tcW w:w="2266" w:type="dxa"/>
          </w:tcPr>
          <w:p w:rsidR="00B96269" w:rsidRDefault="00B96269" w:rsidP="008B207C">
            <w:r>
              <w:t>Opmerkingen</w:t>
            </w:r>
          </w:p>
        </w:tc>
      </w:tr>
      <w:tr w:rsidR="00B96269" w:rsidTr="00B96269">
        <w:tc>
          <w:tcPr>
            <w:tcW w:w="2265" w:type="dxa"/>
          </w:tcPr>
          <w:p w:rsidR="00B96269" w:rsidRDefault="00B96269" w:rsidP="008B207C">
            <w:r>
              <w:t xml:space="preserve">Firefox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</w:tc>
        <w:tc>
          <w:tcPr>
            <w:tcW w:w="2265" w:type="dxa"/>
          </w:tcPr>
          <w:p w:rsidR="00B96269" w:rsidRDefault="00B96269" w:rsidP="008B207C">
            <w:r w:rsidRPr="00B96269">
              <w:t>82.0b8 (64-bits)</w:t>
            </w:r>
          </w:p>
        </w:tc>
        <w:tc>
          <w:tcPr>
            <w:tcW w:w="2266" w:type="dxa"/>
          </w:tcPr>
          <w:p w:rsidR="00B96269" w:rsidRDefault="00B96269" w:rsidP="008B207C">
            <w:r>
              <w:t>Standaard</w:t>
            </w:r>
          </w:p>
        </w:tc>
        <w:tc>
          <w:tcPr>
            <w:tcW w:w="2266" w:type="dxa"/>
          </w:tcPr>
          <w:p w:rsidR="00B96269" w:rsidRDefault="003E2E82" w:rsidP="003E2E82">
            <w:r>
              <w:t xml:space="preserve">Voor het opzoeken van code. En om </w:t>
            </w:r>
            <w:proofErr w:type="spellStart"/>
            <w:r>
              <w:t>Firebase</w:t>
            </w:r>
            <w:proofErr w:type="spellEnd"/>
            <w:r>
              <w:t xml:space="preserve"> te kunnen gebruiken.</w:t>
            </w:r>
          </w:p>
        </w:tc>
      </w:tr>
      <w:tr w:rsidR="00B96269" w:rsidTr="00B96269">
        <w:tc>
          <w:tcPr>
            <w:tcW w:w="2265" w:type="dxa"/>
          </w:tcPr>
          <w:p w:rsidR="00B96269" w:rsidRDefault="00B96269" w:rsidP="008B207C">
            <w:r>
              <w:t>Android Studio</w:t>
            </w:r>
          </w:p>
        </w:tc>
        <w:tc>
          <w:tcPr>
            <w:tcW w:w="2265" w:type="dxa"/>
          </w:tcPr>
          <w:p w:rsidR="00B96269" w:rsidRDefault="00B96269" w:rsidP="008B207C">
            <w:r>
              <w:t>4.0.2 (64-bit)</w:t>
            </w:r>
          </w:p>
        </w:tc>
        <w:tc>
          <w:tcPr>
            <w:tcW w:w="2266" w:type="dxa"/>
          </w:tcPr>
          <w:p w:rsidR="00B96269" w:rsidRDefault="00B96269" w:rsidP="008B207C">
            <w:r>
              <w:t>Standaard</w:t>
            </w:r>
          </w:p>
        </w:tc>
        <w:tc>
          <w:tcPr>
            <w:tcW w:w="2266" w:type="dxa"/>
          </w:tcPr>
          <w:p w:rsidR="00B96269" w:rsidRDefault="003E2E82" w:rsidP="003E2E82">
            <w:pPr>
              <w:tabs>
                <w:tab w:val="center" w:pos="1025"/>
              </w:tabs>
            </w:pPr>
            <w:r>
              <w:t>…</w:t>
            </w:r>
          </w:p>
        </w:tc>
      </w:tr>
      <w:tr w:rsidR="0000538C" w:rsidTr="00B96269">
        <w:tc>
          <w:tcPr>
            <w:tcW w:w="2265" w:type="dxa"/>
          </w:tcPr>
          <w:p w:rsidR="0000538C" w:rsidRDefault="0000538C" w:rsidP="008B207C">
            <w:r>
              <w:t>Microsoft Teams</w:t>
            </w:r>
          </w:p>
        </w:tc>
        <w:tc>
          <w:tcPr>
            <w:tcW w:w="2265" w:type="dxa"/>
          </w:tcPr>
          <w:p w:rsidR="0000538C" w:rsidRDefault="0000538C" w:rsidP="008B207C">
            <w:r w:rsidRPr="0000538C">
              <w:t>1.3.00.24755 (64-bits)</w:t>
            </w:r>
          </w:p>
        </w:tc>
        <w:tc>
          <w:tcPr>
            <w:tcW w:w="2266" w:type="dxa"/>
          </w:tcPr>
          <w:p w:rsidR="0000538C" w:rsidRDefault="0000538C" w:rsidP="008B207C">
            <w:r>
              <w:t>Standaard</w:t>
            </w:r>
          </w:p>
        </w:tc>
        <w:tc>
          <w:tcPr>
            <w:tcW w:w="2266" w:type="dxa"/>
          </w:tcPr>
          <w:p w:rsidR="0000538C" w:rsidRDefault="00EE6A32" w:rsidP="003E2E82">
            <w:pPr>
              <w:tabs>
                <w:tab w:val="center" w:pos="1025"/>
              </w:tabs>
            </w:pPr>
            <w:r>
              <w:t>…</w:t>
            </w:r>
          </w:p>
        </w:tc>
      </w:tr>
    </w:tbl>
    <w:p w:rsidR="008B207C" w:rsidRPr="008B207C" w:rsidRDefault="008B207C" w:rsidP="008B207C"/>
    <w:p w:rsidR="008B207C" w:rsidRPr="008B207C" w:rsidRDefault="008B207C" w:rsidP="008B207C"/>
    <w:sectPr w:rsidR="008B207C" w:rsidRPr="008B207C" w:rsidSect="00291C8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46C" w:rsidRDefault="0010446C" w:rsidP="00291C8C">
      <w:pPr>
        <w:spacing w:after="0" w:line="240" w:lineRule="auto"/>
      </w:pPr>
      <w:r>
        <w:separator/>
      </w:r>
    </w:p>
  </w:endnote>
  <w:endnote w:type="continuationSeparator" w:id="0">
    <w:p w:rsidR="0010446C" w:rsidRDefault="0010446C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4769700"/>
      <w:docPartObj>
        <w:docPartGallery w:val="Page Numbers (Bottom of Page)"/>
        <w:docPartUnique/>
      </w:docPartObj>
    </w:sdtPr>
    <w:sdtEndPr/>
    <w:sdtContent>
      <w:p w:rsidR="00B96269" w:rsidRDefault="00B9626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8D7">
          <w:rPr>
            <w:noProof/>
          </w:rPr>
          <w:t>4</w:t>
        </w:r>
        <w:r>
          <w:fldChar w:fldCharType="end"/>
        </w:r>
      </w:p>
    </w:sdtContent>
  </w:sdt>
  <w:p w:rsidR="00B96269" w:rsidRDefault="00B9626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46C" w:rsidRDefault="0010446C" w:rsidP="00291C8C">
      <w:pPr>
        <w:spacing w:after="0" w:line="240" w:lineRule="auto"/>
      </w:pPr>
      <w:r>
        <w:separator/>
      </w:r>
    </w:p>
  </w:footnote>
  <w:footnote w:type="continuationSeparator" w:id="0">
    <w:p w:rsidR="0010446C" w:rsidRDefault="0010446C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12F4B"/>
    <w:multiLevelType w:val="hybridMultilevel"/>
    <w:tmpl w:val="36B04BB4"/>
    <w:lvl w:ilvl="0" w:tplc="B456FC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BB"/>
    <w:rsid w:val="0000538C"/>
    <w:rsid w:val="0010446C"/>
    <w:rsid w:val="0017587D"/>
    <w:rsid w:val="001F5DEA"/>
    <w:rsid w:val="00270324"/>
    <w:rsid w:val="00291C8C"/>
    <w:rsid w:val="00395DF6"/>
    <w:rsid w:val="003B225F"/>
    <w:rsid w:val="003E2E82"/>
    <w:rsid w:val="005857BB"/>
    <w:rsid w:val="006F59F0"/>
    <w:rsid w:val="008B207C"/>
    <w:rsid w:val="008C48D7"/>
    <w:rsid w:val="00901E39"/>
    <w:rsid w:val="00A10D5E"/>
    <w:rsid w:val="00B96269"/>
    <w:rsid w:val="00CF5ADC"/>
    <w:rsid w:val="00E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A402"/>
  <w15:chartTrackingRefBased/>
  <w15:docId w15:val="{C9C04C19-1EF4-43B4-B908-9188CA1A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Lijstalinea">
    <w:name w:val="List Paragraph"/>
    <w:basedOn w:val="Standaard"/>
    <w:uiPriority w:val="34"/>
    <w:qFormat/>
    <w:rsid w:val="008B207C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8C48D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mer\OneDrive\Openbaar\Documenten\Aangepaste%20Office-sjablonen\Wordsjabloon_Groep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45072-DEE0-4A2E-AA31-D0400756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Wordsjabloon_Groep3_v1.0</Template>
  <TotalTime>330</TotalTime>
  <Pages>4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</dc:creator>
  <cp:keywords/>
  <dc:description/>
  <cp:lastModifiedBy>Jelmer Van Ofwegen</cp:lastModifiedBy>
  <cp:revision>10</cp:revision>
  <dcterms:created xsi:type="dcterms:W3CDTF">2020-10-07T16:20:00Z</dcterms:created>
  <dcterms:modified xsi:type="dcterms:W3CDTF">2020-10-08T07:13:00Z</dcterms:modified>
</cp:coreProperties>
</file>