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BDF7" w14:textId="77777777"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3C0795A9" wp14:editId="0A05573B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14:paraId="66997CE7" w14:textId="77777777" w:rsidR="00291C8C" w:rsidRDefault="00291C8C" w:rsidP="00291C8C"/>
    <w:p w14:paraId="29599165" w14:textId="77777777" w:rsidR="00291C8C" w:rsidRDefault="00291C8C" w:rsidP="00291C8C"/>
    <w:p w14:paraId="6C2BA39C" w14:textId="77777777" w:rsidR="00291C8C" w:rsidRDefault="00291C8C" w:rsidP="00291C8C"/>
    <w:p w14:paraId="6130824B" w14:textId="77777777" w:rsidR="00291C8C" w:rsidRDefault="00291C8C" w:rsidP="00291C8C"/>
    <w:p w14:paraId="1D03635F" w14:textId="77777777" w:rsidR="00291C8C" w:rsidRDefault="00291C8C" w:rsidP="00291C8C"/>
    <w:p w14:paraId="2607EB1C" w14:textId="77777777" w:rsidR="00291C8C" w:rsidRDefault="00291C8C" w:rsidP="00291C8C"/>
    <w:p w14:paraId="18D36279" w14:textId="77777777" w:rsidR="00291C8C" w:rsidRDefault="00291C8C" w:rsidP="00291C8C"/>
    <w:p w14:paraId="00757282" w14:textId="77777777" w:rsidR="00291C8C" w:rsidRDefault="00291C8C" w:rsidP="00291C8C"/>
    <w:p w14:paraId="34B6A1B2" w14:textId="77777777" w:rsidR="00291C8C" w:rsidRDefault="00291C8C" w:rsidP="00291C8C"/>
    <w:p w14:paraId="5D65F38B" w14:textId="77777777" w:rsidR="00291C8C" w:rsidRDefault="00291C8C" w:rsidP="00291C8C"/>
    <w:p w14:paraId="2B3D0496" w14:textId="77777777" w:rsidR="00291C8C" w:rsidRDefault="00291C8C" w:rsidP="00291C8C"/>
    <w:p w14:paraId="5EE5ABA2" w14:textId="77777777" w:rsidR="00291C8C" w:rsidRDefault="00291C8C" w:rsidP="00291C8C"/>
    <w:p w14:paraId="2BF64816" w14:textId="77777777" w:rsidR="00291C8C" w:rsidRDefault="00291C8C" w:rsidP="00291C8C"/>
    <w:p w14:paraId="22382C7E" w14:textId="77777777" w:rsidR="00291C8C" w:rsidRDefault="00291C8C" w:rsidP="00291C8C"/>
    <w:p w14:paraId="600F8F99" w14:textId="77777777" w:rsidR="00291C8C" w:rsidRDefault="00291C8C" w:rsidP="00291C8C"/>
    <w:p w14:paraId="5004D8C4" w14:textId="77777777" w:rsidR="00291C8C" w:rsidRDefault="00291C8C" w:rsidP="00291C8C"/>
    <w:p w14:paraId="64FCBE87" w14:textId="77777777" w:rsidR="00291C8C" w:rsidRDefault="00291C8C" w:rsidP="00291C8C"/>
    <w:p w14:paraId="4F262D64" w14:textId="77777777" w:rsidR="00291C8C" w:rsidRDefault="00291C8C" w:rsidP="00291C8C"/>
    <w:p w14:paraId="06A821D5" w14:textId="77777777" w:rsidR="00291C8C" w:rsidRDefault="00291C8C" w:rsidP="00291C8C"/>
    <w:p w14:paraId="7B26AD4F" w14:textId="77777777" w:rsidR="00291C8C" w:rsidRDefault="00291C8C" w:rsidP="00291C8C"/>
    <w:p w14:paraId="15D3B41A" w14:textId="77777777" w:rsidR="00291C8C" w:rsidRDefault="00291C8C" w:rsidP="00291C8C"/>
    <w:p w14:paraId="75B0FB6B" w14:textId="77777777"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14:paraId="2CCE07E6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3DF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1883" w14:textId="77777777"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</w:t>
            </w:r>
            <w:proofErr w:type="spellStart"/>
            <w:r>
              <w:t>Ofwegen</w:t>
            </w:r>
            <w:proofErr w:type="spellEnd"/>
          </w:p>
        </w:tc>
      </w:tr>
      <w:tr w:rsidR="00291C8C" w14:paraId="5DDA26F1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BFC5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D1C3" w14:textId="1F768DB0" w:rsidR="00291C8C" w:rsidRDefault="00DF514D">
            <w:pPr>
              <w:tabs>
                <w:tab w:val="left" w:pos="1356"/>
              </w:tabs>
            </w:pPr>
            <w:r>
              <w:t>8</w:t>
            </w:r>
            <w:r w:rsidR="00291C8C">
              <w:t>-</w:t>
            </w:r>
            <w:r>
              <w:t>10</w:t>
            </w:r>
            <w:r w:rsidR="00291C8C">
              <w:t>-2020</w:t>
            </w:r>
          </w:p>
        </w:tc>
      </w:tr>
      <w:tr w:rsidR="00291C8C" w14:paraId="0E13BE24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C432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6111" w14:textId="77777777"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14:paraId="2A1FF415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3350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3B70" w14:textId="77777777"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14:paraId="6C9CEB8C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8C8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6BD8" w14:textId="77777777"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14:paraId="16EFC9E6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4EE6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B3D4" w14:textId="77777777"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14:paraId="08213607" w14:textId="77777777"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226A3B" w14:textId="77777777" w:rsidR="00291C8C" w:rsidRDefault="00291C8C">
          <w:pPr>
            <w:pStyle w:val="Kopvaninhoudsopgave"/>
          </w:pPr>
          <w:r>
            <w:t>Inhoud</w:t>
          </w:r>
        </w:p>
        <w:p w14:paraId="429551C5" w14:textId="4A16EE64" w:rsidR="00E34E97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0954" w:history="1">
            <w:r w:rsidR="00E34E97" w:rsidRPr="006D7F61">
              <w:rPr>
                <w:rStyle w:val="Hyperlink"/>
                <w:noProof/>
              </w:rPr>
              <w:t>Ontwikkelomgeving</w:t>
            </w:r>
            <w:r w:rsidR="00E34E97">
              <w:rPr>
                <w:noProof/>
                <w:webHidden/>
              </w:rPr>
              <w:tab/>
            </w:r>
            <w:r w:rsidR="00E34E97">
              <w:rPr>
                <w:noProof/>
                <w:webHidden/>
              </w:rPr>
              <w:fldChar w:fldCharType="begin"/>
            </w:r>
            <w:r w:rsidR="00E34E97">
              <w:rPr>
                <w:noProof/>
                <w:webHidden/>
              </w:rPr>
              <w:instrText xml:space="preserve"> PAGEREF _Toc53040954 \h </w:instrText>
            </w:r>
            <w:r w:rsidR="00E34E97">
              <w:rPr>
                <w:noProof/>
                <w:webHidden/>
              </w:rPr>
            </w:r>
            <w:r w:rsidR="00E34E97">
              <w:rPr>
                <w:noProof/>
                <w:webHidden/>
              </w:rPr>
              <w:fldChar w:fldCharType="separate"/>
            </w:r>
            <w:r w:rsidR="00E34E97">
              <w:rPr>
                <w:noProof/>
                <w:webHidden/>
              </w:rPr>
              <w:t>3</w:t>
            </w:r>
            <w:r w:rsidR="00E34E97">
              <w:rPr>
                <w:noProof/>
                <w:webHidden/>
              </w:rPr>
              <w:fldChar w:fldCharType="end"/>
            </w:r>
          </w:hyperlink>
        </w:p>
        <w:p w14:paraId="756EBD6B" w14:textId="3C49D71F" w:rsidR="00E34E97" w:rsidRDefault="00E34E97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55" w:history="1">
            <w:r w:rsidRPr="006D7F6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9D52" w14:textId="37E62672" w:rsidR="00E34E97" w:rsidRDefault="00E34E97">
          <w:pPr>
            <w:pStyle w:val="Inhopg3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56" w:history="1">
            <w:r w:rsidRPr="006D7F61">
              <w:rPr>
                <w:rStyle w:val="Hyperlink"/>
                <w:noProof/>
              </w:rPr>
              <w:t>Nick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188C" w14:textId="7D50E3D1" w:rsidR="00E34E97" w:rsidRDefault="00E34E97">
          <w:pPr>
            <w:pStyle w:val="Inhopg3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57" w:history="1">
            <w:r w:rsidRPr="006D7F61">
              <w:rPr>
                <w:rStyle w:val="Hyperlink"/>
                <w:noProof/>
              </w:rPr>
              <w:t>Jelmer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90D1" w14:textId="28AA86C8" w:rsidR="00E34E97" w:rsidRDefault="00E34E97">
          <w:pPr>
            <w:pStyle w:val="Inhopg3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58" w:history="1">
            <w:r w:rsidRPr="006D7F61">
              <w:rPr>
                <w:rStyle w:val="Hyperlink"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9996" w14:textId="0EB3E176" w:rsidR="00E34E97" w:rsidRDefault="00E34E97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59" w:history="1">
            <w:r w:rsidRPr="006D7F6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EC7A" w14:textId="0E5F9F4D" w:rsidR="00E34E97" w:rsidRDefault="00E34E97">
          <w:pPr>
            <w:pStyle w:val="Inhopg3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60" w:history="1">
            <w:r w:rsidRPr="006D7F61">
              <w:rPr>
                <w:rStyle w:val="Hyperlink"/>
                <w:noProof/>
              </w:rPr>
              <w:t>Nick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EE1F" w14:textId="46F1ED98" w:rsidR="00E34E97" w:rsidRDefault="00E34E97">
          <w:pPr>
            <w:pStyle w:val="Inhopg3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61" w:history="1">
            <w:r w:rsidRPr="006D7F61">
              <w:rPr>
                <w:rStyle w:val="Hyperlink"/>
                <w:noProof/>
              </w:rPr>
              <w:t>Jelmer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E105" w14:textId="5D1701DC" w:rsidR="00E34E97" w:rsidRDefault="00E34E97">
          <w:pPr>
            <w:pStyle w:val="Inhopg3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3040962" w:history="1">
            <w:r w:rsidRPr="006D7F61">
              <w:rPr>
                <w:rStyle w:val="Hyperlink"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7C0D" w14:textId="5E3B5AC6" w:rsidR="00291C8C" w:rsidRDefault="00291C8C">
          <w:r>
            <w:rPr>
              <w:b/>
              <w:bCs/>
            </w:rPr>
            <w:fldChar w:fldCharType="end"/>
          </w:r>
        </w:p>
      </w:sdtContent>
    </w:sdt>
    <w:p w14:paraId="7505EA9E" w14:textId="77777777" w:rsidR="00291C8C" w:rsidRDefault="00291C8C">
      <w:pPr>
        <w:spacing w:line="259" w:lineRule="auto"/>
      </w:pPr>
      <w:r>
        <w:br w:type="page"/>
      </w:r>
    </w:p>
    <w:p w14:paraId="7F069ED0" w14:textId="2F587234" w:rsidR="00291C8C" w:rsidRDefault="00DF514D" w:rsidP="00291C8C">
      <w:pPr>
        <w:pStyle w:val="Kop1"/>
      </w:pPr>
      <w:bookmarkStart w:id="0" w:name="_Toc53040954"/>
      <w:r>
        <w:lastRenderedPageBreak/>
        <w:t>Ontwikkelomgeving</w:t>
      </w:r>
      <w:bookmarkEnd w:id="0"/>
      <w:r>
        <w:tab/>
      </w:r>
    </w:p>
    <w:p w14:paraId="6F220E34" w14:textId="1BAB9AA7" w:rsidR="00DF514D" w:rsidRDefault="00DF514D" w:rsidP="00DF514D">
      <w:pPr>
        <w:pStyle w:val="Kop2"/>
      </w:pPr>
      <w:bookmarkStart w:id="1" w:name="_Toc53040955"/>
      <w:r>
        <w:t>Hardware</w:t>
      </w:r>
      <w:bookmarkEnd w:id="1"/>
    </w:p>
    <w:p w14:paraId="14491015" w14:textId="6FA1C849" w:rsidR="00DF514D" w:rsidRDefault="00DF514D" w:rsidP="00DF514D">
      <w:pPr>
        <w:pStyle w:val="Kop3"/>
      </w:pPr>
      <w:bookmarkStart w:id="2" w:name="_Toc53040956"/>
      <w:r>
        <w:t>Nick</w:t>
      </w:r>
      <w:bookmarkEnd w:id="2"/>
    </w:p>
    <w:p w14:paraId="7BF8CC78" w14:textId="77777777" w:rsidR="00DF514D" w:rsidRDefault="00DF514D" w:rsidP="00DF514D">
      <w:pPr>
        <w:pStyle w:val="Norma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PC -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Benodigheden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F514D" w14:paraId="08A98320" w14:textId="77777777" w:rsidTr="001B1068">
        <w:tc>
          <w:tcPr>
            <w:tcW w:w="4531" w:type="dxa"/>
          </w:tcPr>
          <w:p w14:paraId="12C91195" w14:textId="77777777" w:rsidR="00DF514D" w:rsidRPr="002B277A" w:rsidRDefault="00DF514D" w:rsidP="001B1068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Onderdeel</w:t>
            </w:r>
          </w:p>
        </w:tc>
        <w:tc>
          <w:tcPr>
            <w:tcW w:w="4531" w:type="dxa"/>
          </w:tcPr>
          <w:p w14:paraId="46B42984" w14:textId="77777777" w:rsidR="00DF514D" w:rsidRPr="002B277A" w:rsidRDefault="00DF514D" w:rsidP="001B1068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Merk</w:t>
            </w:r>
          </w:p>
        </w:tc>
      </w:tr>
      <w:tr w:rsidR="00DF514D" w14:paraId="6E811BA0" w14:textId="77777777" w:rsidTr="001B1068">
        <w:tc>
          <w:tcPr>
            <w:tcW w:w="4531" w:type="dxa"/>
          </w:tcPr>
          <w:p w14:paraId="6A1811C1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4531" w:type="dxa"/>
          </w:tcPr>
          <w:p w14:paraId="386DFC9E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I7 8700k 5.0 GHZ OC</w:t>
            </w:r>
          </w:p>
        </w:tc>
      </w:tr>
      <w:tr w:rsidR="00DF514D" w14:paraId="7E6A1A3D" w14:textId="77777777" w:rsidTr="001B1068">
        <w:tc>
          <w:tcPr>
            <w:tcW w:w="4531" w:type="dxa"/>
          </w:tcPr>
          <w:p w14:paraId="6A0DCE5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4531" w:type="dxa"/>
          </w:tcPr>
          <w:p w14:paraId="2EB204AD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GTX 1660 SUPER 6GB VRAM</w:t>
            </w:r>
          </w:p>
        </w:tc>
      </w:tr>
      <w:tr w:rsidR="00DF514D" w14:paraId="5719191C" w14:textId="77777777" w:rsidTr="001B1068">
        <w:tc>
          <w:tcPr>
            <w:tcW w:w="4531" w:type="dxa"/>
          </w:tcPr>
          <w:p w14:paraId="477D9B9B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4531" w:type="dxa"/>
          </w:tcPr>
          <w:p w14:paraId="38C7767B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 GB CORSAIR VENGEANCE</w:t>
            </w:r>
          </w:p>
        </w:tc>
      </w:tr>
      <w:tr w:rsidR="00DF514D" w14:paraId="69D99812" w14:textId="77777777" w:rsidTr="001B1068">
        <w:tc>
          <w:tcPr>
            <w:tcW w:w="4531" w:type="dxa"/>
          </w:tcPr>
          <w:p w14:paraId="78E52B7F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MOEDERBORD</w:t>
            </w:r>
          </w:p>
        </w:tc>
        <w:tc>
          <w:tcPr>
            <w:tcW w:w="4531" w:type="dxa"/>
          </w:tcPr>
          <w:p w14:paraId="0AC2AFA9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MSI X470 EXTREME</w:t>
            </w:r>
          </w:p>
        </w:tc>
      </w:tr>
      <w:tr w:rsidR="00DF514D" w14:paraId="5F48F016" w14:textId="77777777" w:rsidTr="001B1068">
        <w:tc>
          <w:tcPr>
            <w:tcW w:w="4531" w:type="dxa"/>
          </w:tcPr>
          <w:p w14:paraId="5BABD4C9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VOEDING</w:t>
            </w:r>
          </w:p>
        </w:tc>
        <w:tc>
          <w:tcPr>
            <w:tcW w:w="4531" w:type="dxa"/>
          </w:tcPr>
          <w:p w14:paraId="6A0F1296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Corsair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550x RM GOLD</w:t>
            </w:r>
          </w:p>
        </w:tc>
      </w:tr>
      <w:tr w:rsidR="00DF514D" w14:paraId="6A013B50" w14:textId="77777777" w:rsidTr="001B1068">
        <w:tc>
          <w:tcPr>
            <w:tcW w:w="4531" w:type="dxa"/>
          </w:tcPr>
          <w:p w14:paraId="0C2F75E7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HARDE SCHIJVEN</w:t>
            </w:r>
          </w:p>
        </w:tc>
        <w:tc>
          <w:tcPr>
            <w:tcW w:w="4531" w:type="dxa"/>
          </w:tcPr>
          <w:p w14:paraId="13CAE6B4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4TB HDD, 1 TB SSD</w:t>
            </w:r>
          </w:p>
        </w:tc>
      </w:tr>
      <w:tr w:rsidR="00DF514D" w:rsidRPr="00DF514D" w14:paraId="5EF4B327" w14:textId="77777777" w:rsidTr="001B1068">
        <w:tc>
          <w:tcPr>
            <w:tcW w:w="4531" w:type="dxa"/>
          </w:tcPr>
          <w:p w14:paraId="4C4D678B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4531" w:type="dxa"/>
          </w:tcPr>
          <w:p w14:paraId="508A2686" w14:textId="77777777" w:rsidR="00DF514D" w:rsidRPr="002B277A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B27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ACER 24 XF240H INCH 144HZ, Samsung S24D3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40 24 INCH 60 HZ</w:t>
            </w:r>
          </w:p>
        </w:tc>
      </w:tr>
    </w:tbl>
    <w:p w14:paraId="6C89BC27" w14:textId="77777777" w:rsidR="00DF514D" w:rsidRDefault="00DF514D" w:rsidP="00DF514D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7B040DF7" w14:textId="77777777" w:rsidR="00DF514D" w:rsidRDefault="00DF514D" w:rsidP="00DF514D">
      <w:pPr>
        <w:pStyle w:val="Norma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Laptop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F514D" w14:paraId="0DDA5CB4" w14:textId="77777777" w:rsidTr="001B1068">
        <w:tc>
          <w:tcPr>
            <w:tcW w:w="4531" w:type="dxa"/>
          </w:tcPr>
          <w:p w14:paraId="6598A8DA" w14:textId="77777777" w:rsidR="00DF514D" w:rsidRPr="002B277A" w:rsidRDefault="00DF514D" w:rsidP="001B1068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Onderdeel</w:t>
            </w:r>
          </w:p>
        </w:tc>
        <w:tc>
          <w:tcPr>
            <w:tcW w:w="4531" w:type="dxa"/>
          </w:tcPr>
          <w:p w14:paraId="2C92913B" w14:textId="77777777" w:rsidR="00DF514D" w:rsidRPr="002B277A" w:rsidRDefault="00DF514D" w:rsidP="001B1068">
            <w:pPr>
              <w:pStyle w:val="Normaalweb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77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Merk</w:t>
            </w:r>
          </w:p>
        </w:tc>
      </w:tr>
      <w:tr w:rsidR="00DF514D" w14:paraId="6B872EB5" w14:textId="77777777" w:rsidTr="001B1068">
        <w:tc>
          <w:tcPr>
            <w:tcW w:w="4531" w:type="dxa"/>
          </w:tcPr>
          <w:p w14:paraId="0D2317D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4531" w:type="dxa"/>
          </w:tcPr>
          <w:p w14:paraId="1655902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I7 8550 U.</w:t>
            </w:r>
          </w:p>
        </w:tc>
      </w:tr>
      <w:tr w:rsidR="00DF514D" w14:paraId="1C6F1995" w14:textId="77777777" w:rsidTr="001B1068">
        <w:tc>
          <w:tcPr>
            <w:tcW w:w="4531" w:type="dxa"/>
          </w:tcPr>
          <w:p w14:paraId="3C17C519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4531" w:type="dxa"/>
          </w:tcPr>
          <w:p w14:paraId="76F126EC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MX150</w:t>
            </w:r>
          </w:p>
        </w:tc>
      </w:tr>
      <w:tr w:rsidR="00DF514D" w14:paraId="6A00A98A" w14:textId="77777777" w:rsidTr="001B1068">
        <w:tc>
          <w:tcPr>
            <w:tcW w:w="4531" w:type="dxa"/>
          </w:tcPr>
          <w:p w14:paraId="6D3527B1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4531" w:type="dxa"/>
          </w:tcPr>
          <w:p w14:paraId="2B40A4D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 GB RAM</w:t>
            </w:r>
          </w:p>
        </w:tc>
      </w:tr>
      <w:tr w:rsidR="00DF514D" w14:paraId="269A9310" w14:textId="77777777" w:rsidTr="001B1068">
        <w:tc>
          <w:tcPr>
            <w:tcW w:w="4531" w:type="dxa"/>
          </w:tcPr>
          <w:p w14:paraId="36750061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MOEDERBORD</w:t>
            </w:r>
          </w:p>
        </w:tc>
        <w:tc>
          <w:tcPr>
            <w:tcW w:w="4531" w:type="dxa"/>
          </w:tcPr>
          <w:p w14:paraId="419C5CA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LNVNBXXXXX</w:t>
            </w:r>
          </w:p>
        </w:tc>
      </w:tr>
      <w:tr w:rsidR="00DF514D" w14:paraId="2F55E44B" w14:textId="77777777" w:rsidTr="001B1068">
        <w:tc>
          <w:tcPr>
            <w:tcW w:w="4531" w:type="dxa"/>
          </w:tcPr>
          <w:p w14:paraId="130888FC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HARDE SCHIJVEN</w:t>
            </w:r>
          </w:p>
        </w:tc>
        <w:tc>
          <w:tcPr>
            <w:tcW w:w="4531" w:type="dxa"/>
          </w:tcPr>
          <w:p w14:paraId="497BD98D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1TB HDD, 240 GB SSD</w:t>
            </w:r>
          </w:p>
        </w:tc>
      </w:tr>
      <w:tr w:rsidR="00DF514D" w:rsidRPr="002B277A" w14:paraId="051362AA" w14:textId="77777777" w:rsidTr="001B1068">
        <w:tc>
          <w:tcPr>
            <w:tcW w:w="4531" w:type="dxa"/>
          </w:tcPr>
          <w:p w14:paraId="0D23E49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4531" w:type="dxa"/>
          </w:tcPr>
          <w:p w14:paraId="350467EB" w14:textId="77777777" w:rsidR="00DF514D" w:rsidRPr="002B277A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21 INCH</w:t>
            </w:r>
          </w:p>
        </w:tc>
      </w:tr>
    </w:tbl>
    <w:p w14:paraId="2C8D89D0" w14:textId="4CECBC9D" w:rsidR="00DF514D" w:rsidRDefault="00DF514D" w:rsidP="00DF514D"/>
    <w:p w14:paraId="310CBAE3" w14:textId="643A9653" w:rsidR="00DF514D" w:rsidRDefault="00DF514D" w:rsidP="00DF514D">
      <w:pPr>
        <w:pStyle w:val="Kop3"/>
      </w:pPr>
      <w:bookmarkStart w:id="3" w:name="_Toc53040957"/>
      <w:r>
        <w:t>Jelmer</w:t>
      </w:r>
      <w:bookmarkEnd w:id="3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F514D" w14:paraId="566245C8" w14:textId="77777777" w:rsidTr="001B1068">
        <w:tc>
          <w:tcPr>
            <w:tcW w:w="4531" w:type="dxa"/>
          </w:tcPr>
          <w:p w14:paraId="5910303A" w14:textId="77777777" w:rsidR="00DF514D" w:rsidRDefault="00DF514D" w:rsidP="001B1068">
            <w:r>
              <w:t>Apparaat</w:t>
            </w:r>
          </w:p>
        </w:tc>
        <w:tc>
          <w:tcPr>
            <w:tcW w:w="4531" w:type="dxa"/>
          </w:tcPr>
          <w:p w14:paraId="5D16FFDA" w14:textId="77777777" w:rsidR="00DF514D" w:rsidRDefault="00DF514D" w:rsidP="001B1068">
            <w:r>
              <w:t>Vereisten</w:t>
            </w:r>
          </w:p>
        </w:tc>
      </w:tr>
      <w:tr w:rsidR="00DF514D" w14:paraId="5DBEE7D2" w14:textId="77777777" w:rsidTr="001B1068">
        <w:tc>
          <w:tcPr>
            <w:tcW w:w="4531" w:type="dxa"/>
          </w:tcPr>
          <w:p w14:paraId="131BDF9A" w14:textId="77777777" w:rsidR="00DF514D" w:rsidRDefault="00DF514D" w:rsidP="001B1068">
            <w:r>
              <w:t>Computer</w:t>
            </w:r>
          </w:p>
        </w:tc>
        <w:tc>
          <w:tcPr>
            <w:tcW w:w="4531" w:type="dxa"/>
          </w:tcPr>
          <w:p w14:paraId="2F5DD789" w14:textId="77777777" w:rsidR="00DF514D" w:rsidRDefault="00DF514D" w:rsidP="001B1068">
            <w:pPr>
              <w:pStyle w:val="Lijstalinea"/>
              <w:numPr>
                <w:ilvl w:val="0"/>
                <w:numId w:val="1"/>
              </w:numPr>
            </w:pPr>
            <w:r>
              <w:t>Windows 7/8/10 (64-bit)</w:t>
            </w:r>
          </w:p>
          <w:p w14:paraId="3E226C46" w14:textId="77777777" w:rsidR="00DF514D" w:rsidRPr="006F59F0" w:rsidRDefault="00DF514D" w:rsidP="001B106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6F59F0">
              <w:rPr>
                <w:lang w:val="en-US"/>
              </w:rPr>
              <w:t xml:space="preserve">CPU Intel i5 or i7 </w:t>
            </w:r>
            <w:r>
              <w:rPr>
                <w:lang w:val="en-US"/>
              </w:rPr>
              <w:t>or AMD Ryzen 5/Ryzen 7</w:t>
            </w:r>
          </w:p>
          <w:p w14:paraId="49A09A89" w14:textId="77777777" w:rsidR="00DF514D" w:rsidRDefault="00DF514D" w:rsidP="001B1068">
            <w:pPr>
              <w:pStyle w:val="Lijstalinea"/>
              <w:numPr>
                <w:ilvl w:val="0"/>
                <w:numId w:val="1"/>
              </w:numPr>
            </w:pPr>
            <w:r>
              <w:t>16GB RAM</w:t>
            </w:r>
          </w:p>
          <w:p w14:paraId="31556332" w14:textId="77777777" w:rsidR="00DF514D" w:rsidRDefault="00DF514D" w:rsidP="001B1068">
            <w:pPr>
              <w:pStyle w:val="Lijstalinea"/>
              <w:numPr>
                <w:ilvl w:val="0"/>
                <w:numId w:val="1"/>
              </w:numPr>
            </w:pPr>
            <w:r>
              <w:t xml:space="preserve">GPU Nvidia </w:t>
            </w:r>
            <w:proofErr w:type="spellStart"/>
            <w:r>
              <w:t>gtx</w:t>
            </w:r>
            <w:proofErr w:type="spellEnd"/>
            <w:r>
              <w:t xml:space="preserve"> 970 of nieuwer</w:t>
            </w:r>
          </w:p>
          <w:p w14:paraId="33CB3E72" w14:textId="77777777" w:rsidR="00DF514D" w:rsidRDefault="00DF514D" w:rsidP="001B1068">
            <w:pPr>
              <w:pStyle w:val="Lijstalinea"/>
              <w:numPr>
                <w:ilvl w:val="0"/>
                <w:numId w:val="1"/>
              </w:numPr>
            </w:pPr>
            <w:r>
              <w:t>Harde schijf minimaal 20GB</w:t>
            </w:r>
          </w:p>
          <w:p w14:paraId="1727679E" w14:textId="77777777" w:rsidR="00DF514D" w:rsidRDefault="00DF514D" w:rsidP="001B1068">
            <w:pPr>
              <w:pStyle w:val="Lijstalinea"/>
            </w:pPr>
          </w:p>
        </w:tc>
      </w:tr>
      <w:tr w:rsidR="00DF514D" w:rsidRPr="008B207C" w14:paraId="10866323" w14:textId="77777777" w:rsidTr="001B1068">
        <w:tc>
          <w:tcPr>
            <w:tcW w:w="4531" w:type="dxa"/>
          </w:tcPr>
          <w:p w14:paraId="7FD051CE" w14:textId="77777777" w:rsidR="00DF514D" w:rsidRDefault="00DF514D" w:rsidP="001B1068">
            <w:r>
              <w:t xml:space="preserve">Internet verbinding </w:t>
            </w:r>
          </w:p>
        </w:tc>
        <w:tc>
          <w:tcPr>
            <w:tcW w:w="4531" w:type="dxa"/>
          </w:tcPr>
          <w:p w14:paraId="75DF48F7" w14:textId="77777777" w:rsidR="00DF514D" w:rsidRPr="008B207C" w:rsidRDefault="00DF514D" w:rsidP="001B1068">
            <w:pPr>
              <w:rPr>
                <w:lang w:val="en-US"/>
              </w:rPr>
            </w:pPr>
            <w:r w:rsidRPr="008B207C">
              <w:rPr>
                <w:lang w:val="en-US"/>
              </w:rPr>
              <w:t xml:space="preserve">Kabel of </w:t>
            </w:r>
            <w:proofErr w:type="spellStart"/>
            <w:r w:rsidRPr="008B207C">
              <w:rPr>
                <w:lang w:val="en-US"/>
              </w:rPr>
              <w:t>WiFi</w:t>
            </w:r>
            <w:proofErr w:type="spellEnd"/>
          </w:p>
          <w:p w14:paraId="11FF12C3" w14:textId="77777777" w:rsidR="00DF514D" w:rsidRPr="008B207C" w:rsidRDefault="00DF514D" w:rsidP="001B1068">
            <w:r w:rsidRPr="008B207C">
              <w:t>Minimaal 5MB/sec download snelheid.</w:t>
            </w:r>
          </w:p>
          <w:p w14:paraId="017F6D07" w14:textId="77777777" w:rsidR="00DF514D" w:rsidRPr="008B207C" w:rsidRDefault="00DF514D" w:rsidP="001B1068"/>
        </w:tc>
      </w:tr>
    </w:tbl>
    <w:p w14:paraId="36A5CAD7" w14:textId="5F5B312A" w:rsidR="00DF514D" w:rsidRDefault="00DF514D" w:rsidP="00DF514D"/>
    <w:p w14:paraId="4879F9F7" w14:textId="0A774D2E" w:rsidR="00DF514D" w:rsidRDefault="00DF514D" w:rsidP="00DF514D"/>
    <w:p w14:paraId="1DD88606" w14:textId="1BFAE354" w:rsidR="00DF514D" w:rsidRDefault="00DF514D" w:rsidP="00DF514D"/>
    <w:p w14:paraId="02EFCCE9" w14:textId="396257CE" w:rsidR="00DF514D" w:rsidRDefault="00DF514D" w:rsidP="00DF514D"/>
    <w:p w14:paraId="0CCF4C09" w14:textId="77777777" w:rsidR="00DF514D" w:rsidRDefault="00DF514D" w:rsidP="00DF514D"/>
    <w:p w14:paraId="671EF2FA" w14:textId="77777777" w:rsidR="00DF514D" w:rsidRPr="00DF514D" w:rsidRDefault="00DF514D" w:rsidP="00DF514D">
      <w:pPr>
        <w:pStyle w:val="Kop3"/>
      </w:pPr>
      <w:bookmarkStart w:id="4" w:name="_Toc53040958"/>
      <w:r>
        <w:lastRenderedPageBreak/>
        <w:t>Tim</w:t>
      </w:r>
      <w:bookmarkEnd w:id="4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F514D" w14:paraId="592B31E5" w14:textId="77777777" w:rsidTr="001B1068">
        <w:tc>
          <w:tcPr>
            <w:tcW w:w="4531" w:type="dxa"/>
          </w:tcPr>
          <w:p w14:paraId="295C6020" w14:textId="77777777" w:rsidR="00DF514D" w:rsidRDefault="00DF514D" w:rsidP="001B1068">
            <w:r>
              <w:t>Apparaat</w:t>
            </w:r>
          </w:p>
        </w:tc>
        <w:tc>
          <w:tcPr>
            <w:tcW w:w="4531" w:type="dxa"/>
          </w:tcPr>
          <w:p w14:paraId="57E07667" w14:textId="77777777" w:rsidR="00DF514D" w:rsidRDefault="00DF514D" w:rsidP="001B1068">
            <w:r>
              <w:t>Vereisten</w:t>
            </w:r>
          </w:p>
        </w:tc>
      </w:tr>
      <w:tr w:rsidR="00DF514D" w:rsidRPr="00A63983" w14:paraId="57E24F4E" w14:textId="77777777" w:rsidTr="001B1068">
        <w:tc>
          <w:tcPr>
            <w:tcW w:w="4531" w:type="dxa"/>
          </w:tcPr>
          <w:p w14:paraId="69260E48" w14:textId="77777777" w:rsidR="00DF514D" w:rsidRDefault="00DF514D" w:rsidP="001B1068">
            <w:r>
              <w:t>PC</w:t>
            </w:r>
          </w:p>
        </w:tc>
        <w:tc>
          <w:tcPr>
            <w:tcW w:w="4531" w:type="dxa"/>
          </w:tcPr>
          <w:p w14:paraId="73FED62A" w14:textId="77777777" w:rsidR="00DF514D" w:rsidRDefault="00DF514D" w:rsidP="001B1068">
            <w:r>
              <w:t>16 GB ram geheugen</w:t>
            </w:r>
          </w:p>
          <w:p w14:paraId="126B0CAF" w14:textId="77777777" w:rsidR="00DF514D" w:rsidRPr="00DF514D" w:rsidRDefault="00DF514D" w:rsidP="001B1068">
            <w:r w:rsidRPr="00DF514D">
              <w:t xml:space="preserve">Intel(R) </w:t>
            </w:r>
            <w:proofErr w:type="spellStart"/>
            <w:r w:rsidRPr="00DF514D">
              <w:t>Core</w:t>
            </w:r>
            <w:proofErr w:type="spellEnd"/>
            <w:r w:rsidRPr="00DF514D">
              <w:t>(TM) i7-8750H CPU @ 2.20GHz</w:t>
            </w:r>
          </w:p>
          <w:p w14:paraId="2FD26021" w14:textId="77777777" w:rsidR="00DF514D" w:rsidRDefault="00DF514D" w:rsidP="001B1068">
            <w:pPr>
              <w:rPr>
                <w:lang w:val="en-GB"/>
              </w:rPr>
            </w:pPr>
            <w:r w:rsidRPr="00A63983">
              <w:rPr>
                <w:lang w:val="en-GB"/>
              </w:rPr>
              <w:t>Windows 10 Home 64 bits  Versie: 18362.1082</w:t>
            </w:r>
          </w:p>
          <w:p w14:paraId="34BEA190" w14:textId="77777777" w:rsidR="00DF514D" w:rsidRDefault="00DF514D" w:rsidP="001B1068">
            <w:pPr>
              <w:rPr>
                <w:lang w:val="en-GB"/>
              </w:rPr>
            </w:pPr>
            <w:r w:rsidRPr="00A63983">
              <w:rPr>
                <w:lang w:val="en-GB"/>
              </w:rPr>
              <w:t>Intel(R) UHD Graphics 630</w:t>
            </w:r>
          </w:p>
          <w:p w14:paraId="1048E769" w14:textId="77777777" w:rsidR="00DF514D" w:rsidRPr="00A63983" w:rsidRDefault="00DF514D" w:rsidP="001B1068">
            <w:pPr>
              <w:rPr>
                <w:lang w:val="en-GB"/>
              </w:rPr>
            </w:pPr>
            <w:r w:rsidRPr="00A63983">
              <w:rPr>
                <w:lang w:val="en-GB"/>
              </w:rPr>
              <w:t xml:space="preserve">NVIDIA GeForce GTX 1050 </w:t>
            </w:r>
            <w:proofErr w:type="spellStart"/>
            <w:r w:rsidRPr="00A63983">
              <w:rPr>
                <w:lang w:val="en-GB"/>
              </w:rPr>
              <w:t>Ti</w:t>
            </w:r>
            <w:proofErr w:type="spellEnd"/>
          </w:p>
        </w:tc>
      </w:tr>
      <w:tr w:rsidR="00DF514D" w:rsidRPr="00A63983" w14:paraId="176EEA17" w14:textId="77777777" w:rsidTr="001B1068">
        <w:tc>
          <w:tcPr>
            <w:tcW w:w="4531" w:type="dxa"/>
          </w:tcPr>
          <w:p w14:paraId="20094AF7" w14:textId="77777777" w:rsidR="00DF514D" w:rsidRDefault="00DF514D" w:rsidP="001B1068">
            <w:r>
              <w:t>Koptelefoon</w:t>
            </w:r>
          </w:p>
        </w:tc>
        <w:tc>
          <w:tcPr>
            <w:tcW w:w="4531" w:type="dxa"/>
          </w:tcPr>
          <w:p w14:paraId="1F8DA13A" w14:textId="77777777" w:rsidR="00DF514D" w:rsidRDefault="00DF514D" w:rsidP="001B1068">
            <w:proofErr w:type="spellStart"/>
            <w:r w:rsidRPr="00A63983">
              <w:t>Razer</w:t>
            </w:r>
            <w:proofErr w:type="spellEnd"/>
            <w:r w:rsidRPr="00A63983">
              <w:t xml:space="preserve"> Kraken 7.1 Chroma</w:t>
            </w:r>
          </w:p>
        </w:tc>
      </w:tr>
      <w:tr w:rsidR="00DF514D" w:rsidRPr="00A63983" w14:paraId="59ECBA73" w14:textId="77777777" w:rsidTr="001B1068">
        <w:tc>
          <w:tcPr>
            <w:tcW w:w="4531" w:type="dxa"/>
          </w:tcPr>
          <w:p w14:paraId="15173ACA" w14:textId="77777777" w:rsidR="00DF514D" w:rsidRDefault="00DF514D" w:rsidP="001B1068">
            <w:r>
              <w:t>Toetsenbord</w:t>
            </w:r>
          </w:p>
        </w:tc>
        <w:tc>
          <w:tcPr>
            <w:tcW w:w="4531" w:type="dxa"/>
          </w:tcPr>
          <w:p w14:paraId="37372755" w14:textId="77777777" w:rsidR="00DF514D" w:rsidRPr="00A63983" w:rsidRDefault="00DF514D" w:rsidP="001B1068">
            <w:proofErr w:type="spellStart"/>
            <w:r>
              <w:rPr>
                <w:rStyle w:val="h-boxedright--xs"/>
              </w:rPr>
              <w:t>Razer</w:t>
            </w:r>
            <w:proofErr w:type="spellEnd"/>
            <w:r>
              <w:rPr>
                <w:rStyle w:val="h-boxedright--xs"/>
              </w:rPr>
              <w:t xml:space="preserve"> </w:t>
            </w:r>
            <w:proofErr w:type="spellStart"/>
            <w:r>
              <w:rPr>
                <w:rStyle w:val="h-boxedright--xs"/>
              </w:rPr>
              <w:t>Cynosa</w:t>
            </w:r>
            <w:proofErr w:type="spellEnd"/>
            <w:r>
              <w:rPr>
                <w:rStyle w:val="h-boxedright--xs"/>
              </w:rPr>
              <w:t xml:space="preserve"> Chroma - </w:t>
            </w:r>
            <w:proofErr w:type="spellStart"/>
            <w:r>
              <w:rPr>
                <w:rStyle w:val="h-boxedright--xs"/>
              </w:rPr>
              <w:t>Qwerty</w:t>
            </w:r>
            <w:proofErr w:type="spellEnd"/>
            <w:r>
              <w:rPr>
                <w:rStyle w:val="h-boxedright--xs"/>
              </w:rPr>
              <w:t xml:space="preserve"> - Membraan Gaming Toetsenbord</w:t>
            </w:r>
          </w:p>
        </w:tc>
      </w:tr>
      <w:tr w:rsidR="00DF514D" w:rsidRPr="00A63983" w14:paraId="19E26087" w14:textId="77777777" w:rsidTr="001B1068">
        <w:tc>
          <w:tcPr>
            <w:tcW w:w="4531" w:type="dxa"/>
          </w:tcPr>
          <w:p w14:paraId="69B9AE0F" w14:textId="77777777" w:rsidR="00DF514D" w:rsidRDefault="00DF514D" w:rsidP="001B1068">
            <w:r>
              <w:t>Muis</w:t>
            </w:r>
          </w:p>
        </w:tc>
        <w:tc>
          <w:tcPr>
            <w:tcW w:w="4531" w:type="dxa"/>
          </w:tcPr>
          <w:p w14:paraId="13575EF4" w14:textId="77777777" w:rsidR="00DF514D" w:rsidRDefault="00DF514D" w:rsidP="001B1068">
            <w:pPr>
              <w:rPr>
                <w:rStyle w:val="h-boxedright--xs"/>
              </w:rPr>
            </w:pPr>
            <w:r>
              <w:rPr>
                <w:rStyle w:val="h-boxedright--xs"/>
              </w:rPr>
              <w:t>GXT 845</w:t>
            </w:r>
          </w:p>
        </w:tc>
      </w:tr>
      <w:tr w:rsidR="00DF514D" w:rsidRPr="00A63983" w14:paraId="7312A43B" w14:textId="77777777" w:rsidTr="001B1068">
        <w:tc>
          <w:tcPr>
            <w:tcW w:w="4531" w:type="dxa"/>
          </w:tcPr>
          <w:p w14:paraId="1C9DE320" w14:textId="77777777" w:rsidR="00DF514D" w:rsidRDefault="00DF514D" w:rsidP="001B1068">
            <w:r>
              <w:t>Android telefoon</w:t>
            </w:r>
          </w:p>
        </w:tc>
        <w:tc>
          <w:tcPr>
            <w:tcW w:w="4531" w:type="dxa"/>
          </w:tcPr>
          <w:p w14:paraId="701F126C" w14:textId="77777777" w:rsidR="00DF514D" w:rsidRDefault="00DF514D" w:rsidP="001B1068">
            <w:pPr>
              <w:rPr>
                <w:rStyle w:val="h-boxedright--xs"/>
              </w:rPr>
            </w:pPr>
            <w:r>
              <w:rPr>
                <w:rStyle w:val="h-boxedright--xs"/>
              </w:rPr>
              <w:t>Samsung Galaxy s10</w:t>
            </w:r>
          </w:p>
        </w:tc>
      </w:tr>
      <w:tr w:rsidR="00DF514D" w:rsidRPr="00A63983" w14:paraId="28609147" w14:textId="77777777" w:rsidTr="001B1068">
        <w:tc>
          <w:tcPr>
            <w:tcW w:w="4531" w:type="dxa"/>
          </w:tcPr>
          <w:p w14:paraId="2D3353F6" w14:textId="77777777" w:rsidR="00DF514D" w:rsidRDefault="00DF514D" w:rsidP="001B1068">
            <w:r>
              <w:t>Oplaadkabel telefoon</w:t>
            </w:r>
          </w:p>
        </w:tc>
        <w:tc>
          <w:tcPr>
            <w:tcW w:w="4531" w:type="dxa"/>
          </w:tcPr>
          <w:p w14:paraId="2528C6D5" w14:textId="77777777" w:rsidR="00DF514D" w:rsidRDefault="00DF514D" w:rsidP="001B1068">
            <w:pPr>
              <w:rPr>
                <w:rStyle w:val="h-boxedright--xs"/>
              </w:rPr>
            </w:pPr>
            <w:r>
              <w:rPr>
                <w:rStyle w:val="h-boxedright--xs"/>
              </w:rPr>
              <w:t>Usb-c</w:t>
            </w:r>
          </w:p>
        </w:tc>
      </w:tr>
      <w:tr w:rsidR="00DF514D" w:rsidRPr="00AB4D06" w14:paraId="07C50D44" w14:textId="77777777" w:rsidTr="001B1068">
        <w:tc>
          <w:tcPr>
            <w:tcW w:w="4531" w:type="dxa"/>
          </w:tcPr>
          <w:p w14:paraId="1BB2179A" w14:textId="77777777" w:rsidR="00DF514D" w:rsidRDefault="00DF514D" w:rsidP="001B1068">
            <w:r>
              <w:t>Extra beeldschermen</w:t>
            </w:r>
          </w:p>
        </w:tc>
        <w:tc>
          <w:tcPr>
            <w:tcW w:w="4531" w:type="dxa"/>
          </w:tcPr>
          <w:p w14:paraId="1A403B60" w14:textId="77777777" w:rsidR="00DF514D" w:rsidRDefault="00DF514D" w:rsidP="001B1068">
            <w:r>
              <w:rPr>
                <w:rStyle w:val="h-boxedright--xs"/>
              </w:rPr>
              <w:t xml:space="preserve">MSI </w:t>
            </w:r>
            <w:proofErr w:type="spellStart"/>
            <w:r>
              <w:rPr>
                <w:rStyle w:val="h-boxedright--xs"/>
              </w:rPr>
              <w:t>Optix</w:t>
            </w:r>
            <w:proofErr w:type="spellEnd"/>
            <w:r>
              <w:rPr>
                <w:rStyle w:val="h-boxedright--xs"/>
              </w:rPr>
              <w:t xml:space="preserve"> MAG241C - Gaming monitor 2x</w:t>
            </w:r>
          </w:p>
          <w:p w14:paraId="2D328FD8" w14:textId="77777777" w:rsidR="00DF514D" w:rsidRDefault="00DF514D" w:rsidP="001B1068">
            <w:pPr>
              <w:rPr>
                <w:rStyle w:val="h-boxedright--xs"/>
              </w:rPr>
            </w:pPr>
          </w:p>
        </w:tc>
      </w:tr>
    </w:tbl>
    <w:p w14:paraId="2D9AD126" w14:textId="048E6E02" w:rsidR="00DF514D" w:rsidRPr="00DF514D" w:rsidRDefault="00DF514D" w:rsidP="00DF514D">
      <w:pPr>
        <w:pStyle w:val="Kop3"/>
      </w:pPr>
    </w:p>
    <w:p w14:paraId="61411F94" w14:textId="1A655865" w:rsidR="00DF514D" w:rsidRDefault="00DF514D" w:rsidP="00DF514D"/>
    <w:p w14:paraId="3CFCD62F" w14:textId="392ADF1E" w:rsidR="00DF514D" w:rsidRPr="00DF514D" w:rsidRDefault="00DF514D" w:rsidP="00DF514D">
      <w:pPr>
        <w:pStyle w:val="Kop2"/>
      </w:pPr>
      <w:bookmarkStart w:id="5" w:name="_Toc53040959"/>
      <w:r>
        <w:t>software</w:t>
      </w:r>
      <w:bookmarkEnd w:id="5"/>
    </w:p>
    <w:p w14:paraId="0298A544" w14:textId="77777777" w:rsidR="00DF514D" w:rsidRDefault="00DF514D" w:rsidP="00DF514D">
      <w:pPr>
        <w:pStyle w:val="Kop3"/>
      </w:pPr>
      <w:bookmarkStart w:id="6" w:name="_Toc53040960"/>
      <w:r>
        <w:t>Nick</w:t>
      </w:r>
      <w:bookmarkEnd w:id="6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370"/>
        <w:gridCol w:w="2284"/>
        <w:gridCol w:w="2293"/>
        <w:gridCol w:w="2115"/>
      </w:tblGrid>
      <w:tr w:rsidR="00DF514D" w14:paraId="657FF84E" w14:textId="77777777" w:rsidTr="001B1068">
        <w:tc>
          <w:tcPr>
            <w:tcW w:w="2370" w:type="dxa"/>
          </w:tcPr>
          <w:p w14:paraId="7B40A36C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Nummer</w:t>
            </w:r>
          </w:p>
        </w:tc>
        <w:tc>
          <w:tcPr>
            <w:tcW w:w="2284" w:type="dxa"/>
          </w:tcPr>
          <w:p w14:paraId="79CA57F9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2293" w:type="dxa"/>
          </w:tcPr>
          <w:p w14:paraId="629DE17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Functie</w:t>
            </w:r>
          </w:p>
        </w:tc>
        <w:tc>
          <w:tcPr>
            <w:tcW w:w="2115" w:type="dxa"/>
          </w:tcPr>
          <w:p w14:paraId="5DDF95BA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Versie/specificaties</w:t>
            </w:r>
          </w:p>
        </w:tc>
      </w:tr>
      <w:tr w:rsidR="00DF514D" w14:paraId="2CDE8BE2" w14:textId="77777777" w:rsidTr="001B1068">
        <w:tc>
          <w:tcPr>
            <w:tcW w:w="2370" w:type="dxa"/>
          </w:tcPr>
          <w:p w14:paraId="7965AC36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4" w:type="dxa"/>
          </w:tcPr>
          <w:p w14:paraId="4C8C98B0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Android studio</w:t>
            </w:r>
          </w:p>
        </w:tc>
        <w:tc>
          <w:tcPr>
            <w:tcW w:w="2293" w:type="dxa"/>
          </w:tcPr>
          <w:p w14:paraId="48CA888E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2115" w:type="dxa"/>
          </w:tcPr>
          <w:p w14:paraId="1CE589A7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4.0.1</w:t>
            </w:r>
          </w:p>
        </w:tc>
      </w:tr>
      <w:tr w:rsidR="00DF514D" w14:paraId="1F0BAE3F" w14:textId="77777777" w:rsidTr="001B1068">
        <w:tc>
          <w:tcPr>
            <w:tcW w:w="2370" w:type="dxa"/>
          </w:tcPr>
          <w:p w14:paraId="70A92A20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284" w:type="dxa"/>
          </w:tcPr>
          <w:p w14:paraId="24C20357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AVD/Android telefoon</w:t>
            </w:r>
          </w:p>
        </w:tc>
        <w:tc>
          <w:tcPr>
            <w:tcW w:w="2293" w:type="dxa"/>
          </w:tcPr>
          <w:p w14:paraId="4206E1DE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Emulator</w:t>
            </w:r>
          </w:p>
        </w:tc>
        <w:tc>
          <w:tcPr>
            <w:tcW w:w="2115" w:type="dxa"/>
          </w:tcPr>
          <w:p w14:paraId="1D13E38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30.0.26</w:t>
            </w:r>
          </w:p>
        </w:tc>
      </w:tr>
      <w:tr w:rsidR="00DF514D" w14:paraId="3AB657FB" w14:textId="77777777" w:rsidTr="001B1068">
        <w:tc>
          <w:tcPr>
            <w:tcW w:w="2370" w:type="dxa"/>
          </w:tcPr>
          <w:p w14:paraId="1E286D5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2284" w:type="dxa"/>
          </w:tcPr>
          <w:p w14:paraId="0FF6B2BE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293" w:type="dxa"/>
          </w:tcPr>
          <w:p w14:paraId="0633CF3C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2115" w:type="dxa"/>
          </w:tcPr>
          <w:p w14:paraId="0CA1EAB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XXXX</w:t>
            </w:r>
          </w:p>
        </w:tc>
      </w:tr>
      <w:tr w:rsidR="00DF514D" w14:paraId="2C98EF91" w14:textId="77777777" w:rsidTr="001B1068">
        <w:trPr>
          <w:trHeight w:val="336"/>
        </w:trPr>
        <w:tc>
          <w:tcPr>
            <w:tcW w:w="2370" w:type="dxa"/>
          </w:tcPr>
          <w:p w14:paraId="005A0870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284" w:type="dxa"/>
          </w:tcPr>
          <w:p w14:paraId="1902526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LinkedinLearning</w:t>
            </w:r>
            <w:proofErr w:type="spellEnd"/>
          </w:p>
        </w:tc>
        <w:tc>
          <w:tcPr>
            <w:tcW w:w="2293" w:type="dxa"/>
          </w:tcPr>
          <w:p w14:paraId="09202F96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Tutorials</w:t>
            </w:r>
          </w:p>
        </w:tc>
        <w:tc>
          <w:tcPr>
            <w:tcW w:w="2115" w:type="dxa"/>
          </w:tcPr>
          <w:p w14:paraId="32CE3A22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XXXX</w:t>
            </w:r>
          </w:p>
        </w:tc>
      </w:tr>
      <w:tr w:rsidR="00DF514D" w14:paraId="0E5A471C" w14:textId="77777777" w:rsidTr="001B1068">
        <w:tc>
          <w:tcPr>
            <w:tcW w:w="2370" w:type="dxa"/>
          </w:tcPr>
          <w:p w14:paraId="4E1C33AD" w14:textId="1A9703A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2284" w:type="dxa"/>
          </w:tcPr>
          <w:p w14:paraId="2AF755C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Xammp</w:t>
            </w:r>
            <w:proofErr w:type="spellEnd"/>
          </w:p>
        </w:tc>
        <w:tc>
          <w:tcPr>
            <w:tcW w:w="2293" w:type="dxa"/>
          </w:tcPr>
          <w:p w14:paraId="6DA29CA4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2115" w:type="dxa"/>
          </w:tcPr>
          <w:p w14:paraId="12602842" w14:textId="77777777" w:rsidR="00DF514D" w:rsidRPr="009218E2" w:rsidRDefault="00DF514D" w:rsidP="00E34E97">
            <w:pPr>
              <w:rPr>
                <w:color w:val="333333"/>
              </w:rPr>
            </w:pPr>
            <w:bookmarkStart w:id="7" w:name="_Toc52873242"/>
            <w:r w:rsidRPr="009218E2">
              <w:t>7.2.33</w:t>
            </w:r>
            <w:bookmarkEnd w:id="7"/>
          </w:p>
          <w:p w14:paraId="0DF51604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F514D" w14:paraId="655EC71C" w14:textId="77777777" w:rsidTr="001B1068">
        <w:tc>
          <w:tcPr>
            <w:tcW w:w="2370" w:type="dxa"/>
          </w:tcPr>
          <w:p w14:paraId="3866C4BB" w14:textId="2B31355E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14:paraId="5995FF51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Office </w:t>
            </w:r>
          </w:p>
        </w:tc>
        <w:tc>
          <w:tcPr>
            <w:tcW w:w="2293" w:type="dxa"/>
          </w:tcPr>
          <w:p w14:paraId="6A70A7E8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115" w:type="dxa"/>
          </w:tcPr>
          <w:p w14:paraId="7EE6552E" w14:textId="77777777" w:rsidR="00DF514D" w:rsidRPr="009218E2" w:rsidRDefault="00DF514D" w:rsidP="00E34E97">
            <w:bookmarkStart w:id="8" w:name="_Toc52873243"/>
            <w:r>
              <w:t>Office 2020</w:t>
            </w:r>
            <w:bookmarkEnd w:id="8"/>
          </w:p>
        </w:tc>
      </w:tr>
      <w:tr w:rsidR="00DF514D" w14:paraId="4D8DECF0" w14:textId="77777777" w:rsidTr="001B1068">
        <w:tc>
          <w:tcPr>
            <w:tcW w:w="2370" w:type="dxa"/>
          </w:tcPr>
          <w:p w14:paraId="000971B1" w14:textId="3864F7AF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14:paraId="055B31BA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 Teams</w:t>
            </w:r>
          </w:p>
        </w:tc>
        <w:tc>
          <w:tcPr>
            <w:tcW w:w="2293" w:type="dxa"/>
          </w:tcPr>
          <w:p w14:paraId="168F564F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115" w:type="dxa"/>
            <w:shd w:val="clear" w:color="auto" w:fill="FFFFFF" w:themeFill="background1"/>
          </w:tcPr>
          <w:p w14:paraId="13EEDC81" w14:textId="77777777" w:rsidR="00DF514D" w:rsidRPr="00AD7D51" w:rsidRDefault="00DF514D" w:rsidP="00E34E97">
            <w:bookmarkStart w:id="9" w:name="_Toc52873244"/>
            <w:r w:rsidRPr="00AD7D51">
              <w:rPr>
                <w:shd w:val="clear" w:color="auto" w:fill="E1DFDD"/>
              </w:rPr>
              <w:t>versie 1.3.00.21759 (64-bits</w:t>
            </w:r>
            <w:bookmarkEnd w:id="9"/>
          </w:p>
        </w:tc>
      </w:tr>
      <w:tr w:rsidR="00DF514D" w14:paraId="45168A5B" w14:textId="77777777" w:rsidTr="001B1068">
        <w:tc>
          <w:tcPr>
            <w:tcW w:w="2370" w:type="dxa"/>
          </w:tcPr>
          <w:p w14:paraId="58C7A40C" w14:textId="5D910366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14:paraId="7DED4775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Windows </w:t>
            </w:r>
          </w:p>
        </w:tc>
        <w:tc>
          <w:tcPr>
            <w:tcW w:w="2293" w:type="dxa"/>
          </w:tcPr>
          <w:p w14:paraId="12DB5150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115" w:type="dxa"/>
            <w:shd w:val="clear" w:color="auto" w:fill="FFFFFF" w:themeFill="background1"/>
          </w:tcPr>
          <w:p w14:paraId="02CB1CA5" w14:textId="77777777" w:rsidR="00DF514D" w:rsidRPr="00AD7D51" w:rsidRDefault="00DF514D" w:rsidP="00E34E97">
            <w:pPr>
              <w:rPr>
                <w:shd w:val="clear" w:color="auto" w:fill="E1DFDD"/>
              </w:rPr>
            </w:pPr>
            <w:bookmarkStart w:id="10" w:name="_Toc52873245"/>
            <w:r w:rsidRPr="00AD7D51">
              <w:rPr>
                <w:shd w:val="clear" w:color="auto" w:fill="E1DFDD"/>
              </w:rPr>
              <w:t>10 1903</w:t>
            </w:r>
            <w:bookmarkEnd w:id="10"/>
          </w:p>
        </w:tc>
      </w:tr>
      <w:tr w:rsidR="00DF514D" w14:paraId="79E6371D" w14:textId="77777777" w:rsidTr="001B1068">
        <w:tc>
          <w:tcPr>
            <w:tcW w:w="2370" w:type="dxa"/>
          </w:tcPr>
          <w:p w14:paraId="0CC6A98B" w14:textId="46A36C48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84" w:type="dxa"/>
          </w:tcPr>
          <w:p w14:paraId="3C62F3DE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F514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Visual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paradigm</w:t>
            </w:r>
            <w:proofErr w:type="spellEnd"/>
          </w:p>
        </w:tc>
        <w:tc>
          <w:tcPr>
            <w:tcW w:w="2293" w:type="dxa"/>
          </w:tcPr>
          <w:p w14:paraId="3B32523B" w14:textId="77777777" w:rsidR="00DF514D" w:rsidRDefault="00DF514D" w:rsidP="001B106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115" w:type="dxa"/>
            <w:shd w:val="clear" w:color="auto" w:fill="FFFFFF" w:themeFill="background1"/>
          </w:tcPr>
          <w:p w14:paraId="14897F52" w14:textId="77777777" w:rsidR="00DF514D" w:rsidRPr="00AD7D51" w:rsidRDefault="00DF514D" w:rsidP="00E34E97">
            <w:pPr>
              <w:rPr>
                <w:shd w:val="clear" w:color="auto" w:fill="E1DFDD"/>
              </w:rPr>
            </w:pPr>
            <w:bookmarkStart w:id="11" w:name="_Toc52873246"/>
            <w:r w:rsidRPr="00AD7D51">
              <w:rPr>
                <w:shd w:val="clear" w:color="auto" w:fill="E1DFDD"/>
              </w:rPr>
              <w:t>16.1</w:t>
            </w:r>
            <w:bookmarkEnd w:id="11"/>
          </w:p>
        </w:tc>
      </w:tr>
    </w:tbl>
    <w:p w14:paraId="3508E48A" w14:textId="77777777" w:rsidR="00DF514D" w:rsidRDefault="00DF514D" w:rsidP="00DF514D"/>
    <w:p w14:paraId="31345CE0" w14:textId="77777777" w:rsidR="00DF514D" w:rsidRDefault="00DF514D" w:rsidP="00DF514D">
      <w:pPr>
        <w:pStyle w:val="Kop3"/>
      </w:pPr>
      <w:bookmarkStart w:id="12" w:name="_Toc53040961"/>
      <w:r>
        <w:t>Jelmer</w:t>
      </w:r>
      <w:bookmarkEnd w:id="1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514D" w14:paraId="5E2C85B8" w14:textId="77777777" w:rsidTr="001B1068">
        <w:tc>
          <w:tcPr>
            <w:tcW w:w="2265" w:type="dxa"/>
          </w:tcPr>
          <w:p w14:paraId="4E88EED3" w14:textId="77777777" w:rsidR="00DF514D" w:rsidRDefault="00DF514D" w:rsidP="001B1068">
            <w:r>
              <w:t>Software</w:t>
            </w:r>
          </w:p>
        </w:tc>
        <w:tc>
          <w:tcPr>
            <w:tcW w:w="2265" w:type="dxa"/>
          </w:tcPr>
          <w:p w14:paraId="763EE353" w14:textId="77777777" w:rsidR="00DF514D" w:rsidRDefault="00DF514D" w:rsidP="001B1068">
            <w:r>
              <w:t>Versie</w:t>
            </w:r>
          </w:p>
        </w:tc>
        <w:tc>
          <w:tcPr>
            <w:tcW w:w="2266" w:type="dxa"/>
          </w:tcPr>
          <w:p w14:paraId="65A3DCB6" w14:textId="77777777" w:rsidR="00DF514D" w:rsidRDefault="00DF514D" w:rsidP="001B1068">
            <w:r>
              <w:t>Installatie</w:t>
            </w:r>
          </w:p>
        </w:tc>
        <w:tc>
          <w:tcPr>
            <w:tcW w:w="2266" w:type="dxa"/>
          </w:tcPr>
          <w:p w14:paraId="5A57322B" w14:textId="77777777" w:rsidR="00DF514D" w:rsidRDefault="00DF514D" w:rsidP="001B1068">
            <w:r>
              <w:t>Opmerkingen</w:t>
            </w:r>
          </w:p>
        </w:tc>
      </w:tr>
      <w:tr w:rsidR="00DF514D" w14:paraId="3A36E5BA" w14:textId="77777777" w:rsidTr="001B1068">
        <w:tc>
          <w:tcPr>
            <w:tcW w:w="2265" w:type="dxa"/>
          </w:tcPr>
          <w:p w14:paraId="6D12C579" w14:textId="77777777" w:rsidR="00DF514D" w:rsidRDefault="00DF514D" w:rsidP="001B1068">
            <w:r>
              <w:t xml:space="preserve">Firefox developer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2265" w:type="dxa"/>
          </w:tcPr>
          <w:p w14:paraId="042EA6CD" w14:textId="77777777" w:rsidR="00DF514D" w:rsidRDefault="00DF514D" w:rsidP="001B1068">
            <w:r w:rsidRPr="00B96269">
              <w:t>82.0b8 (64-bits)</w:t>
            </w:r>
          </w:p>
        </w:tc>
        <w:tc>
          <w:tcPr>
            <w:tcW w:w="2266" w:type="dxa"/>
          </w:tcPr>
          <w:p w14:paraId="0CC1B30F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7DFEFCD8" w14:textId="77777777" w:rsidR="00DF514D" w:rsidRDefault="00DF514D" w:rsidP="001B1068">
            <w:r>
              <w:t xml:space="preserve">Voor het opzoeken van code. En om </w:t>
            </w:r>
            <w:proofErr w:type="spellStart"/>
            <w:r>
              <w:t>Firebase</w:t>
            </w:r>
            <w:proofErr w:type="spellEnd"/>
            <w:r>
              <w:t xml:space="preserve"> te kunnen gebruiken.</w:t>
            </w:r>
          </w:p>
        </w:tc>
      </w:tr>
      <w:tr w:rsidR="00DF514D" w14:paraId="1FB51DEF" w14:textId="77777777" w:rsidTr="001B1068">
        <w:tc>
          <w:tcPr>
            <w:tcW w:w="2265" w:type="dxa"/>
          </w:tcPr>
          <w:p w14:paraId="6717E2C4" w14:textId="77777777" w:rsidR="00DF514D" w:rsidRDefault="00DF514D" w:rsidP="001B1068">
            <w:r>
              <w:t>Android Studio</w:t>
            </w:r>
          </w:p>
        </w:tc>
        <w:tc>
          <w:tcPr>
            <w:tcW w:w="2265" w:type="dxa"/>
          </w:tcPr>
          <w:p w14:paraId="1A635D03" w14:textId="77777777" w:rsidR="00DF514D" w:rsidRDefault="00DF514D" w:rsidP="001B1068">
            <w:r>
              <w:t>4.0.2 (64-bit)</w:t>
            </w:r>
          </w:p>
        </w:tc>
        <w:tc>
          <w:tcPr>
            <w:tcW w:w="2266" w:type="dxa"/>
          </w:tcPr>
          <w:p w14:paraId="70F3ED77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58E9E2F8" w14:textId="77777777" w:rsidR="00DF514D" w:rsidRDefault="00DF514D" w:rsidP="001B1068">
            <w:pPr>
              <w:tabs>
                <w:tab w:val="center" w:pos="1025"/>
              </w:tabs>
            </w:pPr>
            <w:r>
              <w:t>…</w:t>
            </w:r>
          </w:p>
        </w:tc>
      </w:tr>
      <w:tr w:rsidR="00DF514D" w14:paraId="44EB876F" w14:textId="77777777" w:rsidTr="001B1068">
        <w:tc>
          <w:tcPr>
            <w:tcW w:w="2265" w:type="dxa"/>
          </w:tcPr>
          <w:p w14:paraId="024A2B80" w14:textId="77777777" w:rsidR="00DF514D" w:rsidRDefault="00DF514D" w:rsidP="001B1068">
            <w:r>
              <w:t>Microsoft Teams</w:t>
            </w:r>
          </w:p>
        </w:tc>
        <w:tc>
          <w:tcPr>
            <w:tcW w:w="2265" w:type="dxa"/>
          </w:tcPr>
          <w:p w14:paraId="72738086" w14:textId="77777777" w:rsidR="00DF514D" w:rsidRDefault="00DF514D" w:rsidP="001B1068">
            <w:r w:rsidRPr="0000538C">
              <w:t>1.3.00.24755 (64-bits)</w:t>
            </w:r>
          </w:p>
        </w:tc>
        <w:tc>
          <w:tcPr>
            <w:tcW w:w="2266" w:type="dxa"/>
          </w:tcPr>
          <w:p w14:paraId="54168945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7F9CFEE5" w14:textId="77777777" w:rsidR="00DF514D" w:rsidRDefault="00DF514D" w:rsidP="001B1068">
            <w:pPr>
              <w:tabs>
                <w:tab w:val="center" w:pos="1025"/>
              </w:tabs>
            </w:pPr>
            <w:r>
              <w:t>…</w:t>
            </w:r>
          </w:p>
        </w:tc>
      </w:tr>
    </w:tbl>
    <w:p w14:paraId="40DBC695" w14:textId="77777777" w:rsidR="00DF514D" w:rsidRDefault="00DF514D" w:rsidP="00DF514D"/>
    <w:p w14:paraId="4A5E075D" w14:textId="77777777" w:rsidR="00DF514D" w:rsidRPr="00DF514D" w:rsidRDefault="00DF514D" w:rsidP="00DF514D">
      <w:pPr>
        <w:pStyle w:val="Kop3"/>
      </w:pPr>
      <w:bookmarkStart w:id="13" w:name="_Toc53040962"/>
      <w:r>
        <w:t>Tim</w:t>
      </w:r>
      <w:bookmarkEnd w:id="13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514D" w14:paraId="09EA50F6" w14:textId="77777777" w:rsidTr="001B1068">
        <w:tc>
          <w:tcPr>
            <w:tcW w:w="2265" w:type="dxa"/>
          </w:tcPr>
          <w:p w14:paraId="062C396A" w14:textId="77777777" w:rsidR="00DF514D" w:rsidRDefault="00DF514D" w:rsidP="001B1068">
            <w:r>
              <w:t>Software</w:t>
            </w:r>
          </w:p>
        </w:tc>
        <w:tc>
          <w:tcPr>
            <w:tcW w:w="2265" w:type="dxa"/>
          </w:tcPr>
          <w:p w14:paraId="69A35C24" w14:textId="77777777" w:rsidR="00DF514D" w:rsidRDefault="00DF514D" w:rsidP="001B1068">
            <w:r>
              <w:t>Versie</w:t>
            </w:r>
          </w:p>
        </w:tc>
        <w:tc>
          <w:tcPr>
            <w:tcW w:w="2266" w:type="dxa"/>
          </w:tcPr>
          <w:p w14:paraId="3B12B99B" w14:textId="77777777" w:rsidR="00DF514D" w:rsidRDefault="00DF514D" w:rsidP="001B1068">
            <w:r>
              <w:t>Installatie</w:t>
            </w:r>
          </w:p>
        </w:tc>
        <w:tc>
          <w:tcPr>
            <w:tcW w:w="2266" w:type="dxa"/>
          </w:tcPr>
          <w:p w14:paraId="586731B2" w14:textId="77777777" w:rsidR="00DF514D" w:rsidRDefault="00DF514D" w:rsidP="001B1068">
            <w:r>
              <w:t>Opmerking</w:t>
            </w:r>
          </w:p>
        </w:tc>
      </w:tr>
      <w:tr w:rsidR="00DF514D" w14:paraId="73FD8680" w14:textId="77777777" w:rsidTr="001B1068">
        <w:tc>
          <w:tcPr>
            <w:tcW w:w="2265" w:type="dxa"/>
          </w:tcPr>
          <w:p w14:paraId="7D3091EE" w14:textId="77777777" w:rsidR="00DF514D" w:rsidRDefault="00DF514D" w:rsidP="001B1068">
            <w:r>
              <w:t>Android studio</w:t>
            </w:r>
          </w:p>
        </w:tc>
        <w:tc>
          <w:tcPr>
            <w:tcW w:w="2265" w:type="dxa"/>
          </w:tcPr>
          <w:p w14:paraId="4B5B49E0" w14:textId="77777777" w:rsidR="00DF514D" w:rsidRDefault="00DF514D" w:rsidP="001B1068">
            <w:r>
              <w:t>4.0.1</w:t>
            </w:r>
          </w:p>
        </w:tc>
        <w:tc>
          <w:tcPr>
            <w:tcW w:w="2266" w:type="dxa"/>
          </w:tcPr>
          <w:p w14:paraId="082DFE4E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6781A756" w14:textId="77777777" w:rsidR="00DF514D" w:rsidRDefault="00DF514D" w:rsidP="001B1068"/>
        </w:tc>
      </w:tr>
      <w:tr w:rsidR="00DF514D" w14:paraId="3CDE9834" w14:textId="77777777" w:rsidTr="001B1068">
        <w:tc>
          <w:tcPr>
            <w:tcW w:w="2265" w:type="dxa"/>
          </w:tcPr>
          <w:p w14:paraId="601DCACB" w14:textId="77777777" w:rsidR="00DF514D" w:rsidRDefault="00DF514D" w:rsidP="001B1068">
            <w:r>
              <w:t xml:space="preserve">Firefox developer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2265" w:type="dxa"/>
          </w:tcPr>
          <w:p w14:paraId="71F9B5F8" w14:textId="77777777" w:rsidR="00DF514D" w:rsidRDefault="00DF514D" w:rsidP="001B1068">
            <w:r>
              <w:t>81.0.1</w:t>
            </w:r>
          </w:p>
        </w:tc>
        <w:tc>
          <w:tcPr>
            <w:tcW w:w="2266" w:type="dxa"/>
          </w:tcPr>
          <w:p w14:paraId="13C6DE56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4F4C4ACE" w14:textId="77777777" w:rsidR="00DF514D" w:rsidRDefault="00DF514D" w:rsidP="001B1068">
            <w:r>
              <w:t xml:space="preserve">Voor dingen op te zoeken en om </w:t>
            </w:r>
            <w:proofErr w:type="spellStart"/>
            <w:r>
              <w:t>firebase</w:t>
            </w:r>
            <w:proofErr w:type="spellEnd"/>
            <w:r>
              <w:t xml:space="preserve"> te gebruiken</w:t>
            </w:r>
          </w:p>
        </w:tc>
      </w:tr>
      <w:tr w:rsidR="00DF514D" w14:paraId="6A6F9340" w14:textId="77777777" w:rsidTr="001B1068">
        <w:tc>
          <w:tcPr>
            <w:tcW w:w="2265" w:type="dxa"/>
          </w:tcPr>
          <w:p w14:paraId="4281D4CA" w14:textId="77777777" w:rsidR="00DF514D" w:rsidRDefault="00DF514D" w:rsidP="001B1068">
            <w:proofErr w:type="spellStart"/>
            <w:r>
              <w:t>Microsfot</w:t>
            </w:r>
            <w:proofErr w:type="spellEnd"/>
            <w:r>
              <w:t xml:space="preserve"> teams</w:t>
            </w:r>
          </w:p>
        </w:tc>
        <w:tc>
          <w:tcPr>
            <w:tcW w:w="2265" w:type="dxa"/>
          </w:tcPr>
          <w:p w14:paraId="09CD1151" w14:textId="77777777" w:rsidR="00DF514D" w:rsidRDefault="00DF514D" w:rsidP="001B1068">
            <w:r>
              <w:t>1.3.00.21759(64-bits)</w:t>
            </w:r>
          </w:p>
        </w:tc>
        <w:tc>
          <w:tcPr>
            <w:tcW w:w="2266" w:type="dxa"/>
          </w:tcPr>
          <w:p w14:paraId="1B1E124A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6BB06DC2" w14:textId="77777777" w:rsidR="00DF514D" w:rsidRDefault="00DF514D" w:rsidP="001B1068"/>
        </w:tc>
      </w:tr>
      <w:tr w:rsidR="00DF514D" w14:paraId="1B7D50F6" w14:textId="77777777" w:rsidTr="001B1068">
        <w:tc>
          <w:tcPr>
            <w:tcW w:w="2265" w:type="dxa"/>
          </w:tcPr>
          <w:p w14:paraId="5570EE1E" w14:textId="77777777" w:rsidR="00DF514D" w:rsidRDefault="00DF514D" w:rsidP="001B1068">
            <w:proofErr w:type="spellStart"/>
            <w:r>
              <w:lastRenderedPageBreak/>
              <w:t>Github</w:t>
            </w:r>
            <w:proofErr w:type="spellEnd"/>
          </w:p>
        </w:tc>
        <w:tc>
          <w:tcPr>
            <w:tcW w:w="2265" w:type="dxa"/>
          </w:tcPr>
          <w:p w14:paraId="686BD601" w14:textId="77777777" w:rsidR="00DF514D" w:rsidRDefault="00DF514D" w:rsidP="001B1068">
            <w:r>
              <w:t>XXX</w:t>
            </w:r>
          </w:p>
        </w:tc>
        <w:tc>
          <w:tcPr>
            <w:tcW w:w="2266" w:type="dxa"/>
          </w:tcPr>
          <w:p w14:paraId="0BFDCDCA" w14:textId="77777777" w:rsidR="00DF514D" w:rsidRDefault="00DF514D" w:rsidP="001B1068">
            <w:r>
              <w:t>Standaard</w:t>
            </w:r>
          </w:p>
        </w:tc>
        <w:tc>
          <w:tcPr>
            <w:tcW w:w="2266" w:type="dxa"/>
          </w:tcPr>
          <w:p w14:paraId="22CC87AA" w14:textId="77777777" w:rsidR="00DF514D" w:rsidRDefault="00DF514D" w:rsidP="001B1068"/>
        </w:tc>
      </w:tr>
    </w:tbl>
    <w:p w14:paraId="5D0A4789" w14:textId="77777777" w:rsidR="00DF514D" w:rsidRPr="00DF514D" w:rsidRDefault="00DF514D" w:rsidP="00DF514D"/>
    <w:sectPr w:rsidR="00DF514D" w:rsidRPr="00DF514D" w:rsidSect="00291C8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0CF53" w14:textId="77777777" w:rsidR="00DF514D" w:rsidRDefault="00DF514D" w:rsidP="00291C8C">
      <w:pPr>
        <w:spacing w:after="0" w:line="240" w:lineRule="auto"/>
      </w:pPr>
      <w:r>
        <w:separator/>
      </w:r>
    </w:p>
  </w:endnote>
  <w:endnote w:type="continuationSeparator" w:id="0">
    <w:p w14:paraId="38DD2B1A" w14:textId="77777777" w:rsidR="00DF514D" w:rsidRDefault="00DF514D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769700"/>
      <w:docPartObj>
        <w:docPartGallery w:val="Page Numbers (Bottom of Page)"/>
        <w:docPartUnique/>
      </w:docPartObj>
    </w:sdtPr>
    <w:sdtEndPr/>
    <w:sdtContent>
      <w:p w14:paraId="6DC50105" w14:textId="77777777"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9C50E2F" w14:textId="77777777"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015F4" w14:textId="77777777" w:rsidR="00DF514D" w:rsidRDefault="00DF514D" w:rsidP="00291C8C">
      <w:pPr>
        <w:spacing w:after="0" w:line="240" w:lineRule="auto"/>
      </w:pPr>
      <w:r>
        <w:separator/>
      </w:r>
    </w:p>
  </w:footnote>
  <w:footnote w:type="continuationSeparator" w:id="0">
    <w:p w14:paraId="04A03B1C" w14:textId="77777777" w:rsidR="00DF514D" w:rsidRDefault="00DF514D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12F4B"/>
    <w:multiLevelType w:val="hybridMultilevel"/>
    <w:tmpl w:val="36B04BB4"/>
    <w:lvl w:ilvl="0" w:tplc="B456FC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4D"/>
    <w:rsid w:val="00291C8C"/>
    <w:rsid w:val="003B225F"/>
    <w:rsid w:val="006B4A60"/>
    <w:rsid w:val="00CF5ADC"/>
    <w:rsid w:val="00DE41BA"/>
    <w:rsid w:val="00DF514D"/>
    <w:rsid w:val="00E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BFED"/>
  <w15:chartTrackingRefBased/>
  <w15:docId w15:val="{B937043B-FCA6-47B2-8D99-5A971ADC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DF514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DF514D"/>
    <w:pPr>
      <w:spacing w:after="100"/>
      <w:ind w:left="420"/>
    </w:pPr>
  </w:style>
  <w:style w:type="character" w:customStyle="1" w:styleId="h-boxedright--xs">
    <w:name w:val="h-boxedright--xs"/>
    <w:basedOn w:val="Standaardalinea-lettertype"/>
    <w:rsid w:val="00DF514D"/>
  </w:style>
  <w:style w:type="paragraph" w:styleId="Normaalweb">
    <w:name w:val="Normal (Web)"/>
    <w:basedOn w:val="Standaard"/>
    <w:uiPriority w:val="99"/>
    <w:semiHidden/>
    <w:unhideWhenUsed/>
    <w:rsid w:val="00DF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DF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project%20jaar%203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2398-11D1-4DF9-A406-39461A9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10</TotalTime>
  <Pages>5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1</cp:revision>
  <dcterms:created xsi:type="dcterms:W3CDTF">2020-10-08T07:00:00Z</dcterms:created>
  <dcterms:modified xsi:type="dcterms:W3CDTF">2020-10-08T07:16:00Z</dcterms:modified>
</cp:coreProperties>
</file>