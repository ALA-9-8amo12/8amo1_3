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C8C" w:rsidRPr="00291C8C" w:rsidRDefault="00291C8C" w:rsidP="00291C8C">
      <w:pPr>
        <w:jc w:val="center"/>
        <w:rPr>
          <w:sz w:val="56"/>
          <w:szCs w:val="56"/>
        </w:rPr>
      </w:pPr>
      <w:r w:rsidRPr="00291C8C">
        <w:rPr>
          <w:noProof/>
          <w:sz w:val="56"/>
          <w:szCs w:val="56"/>
          <w:lang w:eastAsia="nl-NL"/>
        </w:rPr>
        <w:drawing>
          <wp:anchor distT="0" distB="0" distL="114300" distR="114300" simplePos="0" relativeHeight="251658240" behindDoc="0" locked="0" layoutInCell="1" allowOverlap="1" wp14:anchorId="18D12CD6" wp14:editId="2BB1BCF3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5760720" cy="4683760"/>
            <wp:effectExtent l="0" t="0" r="0" b="2540"/>
            <wp:wrapThrough wrapText="bothSides">
              <wp:wrapPolygon edited="0">
                <wp:start x="12357" y="1845"/>
                <wp:lineTo x="1214" y="6413"/>
                <wp:lineTo x="571" y="7116"/>
                <wp:lineTo x="571" y="7907"/>
                <wp:lineTo x="786" y="9664"/>
                <wp:lineTo x="4071" y="10454"/>
                <wp:lineTo x="5214" y="10542"/>
                <wp:lineTo x="3214" y="11421"/>
                <wp:lineTo x="3214" y="12387"/>
                <wp:lineTo x="3429" y="13617"/>
                <wp:lineTo x="7214" y="14671"/>
                <wp:lineTo x="8357" y="14671"/>
                <wp:lineTo x="6286" y="15462"/>
                <wp:lineTo x="5571" y="15813"/>
                <wp:lineTo x="5571" y="17219"/>
                <wp:lineTo x="6643" y="17483"/>
                <wp:lineTo x="11071" y="17483"/>
                <wp:lineTo x="11071" y="21524"/>
                <wp:lineTo x="18571" y="21524"/>
                <wp:lineTo x="18643" y="13266"/>
                <wp:lineTo x="20143" y="11860"/>
                <wp:lineTo x="21071" y="10718"/>
                <wp:lineTo x="21143" y="10454"/>
                <wp:lineTo x="21000" y="9049"/>
                <wp:lineTo x="20143" y="7643"/>
                <wp:lineTo x="18571" y="6238"/>
                <wp:lineTo x="18643" y="2899"/>
                <wp:lineTo x="17929" y="2108"/>
                <wp:lineTo x="17357" y="1845"/>
                <wp:lineTo x="12357" y="1845"/>
              </wp:wrapPolygon>
            </wp:wrapThrough>
            <wp:docPr id="1" name="Afbeelding 1" descr="Mobile Quiz Android Project - ProjectsG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Mobile Quiz Android Project - ProjectsGe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C8C">
        <w:rPr>
          <w:sz w:val="56"/>
          <w:szCs w:val="56"/>
        </w:rPr>
        <w:t>Mobile app  - Quiz</w:t>
      </w:r>
    </w:p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p w:rsidR="00291C8C" w:rsidRDefault="00291C8C" w:rsidP="00291C8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Namen: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Tim de Kok,Nick van Slooten, Jelmer van Ofwegen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1-9-2020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Klas: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LO8E-AMO1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Docent: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M. Boukiour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Project groep: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3</w:t>
            </w:r>
          </w:p>
        </w:tc>
      </w:tr>
      <w:tr w:rsidR="00291C8C" w:rsidTr="00291C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  <w:rPr>
                <w:b/>
                <w:bCs/>
              </w:rPr>
            </w:pPr>
            <w:r>
              <w:rPr>
                <w:b/>
                <w:bCs/>
              </w:rPr>
              <w:t>Versie: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1C8C" w:rsidRDefault="00291C8C">
            <w:pPr>
              <w:tabs>
                <w:tab w:val="left" w:pos="1356"/>
              </w:tabs>
            </w:pPr>
            <w:r>
              <w:t>1</w:t>
            </w:r>
          </w:p>
        </w:tc>
      </w:tr>
    </w:tbl>
    <w:p w:rsidR="00291C8C" w:rsidRDefault="00291C8C" w:rsidP="00291C8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6138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1C8C" w:rsidRDefault="00291C8C">
          <w:pPr>
            <w:pStyle w:val="Kopvaninhoudsopgave"/>
          </w:pPr>
          <w:r>
            <w:t>Inhoud</w:t>
          </w:r>
        </w:p>
        <w:p w:rsidR="006C4DAE" w:rsidRDefault="00291C8C">
          <w:pPr>
            <w:pStyle w:val="Inhopg1"/>
            <w:tabs>
              <w:tab w:val="righ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716" w:history="1">
            <w:r w:rsidR="006C4DAE" w:rsidRPr="009D1C36">
              <w:rPr>
                <w:rStyle w:val="Hyperlink"/>
                <w:noProof/>
              </w:rPr>
              <w:t>Behoefteanalyse</w:t>
            </w:r>
            <w:r w:rsidR="006C4DAE">
              <w:rPr>
                <w:noProof/>
                <w:webHidden/>
              </w:rPr>
              <w:tab/>
            </w:r>
            <w:r w:rsidR="006C4DAE">
              <w:rPr>
                <w:noProof/>
                <w:webHidden/>
              </w:rPr>
              <w:fldChar w:fldCharType="begin"/>
            </w:r>
            <w:r w:rsidR="006C4DAE">
              <w:rPr>
                <w:noProof/>
                <w:webHidden/>
              </w:rPr>
              <w:instrText xml:space="preserve"> PAGEREF _Toc50448716 \h </w:instrText>
            </w:r>
            <w:r w:rsidR="006C4DAE">
              <w:rPr>
                <w:noProof/>
                <w:webHidden/>
              </w:rPr>
            </w:r>
            <w:r w:rsidR="006C4DAE">
              <w:rPr>
                <w:noProof/>
                <w:webHidden/>
              </w:rPr>
              <w:fldChar w:fldCharType="separate"/>
            </w:r>
            <w:r w:rsidR="006C4DAE">
              <w:rPr>
                <w:noProof/>
                <w:webHidden/>
              </w:rPr>
              <w:t>3</w:t>
            </w:r>
            <w:r w:rsidR="006C4DAE">
              <w:rPr>
                <w:noProof/>
                <w:webHidden/>
              </w:rPr>
              <w:fldChar w:fldCharType="end"/>
            </w:r>
          </w:hyperlink>
        </w:p>
        <w:p w:rsidR="00291C8C" w:rsidRDefault="00291C8C">
          <w:r>
            <w:rPr>
              <w:b/>
              <w:bCs/>
            </w:rPr>
            <w:fldChar w:fldCharType="end"/>
          </w:r>
        </w:p>
      </w:sdtContent>
    </w:sdt>
    <w:p w:rsidR="003F66F8" w:rsidRDefault="00291C8C" w:rsidP="003F66F8">
      <w:pPr>
        <w:pStyle w:val="Kop1"/>
      </w:pPr>
      <w:r>
        <w:br w:type="page"/>
      </w:r>
      <w:r w:rsidR="009E06A4">
        <w:lastRenderedPageBreak/>
        <w:t>Technisch</w:t>
      </w:r>
      <w:r w:rsidR="004E09DB">
        <w:t xml:space="preserve"> Ontwerp</w:t>
      </w:r>
    </w:p>
    <w:p w:rsidR="003F66F8" w:rsidRDefault="003F66F8" w:rsidP="003F66F8"/>
    <w:p w:rsidR="00DF01C2" w:rsidRDefault="00DF01C2" w:rsidP="003F66F8"/>
    <w:p w:rsidR="00DF01C2" w:rsidRDefault="00DF01C2" w:rsidP="003F66F8">
      <w:r>
        <w:t>ERD</w:t>
      </w:r>
      <w:bookmarkStart w:id="0" w:name="_GoBack"/>
      <w:bookmarkEnd w:id="0"/>
    </w:p>
    <w:p w:rsidR="00DF01C2" w:rsidRDefault="00DF01C2" w:rsidP="003F66F8">
      <w:pPr>
        <w:spacing w:line="259" w:lineRule="auto"/>
      </w:pPr>
      <w:r>
        <w:rPr>
          <w:noProof/>
        </w:rPr>
        <w:drawing>
          <wp:inline distT="0" distB="0" distL="0" distR="0">
            <wp:extent cx="5762625" cy="262890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C2" w:rsidRDefault="00DF01C2" w:rsidP="003F66F8">
      <w:pPr>
        <w:spacing w:line="259" w:lineRule="auto"/>
      </w:pPr>
    </w:p>
    <w:p w:rsidR="00DF01C2" w:rsidRDefault="00DF01C2" w:rsidP="003F66F8">
      <w:pPr>
        <w:spacing w:line="259" w:lineRule="auto"/>
      </w:pPr>
    </w:p>
    <w:p w:rsidR="00DF01C2" w:rsidRDefault="00DF01C2" w:rsidP="003F66F8">
      <w:pPr>
        <w:spacing w:line="259" w:lineRule="auto"/>
      </w:pPr>
      <w:r>
        <w:t>KlassenDiagram</w:t>
      </w:r>
    </w:p>
    <w:p w:rsidR="00291C8C" w:rsidRDefault="00DF01C2" w:rsidP="003F66F8">
      <w:pPr>
        <w:spacing w:line="259" w:lineRule="auto"/>
      </w:pPr>
      <w:r>
        <w:rPr>
          <w:noProof/>
        </w:rPr>
        <w:drawing>
          <wp:inline distT="0" distB="0" distL="0" distR="0">
            <wp:extent cx="5762625" cy="39147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C8C" w:rsidSect="00291C8C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8E" w:rsidRDefault="000B0E8E" w:rsidP="00291C8C">
      <w:pPr>
        <w:spacing w:after="0" w:line="240" w:lineRule="auto"/>
      </w:pPr>
      <w:r>
        <w:separator/>
      </w:r>
    </w:p>
  </w:endnote>
  <w:endnote w:type="continuationSeparator" w:id="0">
    <w:p w:rsidR="000B0E8E" w:rsidRDefault="000B0E8E" w:rsidP="0029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769700"/>
      <w:docPartObj>
        <w:docPartGallery w:val="Page Numbers (Bottom of Page)"/>
        <w:docPartUnique/>
      </w:docPartObj>
    </w:sdtPr>
    <w:sdtEndPr/>
    <w:sdtContent>
      <w:p w:rsidR="00291C8C" w:rsidRDefault="00291C8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91C8C" w:rsidRDefault="00291C8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8E" w:rsidRDefault="000B0E8E" w:rsidP="00291C8C">
      <w:pPr>
        <w:spacing w:after="0" w:line="240" w:lineRule="auto"/>
      </w:pPr>
      <w:r>
        <w:separator/>
      </w:r>
    </w:p>
  </w:footnote>
  <w:footnote w:type="continuationSeparator" w:id="0">
    <w:p w:rsidR="000B0E8E" w:rsidRDefault="000B0E8E" w:rsidP="0029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410B8"/>
    <w:multiLevelType w:val="hybridMultilevel"/>
    <w:tmpl w:val="5650BC4E"/>
    <w:lvl w:ilvl="0" w:tplc="406035B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F8"/>
    <w:rsid w:val="000B0E8E"/>
    <w:rsid w:val="000F3D7D"/>
    <w:rsid w:val="0013282C"/>
    <w:rsid w:val="00143737"/>
    <w:rsid w:val="001E2ED9"/>
    <w:rsid w:val="00291C8C"/>
    <w:rsid w:val="003B225F"/>
    <w:rsid w:val="003F66F8"/>
    <w:rsid w:val="004E09DB"/>
    <w:rsid w:val="005208D4"/>
    <w:rsid w:val="006B4A60"/>
    <w:rsid w:val="006C4DAE"/>
    <w:rsid w:val="007C55AE"/>
    <w:rsid w:val="009E06A4"/>
    <w:rsid w:val="00BB3CC4"/>
    <w:rsid w:val="00CF5ADC"/>
    <w:rsid w:val="00DE41BA"/>
    <w:rsid w:val="00DF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9EB1"/>
  <w15:chartTrackingRefBased/>
  <w15:docId w15:val="{C49B751A-EF8F-4F29-9534-077788D8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C8C"/>
  </w:style>
  <w:style w:type="paragraph" w:styleId="Kop1">
    <w:name w:val="heading 1"/>
    <w:basedOn w:val="Standaard"/>
    <w:next w:val="Standaard"/>
    <w:link w:val="Kop1Char"/>
    <w:uiPriority w:val="9"/>
    <w:qFormat/>
    <w:rsid w:val="00291C8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1C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C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C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C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C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C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C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C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91C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91C8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table" w:styleId="Tabelraster">
    <w:name w:val="Table Grid"/>
    <w:basedOn w:val="Standaardtabel"/>
    <w:uiPriority w:val="39"/>
    <w:rsid w:val="00291C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91C8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91C8C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291C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91C8C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1C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C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C8C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C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C8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C8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C8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C8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91C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C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C8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291C8C"/>
    <w:rPr>
      <w:b/>
      <w:bCs/>
    </w:rPr>
  </w:style>
  <w:style w:type="character" w:styleId="Nadruk">
    <w:name w:val="Emphasis"/>
    <w:basedOn w:val="Standaardalinea-lettertype"/>
    <w:uiPriority w:val="20"/>
    <w:qFormat/>
    <w:rsid w:val="00291C8C"/>
    <w:rPr>
      <w:i/>
      <w:iCs/>
    </w:rPr>
  </w:style>
  <w:style w:type="paragraph" w:styleId="Geenafstand">
    <w:name w:val="No Spacing"/>
    <w:uiPriority w:val="1"/>
    <w:qFormat/>
    <w:rsid w:val="00291C8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91C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91C8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C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C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291C8C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91C8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91C8C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291C8C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291C8C"/>
    <w:rPr>
      <w:b/>
      <w:bCs/>
      <w:smallCaps/>
    </w:rPr>
  </w:style>
  <w:style w:type="paragraph" w:styleId="Koptekst">
    <w:name w:val="header"/>
    <w:basedOn w:val="Standaard"/>
    <w:link w:val="Kop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91C8C"/>
  </w:style>
  <w:style w:type="paragraph" w:styleId="Voettekst">
    <w:name w:val="footer"/>
    <w:basedOn w:val="Standaard"/>
    <w:link w:val="VoettekstChar"/>
    <w:uiPriority w:val="99"/>
    <w:unhideWhenUsed/>
    <w:rsid w:val="00291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91C8C"/>
  </w:style>
  <w:style w:type="paragraph" w:styleId="Normaalweb">
    <w:name w:val="Normal (Web)"/>
    <w:basedOn w:val="Standaard"/>
    <w:uiPriority w:val="99"/>
    <w:semiHidden/>
    <w:unhideWhenUsed/>
    <w:rsid w:val="003F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3F66F8"/>
    <w:pPr>
      <w:spacing w:after="160" w:line="259" w:lineRule="auto"/>
      <w:ind w:left="720"/>
      <w:contextualSpacing/>
    </w:pPr>
    <w:rPr>
      <w:rFonts w:eastAsiaTheme="minorHAns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Wordsjabloon_8amo1-3_v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26D96-A872-4354-AC64-4274BB7F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Wordsjabloon_8amo1-3_v1.0.dotx</Template>
  <TotalTime>3</TotalTime>
  <Pages>3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Slooten</dc:creator>
  <cp:keywords/>
  <dc:description/>
  <cp:lastModifiedBy>Nick van Slooten</cp:lastModifiedBy>
  <cp:revision>3</cp:revision>
  <dcterms:created xsi:type="dcterms:W3CDTF">2020-10-01T07:52:00Z</dcterms:created>
  <dcterms:modified xsi:type="dcterms:W3CDTF">2020-10-01T07:54:00Z</dcterms:modified>
</cp:coreProperties>
</file>