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E26F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3038372C" wp14:editId="77A972D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6FC78946" w14:textId="77777777" w:rsidR="00291C8C" w:rsidRDefault="00291C8C" w:rsidP="00291C8C"/>
    <w:p w14:paraId="54EA312C" w14:textId="77777777" w:rsidR="00291C8C" w:rsidRDefault="00291C8C" w:rsidP="00291C8C"/>
    <w:p w14:paraId="376D50CF" w14:textId="77777777" w:rsidR="00291C8C" w:rsidRDefault="00291C8C" w:rsidP="00291C8C"/>
    <w:p w14:paraId="77C1D748" w14:textId="77777777" w:rsidR="00291C8C" w:rsidRDefault="00291C8C" w:rsidP="00291C8C"/>
    <w:p w14:paraId="626CED4D" w14:textId="77777777" w:rsidR="00291C8C" w:rsidRDefault="00291C8C" w:rsidP="00291C8C"/>
    <w:p w14:paraId="07D87E77" w14:textId="77777777" w:rsidR="00291C8C" w:rsidRDefault="00291C8C" w:rsidP="00291C8C"/>
    <w:p w14:paraId="17784664" w14:textId="77777777" w:rsidR="00291C8C" w:rsidRDefault="00291C8C" w:rsidP="00291C8C"/>
    <w:p w14:paraId="7C3135C7" w14:textId="77777777" w:rsidR="00291C8C" w:rsidRDefault="00291C8C" w:rsidP="00291C8C"/>
    <w:p w14:paraId="06E91021" w14:textId="77777777" w:rsidR="00291C8C" w:rsidRDefault="00291C8C" w:rsidP="00291C8C"/>
    <w:p w14:paraId="361C66C7" w14:textId="77777777" w:rsidR="00291C8C" w:rsidRDefault="00291C8C" w:rsidP="00291C8C"/>
    <w:p w14:paraId="7A9FC13F" w14:textId="77777777" w:rsidR="00291C8C" w:rsidRDefault="00291C8C" w:rsidP="00291C8C"/>
    <w:p w14:paraId="5DC58FBC" w14:textId="77777777" w:rsidR="00291C8C" w:rsidRDefault="00291C8C" w:rsidP="00291C8C"/>
    <w:p w14:paraId="7F281741" w14:textId="77777777" w:rsidR="00291C8C" w:rsidRDefault="00291C8C" w:rsidP="00291C8C"/>
    <w:p w14:paraId="40111166" w14:textId="77777777" w:rsidR="00291C8C" w:rsidRDefault="00291C8C" w:rsidP="00291C8C"/>
    <w:p w14:paraId="69D54866" w14:textId="77777777" w:rsidR="00291C8C" w:rsidRDefault="00291C8C" w:rsidP="00291C8C"/>
    <w:p w14:paraId="364762CC" w14:textId="77777777" w:rsidR="00291C8C" w:rsidRDefault="00291C8C" w:rsidP="00291C8C"/>
    <w:p w14:paraId="6BA5FB9B" w14:textId="77777777" w:rsidR="00291C8C" w:rsidRDefault="00291C8C" w:rsidP="00291C8C"/>
    <w:p w14:paraId="59B25ECB" w14:textId="77777777" w:rsidR="00291C8C" w:rsidRDefault="00291C8C" w:rsidP="00291C8C"/>
    <w:p w14:paraId="2AEB8AC2" w14:textId="77777777" w:rsidR="00291C8C" w:rsidRDefault="00291C8C" w:rsidP="00291C8C"/>
    <w:p w14:paraId="2936F55E" w14:textId="77777777" w:rsidR="00291C8C" w:rsidRDefault="00291C8C" w:rsidP="00291C8C"/>
    <w:p w14:paraId="3C6FD62A" w14:textId="77777777" w:rsidR="00291C8C" w:rsidRDefault="00291C8C" w:rsidP="00291C8C"/>
    <w:p w14:paraId="2977D9E2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12E0AA4D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77A8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6FF3" w14:textId="77777777"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</w:t>
            </w:r>
            <w:proofErr w:type="spellStart"/>
            <w:r>
              <w:t>Ofwegen</w:t>
            </w:r>
            <w:proofErr w:type="spellEnd"/>
          </w:p>
        </w:tc>
      </w:tr>
      <w:tr w:rsidR="00291C8C" w14:paraId="6CA9D318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0A76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3D71" w14:textId="77777777"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14:paraId="7DE33195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1EA7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CBE8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2676CB5B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2B14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465A" w14:textId="77777777"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14:paraId="75159CBA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21AC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A57E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74AE976B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701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4C79" w14:textId="77777777"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14:paraId="68F3DF6D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F46AA" w14:textId="77777777" w:rsidR="00291C8C" w:rsidRDefault="00291C8C">
          <w:pPr>
            <w:pStyle w:val="Kopvaninhoudsopgave"/>
          </w:pPr>
          <w:r>
            <w:t>Inhoud</w:t>
          </w:r>
        </w:p>
        <w:p w14:paraId="7725AAAB" w14:textId="0B4703BF" w:rsidR="00794685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51" w:history="1">
            <w:r w:rsidR="00794685" w:rsidRPr="00103430">
              <w:rPr>
                <w:rStyle w:val="Hyperlink"/>
                <w:noProof/>
              </w:rPr>
              <w:t>Functioneel ontwerp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_Toc51832451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3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7B114A58" w14:textId="369F7AC0" w:rsidR="00794685" w:rsidRDefault="003217D5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832452" w:history="1">
            <w:r w:rsidR="00794685" w:rsidRPr="00103430">
              <w:rPr>
                <w:rStyle w:val="Hyperlink"/>
                <w:noProof/>
              </w:rPr>
              <w:t>Usecase diagram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_Toc51832452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3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615E0548" w14:textId="54FA890B" w:rsidR="00794685" w:rsidRDefault="003217D5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832453" w:history="1">
            <w:r w:rsidR="00794685" w:rsidRPr="00103430">
              <w:rPr>
                <w:rStyle w:val="Hyperlink"/>
                <w:noProof/>
              </w:rPr>
              <w:t>Usecase beschrijving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_Toc51832453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3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6EFD89F9" w14:textId="3FE8F80B" w:rsidR="00794685" w:rsidRDefault="003217D5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832454" w:history="1">
            <w:r w:rsidR="00794685" w:rsidRPr="00103430">
              <w:rPr>
                <w:rStyle w:val="Hyperlink"/>
                <w:noProof/>
              </w:rPr>
              <w:t>Navigatie diagram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_Toc51832454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4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0FA3081A" w14:textId="57943CC5" w:rsidR="00794685" w:rsidRDefault="003217D5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832455" w:history="1">
            <w:r w:rsidR="00794685" w:rsidRPr="00103430">
              <w:rPr>
                <w:rStyle w:val="Hyperlink"/>
                <w:noProof/>
              </w:rPr>
              <w:t>Lijst met schermen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_Toc51832455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4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7C7A7D9F" w14:textId="04C862F3" w:rsidR="00794685" w:rsidRDefault="003217D5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832456" w:history="1">
            <w:r w:rsidR="00794685" w:rsidRPr="00103430">
              <w:rPr>
                <w:rStyle w:val="Hyperlink"/>
                <w:noProof/>
              </w:rPr>
              <w:t>Schermontwerp</w:t>
            </w:r>
            <w:r w:rsidR="00794685">
              <w:rPr>
                <w:noProof/>
                <w:webHidden/>
              </w:rPr>
              <w:tab/>
            </w:r>
            <w:r w:rsidR="00794685">
              <w:rPr>
                <w:noProof/>
                <w:webHidden/>
              </w:rPr>
              <w:fldChar w:fldCharType="begin"/>
            </w:r>
            <w:r w:rsidR="00794685">
              <w:rPr>
                <w:noProof/>
                <w:webHidden/>
              </w:rPr>
              <w:instrText xml:space="preserve"> PAGEREF _Toc51832456 \h </w:instrText>
            </w:r>
            <w:r w:rsidR="00794685">
              <w:rPr>
                <w:noProof/>
                <w:webHidden/>
              </w:rPr>
            </w:r>
            <w:r w:rsidR="00794685">
              <w:rPr>
                <w:noProof/>
                <w:webHidden/>
              </w:rPr>
              <w:fldChar w:fldCharType="separate"/>
            </w:r>
            <w:r w:rsidR="00794685">
              <w:rPr>
                <w:noProof/>
                <w:webHidden/>
              </w:rPr>
              <w:t>5</w:t>
            </w:r>
            <w:r w:rsidR="00794685">
              <w:rPr>
                <w:noProof/>
                <w:webHidden/>
              </w:rPr>
              <w:fldChar w:fldCharType="end"/>
            </w:r>
          </w:hyperlink>
        </w:p>
        <w:p w14:paraId="6E93854A" w14:textId="0232351A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2C6D4E89" w14:textId="77777777" w:rsidR="00291C8C" w:rsidRDefault="00291C8C">
      <w:pPr>
        <w:spacing w:line="259" w:lineRule="auto"/>
      </w:pPr>
      <w:r>
        <w:br w:type="page"/>
      </w:r>
    </w:p>
    <w:p w14:paraId="786AB1E9" w14:textId="12719D33" w:rsidR="00291C8C" w:rsidRDefault="005D34D4" w:rsidP="00291C8C">
      <w:pPr>
        <w:pStyle w:val="Kop1"/>
      </w:pPr>
      <w:bookmarkStart w:id="0" w:name="_Toc51832451"/>
      <w:r>
        <w:lastRenderedPageBreak/>
        <w:t>Functioneel ontwerp</w:t>
      </w:r>
      <w:bookmarkEnd w:id="0"/>
    </w:p>
    <w:p w14:paraId="04CA6F09" w14:textId="41889299" w:rsidR="005D34D4" w:rsidRDefault="005D34D4" w:rsidP="005D34D4">
      <w:pPr>
        <w:pStyle w:val="Kop2"/>
      </w:pPr>
      <w:bookmarkStart w:id="1" w:name="_Toc51832452"/>
      <w:proofErr w:type="spellStart"/>
      <w:r>
        <w:t>Usecase</w:t>
      </w:r>
      <w:proofErr w:type="spellEnd"/>
      <w:r>
        <w:t xml:space="preserve"> diagram</w:t>
      </w:r>
      <w:bookmarkEnd w:id="1"/>
    </w:p>
    <w:p w14:paraId="2F6CD924" w14:textId="254070C8" w:rsidR="005D34D4" w:rsidRDefault="005D34D4" w:rsidP="005D34D4">
      <w:r>
        <w:rPr>
          <w:noProof/>
        </w:rPr>
        <w:drawing>
          <wp:inline distT="0" distB="0" distL="0" distR="0" wp14:anchorId="34337CE0" wp14:editId="0FC8AB24">
            <wp:extent cx="5760720" cy="47669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169" w14:textId="46A1F798" w:rsidR="005D34D4" w:rsidRDefault="005D34D4" w:rsidP="005D34D4"/>
    <w:p w14:paraId="1A108BB4" w14:textId="3061B8C8" w:rsidR="005D34D4" w:rsidRDefault="005D34D4" w:rsidP="005D34D4">
      <w:pPr>
        <w:pStyle w:val="Kop2"/>
      </w:pPr>
      <w:bookmarkStart w:id="2" w:name="_Toc51832453"/>
      <w:proofErr w:type="spellStart"/>
      <w:r>
        <w:t>Usecase</w:t>
      </w:r>
      <w:proofErr w:type="spellEnd"/>
      <w:r>
        <w:t xml:space="preserve"> beschrijving</w:t>
      </w:r>
      <w:bookmarkEnd w:id="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D34D4" w14:paraId="0C86535F" w14:textId="77777777" w:rsidTr="00860A84">
        <w:tc>
          <w:tcPr>
            <w:tcW w:w="4531" w:type="dxa"/>
            <w:shd w:val="clear" w:color="auto" w:fill="000000" w:themeFill="text1"/>
          </w:tcPr>
          <w:p w14:paraId="0BEA2A76" w14:textId="77777777" w:rsidR="005D34D4" w:rsidRDefault="005D34D4" w:rsidP="00860A84">
            <w:r>
              <w:t>Naam:</w:t>
            </w:r>
          </w:p>
        </w:tc>
        <w:tc>
          <w:tcPr>
            <w:tcW w:w="4531" w:type="dxa"/>
            <w:shd w:val="clear" w:color="auto" w:fill="000000" w:themeFill="text1"/>
          </w:tcPr>
          <w:p w14:paraId="316BB833" w14:textId="1E253499" w:rsidR="005D34D4" w:rsidRDefault="005D34D4" w:rsidP="00860A84">
            <w:r>
              <w:t>Quiz spelen</w:t>
            </w:r>
          </w:p>
        </w:tc>
      </w:tr>
      <w:tr w:rsidR="005D34D4" w14:paraId="1BD3D354" w14:textId="77777777" w:rsidTr="00860A84">
        <w:tc>
          <w:tcPr>
            <w:tcW w:w="4531" w:type="dxa"/>
          </w:tcPr>
          <w:p w14:paraId="18392AFF" w14:textId="77777777" w:rsidR="005D34D4" w:rsidRDefault="005D34D4" w:rsidP="00860A84">
            <w:proofErr w:type="spellStart"/>
            <w:r>
              <w:t>Nr</w:t>
            </w:r>
            <w:proofErr w:type="spellEnd"/>
          </w:p>
        </w:tc>
        <w:tc>
          <w:tcPr>
            <w:tcW w:w="4531" w:type="dxa"/>
          </w:tcPr>
          <w:p w14:paraId="6433370D" w14:textId="77777777" w:rsidR="005D34D4" w:rsidRDefault="005D34D4" w:rsidP="00860A84">
            <w:r>
              <w:t>1.1</w:t>
            </w:r>
          </w:p>
        </w:tc>
      </w:tr>
      <w:tr w:rsidR="005D34D4" w14:paraId="16B5D140" w14:textId="77777777" w:rsidTr="00860A84">
        <w:tc>
          <w:tcPr>
            <w:tcW w:w="4531" w:type="dxa"/>
          </w:tcPr>
          <w:p w14:paraId="285EFCAF" w14:textId="77777777" w:rsidR="005D34D4" w:rsidRDefault="005D34D4" w:rsidP="00860A84">
            <w:r>
              <w:t>Preconditie</w:t>
            </w:r>
          </w:p>
        </w:tc>
        <w:tc>
          <w:tcPr>
            <w:tcW w:w="4531" w:type="dxa"/>
          </w:tcPr>
          <w:p w14:paraId="5F107DC5" w14:textId="41478DF1" w:rsidR="005D34D4" w:rsidRDefault="005D34D4" w:rsidP="00860A84">
            <w:r>
              <w:t>Een quiz starten</w:t>
            </w:r>
          </w:p>
        </w:tc>
      </w:tr>
      <w:tr w:rsidR="005D34D4" w14:paraId="5F305D8E" w14:textId="77777777" w:rsidTr="00860A84">
        <w:tc>
          <w:tcPr>
            <w:tcW w:w="4531" w:type="dxa"/>
          </w:tcPr>
          <w:p w14:paraId="58294031" w14:textId="77777777" w:rsidR="005D34D4" w:rsidRDefault="005D34D4" w:rsidP="00860A84">
            <w:r>
              <w:t>Beschrijving</w:t>
            </w:r>
          </w:p>
        </w:tc>
        <w:tc>
          <w:tcPr>
            <w:tcW w:w="4531" w:type="dxa"/>
          </w:tcPr>
          <w:p w14:paraId="41907DA1" w14:textId="24124DA3" w:rsidR="005D34D4" w:rsidRDefault="005D34D4" w:rsidP="00860A84">
            <w:r>
              <w:t>Als een gebruiker wil ik een quiz kunnen spelen zodat ik mijn taal kan vergroten</w:t>
            </w:r>
          </w:p>
        </w:tc>
      </w:tr>
      <w:tr w:rsidR="005D34D4" w14:paraId="5000ACA1" w14:textId="77777777" w:rsidTr="00860A84">
        <w:tc>
          <w:tcPr>
            <w:tcW w:w="4531" w:type="dxa"/>
          </w:tcPr>
          <w:p w14:paraId="5D820925" w14:textId="77777777" w:rsidR="005D34D4" w:rsidRDefault="005D34D4" w:rsidP="00860A84">
            <w:r>
              <w:t>Uitzondering</w:t>
            </w:r>
          </w:p>
        </w:tc>
        <w:tc>
          <w:tcPr>
            <w:tcW w:w="4531" w:type="dxa"/>
          </w:tcPr>
          <w:p w14:paraId="60A5B43F" w14:textId="6D391F62" w:rsidR="005D34D4" w:rsidRDefault="005D34D4" w:rsidP="00860A84"/>
        </w:tc>
      </w:tr>
      <w:tr w:rsidR="005D34D4" w14:paraId="4DA72F8E" w14:textId="77777777" w:rsidTr="00860A84">
        <w:tc>
          <w:tcPr>
            <w:tcW w:w="4531" w:type="dxa"/>
          </w:tcPr>
          <w:p w14:paraId="44EB6ADD" w14:textId="77777777" w:rsidR="005D34D4" w:rsidRDefault="005D34D4" w:rsidP="00860A84">
            <w:r>
              <w:t>Postconditie</w:t>
            </w:r>
          </w:p>
        </w:tc>
        <w:tc>
          <w:tcPr>
            <w:tcW w:w="4531" w:type="dxa"/>
          </w:tcPr>
          <w:p w14:paraId="166F79FA" w14:textId="33FFF171" w:rsidR="005D34D4" w:rsidRDefault="005D34D4" w:rsidP="00860A84">
            <w:r>
              <w:t>De gebruiker speelt een quiz</w:t>
            </w:r>
          </w:p>
        </w:tc>
      </w:tr>
      <w:tr w:rsidR="005D34D4" w14:paraId="12383417" w14:textId="77777777" w:rsidTr="00860A84">
        <w:tc>
          <w:tcPr>
            <w:tcW w:w="4531" w:type="dxa"/>
          </w:tcPr>
          <w:p w14:paraId="21D83C38" w14:textId="77777777" w:rsidR="005D34D4" w:rsidRDefault="005D34D4" w:rsidP="00860A84">
            <w:r w:rsidRPr="008F7226">
              <w:t>Extensionpoints</w:t>
            </w:r>
          </w:p>
        </w:tc>
        <w:tc>
          <w:tcPr>
            <w:tcW w:w="4531" w:type="dxa"/>
          </w:tcPr>
          <w:p w14:paraId="7F8AFDD1" w14:textId="77777777" w:rsidR="005D34D4" w:rsidRDefault="005D34D4" w:rsidP="00860A84"/>
        </w:tc>
      </w:tr>
    </w:tbl>
    <w:p w14:paraId="2FFA9884" w14:textId="0CFF97B5" w:rsidR="005D34D4" w:rsidRDefault="005D34D4" w:rsidP="005D34D4"/>
    <w:p w14:paraId="446BAD68" w14:textId="69B85921" w:rsidR="00DA1782" w:rsidRDefault="00DA1782" w:rsidP="00DA1782">
      <w:pPr>
        <w:pStyle w:val="Kop2"/>
      </w:pPr>
      <w:bookmarkStart w:id="3" w:name="_Toc51832454"/>
      <w:r>
        <w:lastRenderedPageBreak/>
        <w:t>Navigatie diagram</w:t>
      </w:r>
      <w:bookmarkEnd w:id="3"/>
    </w:p>
    <w:p w14:paraId="76005B66" w14:textId="7D2DFB8B" w:rsidR="00DA1782" w:rsidRDefault="00342527" w:rsidP="005D34D4">
      <w:r>
        <w:rPr>
          <w:noProof/>
        </w:rPr>
        <w:drawing>
          <wp:inline distT="0" distB="0" distL="0" distR="0" wp14:anchorId="681805DF" wp14:editId="6123F95A">
            <wp:extent cx="5760720" cy="32010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C89F" w14:textId="77777777" w:rsidR="00DA1782" w:rsidRDefault="00DA1782" w:rsidP="005D34D4"/>
    <w:p w14:paraId="7CC34051" w14:textId="77777777" w:rsidR="005D34D4" w:rsidRDefault="005D34D4" w:rsidP="005D34D4"/>
    <w:p w14:paraId="5F41E7D4" w14:textId="7721C042" w:rsidR="005D34D4" w:rsidRDefault="005D34D4" w:rsidP="005D34D4">
      <w:pPr>
        <w:pStyle w:val="Kop2"/>
      </w:pPr>
      <w:bookmarkStart w:id="4" w:name="_Toc51832455"/>
      <w:r>
        <w:t>Lijst met schermen</w:t>
      </w:r>
      <w:bookmarkEnd w:id="4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42527" w14:paraId="42DD2E69" w14:textId="77777777" w:rsidTr="00342527">
        <w:tc>
          <w:tcPr>
            <w:tcW w:w="2265" w:type="dxa"/>
          </w:tcPr>
          <w:p w14:paraId="3BC56ADD" w14:textId="77132ACA" w:rsidR="00342527" w:rsidRDefault="00342527" w:rsidP="005D34D4">
            <w:r>
              <w:t>Naam pagina</w:t>
            </w:r>
          </w:p>
        </w:tc>
        <w:tc>
          <w:tcPr>
            <w:tcW w:w="2265" w:type="dxa"/>
          </w:tcPr>
          <w:p w14:paraId="1FA17448" w14:textId="1A6E01C5" w:rsidR="00342527" w:rsidRDefault="00342527" w:rsidP="005D34D4">
            <w:r>
              <w:t>Formulier</w:t>
            </w:r>
          </w:p>
        </w:tc>
        <w:tc>
          <w:tcPr>
            <w:tcW w:w="2266" w:type="dxa"/>
          </w:tcPr>
          <w:p w14:paraId="0FF6B963" w14:textId="4D4FCFF1" w:rsidR="00342527" w:rsidRDefault="00342527" w:rsidP="005D34D4">
            <w:r>
              <w:t>Functie</w:t>
            </w:r>
          </w:p>
        </w:tc>
        <w:tc>
          <w:tcPr>
            <w:tcW w:w="2266" w:type="dxa"/>
          </w:tcPr>
          <w:p w14:paraId="0732CC88" w14:textId="6C9C9011" w:rsidR="00342527" w:rsidRDefault="00342527" w:rsidP="005D34D4">
            <w:r>
              <w:t>Afwijkend ontwerp</w:t>
            </w:r>
          </w:p>
        </w:tc>
      </w:tr>
      <w:tr w:rsidR="00342527" w14:paraId="7A758E51" w14:textId="77777777" w:rsidTr="00342527">
        <w:tc>
          <w:tcPr>
            <w:tcW w:w="2265" w:type="dxa"/>
          </w:tcPr>
          <w:p w14:paraId="3A4A440B" w14:textId="3F9E09DE" w:rsidR="00342527" w:rsidRDefault="00342527" w:rsidP="005D34D4">
            <w:proofErr w:type="spellStart"/>
            <w:r>
              <w:t>Splash</w:t>
            </w:r>
            <w:proofErr w:type="spellEnd"/>
            <w:r>
              <w:t xml:space="preserve"> screen</w:t>
            </w:r>
          </w:p>
        </w:tc>
        <w:tc>
          <w:tcPr>
            <w:tcW w:w="2265" w:type="dxa"/>
          </w:tcPr>
          <w:p w14:paraId="4E2121ED" w14:textId="5BD06DC9" w:rsidR="00342527" w:rsidRDefault="00342527" w:rsidP="005D34D4">
            <w:r>
              <w:t>Nee</w:t>
            </w:r>
          </w:p>
        </w:tc>
        <w:tc>
          <w:tcPr>
            <w:tcW w:w="2266" w:type="dxa"/>
          </w:tcPr>
          <w:p w14:paraId="681F6952" w14:textId="19093807" w:rsidR="00342527" w:rsidRDefault="00342527" w:rsidP="005D34D4">
            <w:r>
              <w:t xml:space="preserve">Scherm met logo voordat je op het </w:t>
            </w:r>
            <w:proofErr w:type="spellStart"/>
            <w:r>
              <w:t>hoofdscerm</w:t>
            </w:r>
            <w:proofErr w:type="spellEnd"/>
            <w:r>
              <w:t xml:space="preserve"> komt</w:t>
            </w:r>
          </w:p>
        </w:tc>
        <w:tc>
          <w:tcPr>
            <w:tcW w:w="2266" w:type="dxa"/>
          </w:tcPr>
          <w:p w14:paraId="18186208" w14:textId="2148B195" w:rsidR="00342527" w:rsidRDefault="00342527" w:rsidP="005D34D4">
            <w:r>
              <w:t>Ja</w:t>
            </w:r>
          </w:p>
        </w:tc>
      </w:tr>
      <w:tr w:rsidR="00342527" w14:paraId="45546454" w14:textId="77777777" w:rsidTr="00342527">
        <w:tc>
          <w:tcPr>
            <w:tcW w:w="2265" w:type="dxa"/>
          </w:tcPr>
          <w:p w14:paraId="0AE1A939" w14:textId="463F78BE" w:rsidR="00342527" w:rsidRDefault="00342527" w:rsidP="005D34D4">
            <w:r>
              <w:t>Homepagina</w:t>
            </w:r>
          </w:p>
        </w:tc>
        <w:tc>
          <w:tcPr>
            <w:tcW w:w="2265" w:type="dxa"/>
          </w:tcPr>
          <w:p w14:paraId="0E25A37C" w14:textId="392E151C" w:rsidR="00342527" w:rsidRDefault="00342527" w:rsidP="005D34D4">
            <w:r>
              <w:t>Nee</w:t>
            </w:r>
          </w:p>
        </w:tc>
        <w:tc>
          <w:tcPr>
            <w:tcW w:w="2266" w:type="dxa"/>
          </w:tcPr>
          <w:p w14:paraId="54FD933A" w14:textId="673F8FC2" w:rsidR="00342527" w:rsidRDefault="00342527" w:rsidP="005D34D4">
            <w:r>
              <w:t>Scherm waar je kan kiezen wat je kan doen</w:t>
            </w:r>
          </w:p>
        </w:tc>
        <w:tc>
          <w:tcPr>
            <w:tcW w:w="2266" w:type="dxa"/>
          </w:tcPr>
          <w:p w14:paraId="1F060757" w14:textId="764FE193" w:rsidR="00342527" w:rsidRDefault="00342527" w:rsidP="005D34D4">
            <w:r>
              <w:t>Nee</w:t>
            </w:r>
          </w:p>
        </w:tc>
      </w:tr>
      <w:tr w:rsidR="00342527" w14:paraId="2417314C" w14:textId="77777777" w:rsidTr="00342527">
        <w:tc>
          <w:tcPr>
            <w:tcW w:w="2265" w:type="dxa"/>
          </w:tcPr>
          <w:p w14:paraId="3B8AF74E" w14:textId="1CE02C18" w:rsidR="00342527" w:rsidRDefault="00342527" w:rsidP="005D34D4">
            <w:r>
              <w:t>Oefen scherm</w:t>
            </w:r>
          </w:p>
        </w:tc>
        <w:tc>
          <w:tcPr>
            <w:tcW w:w="2265" w:type="dxa"/>
          </w:tcPr>
          <w:p w14:paraId="5D3E3AC2" w14:textId="5B8C30A4" w:rsidR="00342527" w:rsidRDefault="007C1CD9" w:rsidP="005D34D4">
            <w:r>
              <w:t xml:space="preserve">Nee </w:t>
            </w:r>
          </w:p>
        </w:tc>
        <w:tc>
          <w:tcPr>
            <w:tcW w:w="2266" w:type="dxa"/>
          </w:tcPr>
          <w:p w14:paraId="376112FF" w14:textId="32C8C8BC" w:rsidR="00342527" w:rsidRDefault="00342527" w:rsidP="005D34D4">
            <w:r>
              <w:t>Oefen met de taal waarvoor deze app is</w:t>
            </w:r>
          </w:p>
        </w:tc>
        <w:tc>
          <w:tcPr>
            <w:tcW w:w="2266" w:type="dxa"/>
          </w:tcPr>
          <w:p w14:paraId="22229768" w14:textId="615BAA32" w:rsidR="00342527" w:rsidRDefault="00342527" w:rsidP="005D34D4">
            <w:r>
              <w:t>Nee</w:t>
            </w:r>
          </w:p>
        </w:tc>
      </w:tr>
      <w:tr w:rsidR="00342527" w14:paraId="2B81AD56" w14:textId="77777777" w:rsidTr="00342527">
        <w:tc>
          <w:tcPr>
            <w:tcW w:w="2265" w:type="dxa"/>
          </w:tcPr>
          <w:p w14:paraId="7E8CE888" w14:textId="50678A35" w:rsidR="00342527" w:rsidRDefault="00342527" w:rsidP="005D34D4">
            <w:r>
              <w:t>Quiz scherm</w:t>
            </w:r>
          </w:p>
        </w:tc>
        <w:tc>
          <w:tcPr>
            <w:tcW w:w="2265" w:type="dxa"/>
          </w:tcPr>
          <w:p w14:paraId="7EC1B272" w14:textId="39EBC984" w:rsidR="00342527" w:rsidRDefault="007C1CD9" w:rsidP="005D34D4">
            <w:r>
              <w:t xml:space="preserve">Nee </w:t>
            </w:r>
          </w:p>
        </w:tc>
        <w:tc>
          <w:tcPr>
            <w:tcW w:w="2266" w:type="dxa"/>
          </w:tcPr>
          <w:p w14:paraId="67E7C828" w14:textId="248BAF0B" w:rsidR="00342527" w:rsidRDefault="00342527" w:rsidP="005D34D4">
            <w:r>
              <w:t>De quiz kan hier gespeeld worden</w:t>
            </w:r>
          </w:p>
        </w:tc>
        <w:tc>
          <w:tcPr>
            <w:tcW w:w="2266" w:type="dxa"/>
          </w:tcPr>
          <w:p w14:paraId="41F69367" w14:textId="370649D5" w:rsidR="00342527" w:rsidRDefault="00342527" w:rsidP="005D34D4">
            <w:r>
              <w:t>Nee</w:t>
            </w:r>
          </w:p>
        </w:tc>
      </w:tr>
      <w:tr w:rsidR="00342527" w14:paraId="5CD723CE" w14:textId="77777777" w:rsidTr="00342527">
        <w:tc>
          <w:tcPr>
            <w:tcW w:w="2265" w:type="dxa"/>
          </w:tcPr>
          <w:p w14:paraId="542175C2" w14:textId="41F551B9" w:rsidR="00342527" w:rsidRDefault="00342527" w:rsidP="005D34D4">
            <w:r>
              <w:t>Score scherm</w:t>
            </w:r>
          </w:p>
        </w:tc>
        <w:tc>
          <w:tcPr>
            <w:tcW w:w="2265" w:type="dxa"/>
          </w:tcPr>
          <w:p w14:paraId="22AF7E2D" w14:textId="0E4CDF00" w:rsidR="00342527" w:rsidRDefault="00342527" w:rsidP="005D34D4">
            <w:r>
              <w:t xml:space="preserve">Nee </w:t>
            </w:r>
          </w:p>
        </w:tc>
        <w:tc>
          <w:tcPr>
            <w:tcW w:w="2266" w:type="dxa"/>
          </w:tcPr>
          <w:p w14:paraId="41885100" w14:textId="0CAF83FC" w:rsidR="00342527" w:rsidRDefault="00342527" w:rsidP="005D34D4">
            <w:r>
              <w:t>Gebruiker kan al zijn scores zien</w:t>
            </w:r>
          </w:p>
        </w:tc>
        <w:tc>
          <w:tcPr>
            <w:tcW w:w="2266" w:type="dxa"/>
          </w:tcPr>
          <w:p w14:paraId="25983FDF" w14:textId="0A253412" w:rsidR="00342527" w:rsidRDefault="00342527" w:rsidP="005D34D4">
            <w:r>
              <w:t>Nee</w:t>
            </w:r>
          </w:p>
        </w:tc>
      </w:tr>
      <w:tr w:rsidR="00342527" w14:paraId="588B2453" w14:textId="77777777" w:rsidTr="00342527">
        <w:tc>
          <w:tcPr>
            <w:tcW w:w="2265" w:type="dxa"/>
          </w:tcPr>
          <w:p w14:paraId="0D140772" w14:textId="3290FF59" w:rsidR="00342527" w:rsidRDefault="00342527" w:rsidP="005D34D4">
            <w:r>
              <w:t>Over scherm</w:t>
            </w:r>
          </w:p>
        </w:tc>
        <w:tc>
          <w:tcPr>
            <w:tcW w:w="2265" w:type="dxa"/>
          </w:tcPr>
          <w:p w14:paraId="546E55D6" w14:textId="7B136A05" w:rsidR="00342527" w:rsidRDefault="00342527" w:rsidP="005D34D4">
            <w:r>
              <w:t>Nee</w:t>
            </w:r>
          </w:p>
        </w:tc>
        <w:tc>
          <w:tcPr>
            <w:tcW w:w="2266" w:type="dxa"/>
          </w:tcPr>
          <w:p w14:paraId="27DFE024" w14:textId="7D5ED329" w:rsidR="00342527" w:rsidRDefault="00342527" w:rsidP="005D34D4">
            <w:r>
              <w:t>Informatie over de app en wie het gemaakt heeft</w:t>
            </w:r>
          </w:p>
        </w:tc>
        <w:tc>
          <w:tcPr>
            <w:tcW w:w="2266" w:type="dxa"/>
          </w:tcPr>
          <w:p w14:paraId="52A6800C" w14:textId="544C37D3" w:rsidR="00342527" w:rsidRDefault="00342527" w:rsidP="005D34D4">
            <w:r>
              <w:t>Nee</w:t>
            </w:r>
          </w:p>
        </w:tc>
      </w:tr>
    </w:tbl>
    <w:p w14:paraId="390BCD3B" w14:textId="14CD2854" w:rsidR="005D34D4" w:rsidRDefault="005D34D4" w:rsidP="005D34D4"/>
    <w:p w14:paraId="1D90D477" w14:textId="30650D11" w:rsidR="005D34D4" w:rsidRDefault="005D34D4" w:rsidP="005D34D4">
      <w:pPr>
        <w:pStyle w:val="Kop2"/>
      </w:pPr>
      <w:bookmarkStart w:id="5" w:name="_Toc51832456"/>
      <w:r>
        <w:lastRenderedPageBreak/>
        <w:t>Schermontwerp</w:t>
      </w:r>
      <w:bookmarkEnd w:id="5"/>
    </w:p>
    <w:p w14:paraId="55C9AA7B" w14:textId="0FC80C08" w:rsidR="005D34D4" w:rsidRPr="005D34D4" w:rsidRDefault="00794685" w:rsidP="005D34D4">
      <w:r>
        <w:rPr>
          <w:noProof/>
        </w:rPr>
        <w:drawing>
          <wp:inline distT="0" distB="0" distL="0" distR="0" wp14:anchorId="08824FF3" wp14:editId="0A41C3DE">
            <wp:extent cx="3324225" cy="53244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4D4" w:rsidRPr="005D34D4" w:rsidSect="00291C8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DA5F" w14:textId="77777777" w:rsidR="003217D5" w:rsidRDefault="003217D5" w:rsidP="00291C8C">
      <w:pPr>
        <w:spacing w:after="0" w:line="240" w:lineRule="auto"/>
      </w:pPr>
      <w:r>
        <w:separator/>
      </w:r>
    </w:p>
  </w:endnote>
  <w:endnote w:type="continuationSeparator" w:id="0">
    <w:p w14:paraId="7A69764F" w14:textId="77777777" w:rsidR="003217D5" w:rsidRDefault="003217D5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4595FF95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67AD278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1C116" w14:textId="77777777" w:rsidR="003217D5" w:rsidRDefault="003217D5" w:rsidP="00291C8C">
      <w:pPr>
        <w:spacing w:after="0" w:line="240" w:lineRule="auto"/>
      </w:pPr>
      <w:r>
        <w:separator/>
      </w:r>
    </w:p>
  </w:footnote>
  <w:footnote w:type="continuationSeparator" w:id="0">
    <w:p w14:paraId="154DDE8A" w14:textId="77777777" w:rsidR="003217D5" w:rsidRDefault="003217D5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D4"/>
    <w:rsid w:val="00291C8C"/>
    <w:rsid w:val="003217D5"/>
    <w:rsid w:val="00342527"/>
    <w:rsid w:val="003B225F"/>
    <w:rsid w:val="005D34D4"/>
    <w:rsid w:val="006B4A60"/>
    <w:rsid w:val="00794685"/>
    <w:rsid w:val="007C1CD9"/>
    <w:rsid w:val="00CF5ADC"/>
    <w:rsid w:val="00DA1782"/>
    <w:rsid w:val="00D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848C"/>
  <w15:chartTrackingRefBased/>
  <w15:docId w15:val="{79ADF652-A465-40D2-B770-DBC817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5D34D4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project%20jaar%203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2398-11D1-4DF9-A406-39461A9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44</TotalTime>
  <Pages>5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2</cp:revision>
  <dcterms:created xsi:type="dcterms:W3CDTF">2020-09-24T06:51:00Z</dcterms:created>
  <dcterms:modified xsi:type="dcterms:W3CDTF">2020-09-24T11:53:00Z</dcterms:modified>
</cp:coreProperties>
</file>