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0E3566">
            <w:pPr>
              <w:tabs>
                <w:tab w:val="left" w:pos="1356"/>
              </w:tabs>
            </w:pPr>
            <w:r>
              <w:t>24</w:t>
            </w:r>
            <w:r w:rsidR="00291C8C">
              <w:t>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CF2DF5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330" w:history="1">
            <w:r w:rsidR="00CF2DF5" w:rsidRPr="004D4B6F">
              <w:rPr>
                <w:rStyle w:val="Hyperlink"/>
                <w:noProof/>
              </w:rPr>
              <w:t>Functioneel Ontwerp</w:t>
            </w:r>
            <w:r w:rsidR="00CF2DF5">
              <w:rPr>
                <w:noProof/>
                <w:webHidden/>
              </w:rPr>
              <w:tab/>
            </w:r>
            <w:r w:rsidR="00CF2DF5">
              <w:rPr>
                <w:noProof/>
                <w:webHidden/>
              </w:rPr>
              <w:fldChar w:fldCharType="begin"/>
            </w:r>
            <w:r w:rsidR="00CF2DF5">
              <w:rPr>
                <w:noProof/>
                <w:webHidden/>
              </w:rPr>
              <w:instrText xml:space="preserve"> PAGEREF _Toc51833330 \h </w:instrText>
            </w:r>
            <w:r w:rsidR="00CF2DF5">
              <w:rPr>
                <w:noProof/>
                <w:webHidden/>
              </w:rPr>
            </w:r>
            <w:r w:rsidR="00CF2DF5">
              <w:rPr>
                <w:noProof/>
                <w:webHidden/>
              </w:rPr>
              <w:fldChar w:fldCharType="separate"/>
            </w:r>
            <w:r w:rsidR="00CF2DF5">
              <w:rPr>
                <w:noProof/>
                <w:webHidden/>
              </w:rPr>
              <w:t>3</w:t>
            </w:r>
            <w:r w:rsidR="00CF2DF5">
              <w:rPr>
                <w:noProof/>
                <w:webHidden/>
              </w:rPr>
              <w:fldChar w:fldCharType="end"/>
            </w:r>
          </w:hyperlink>
        </w:p>
        <w:p w:rsidR="00CF2DF5" w:rsidRDefault="005B13C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33331" w:history="1">
            <w:r w:rsidR="00CF2DF5" w:rsidRPr="004D4B6F">
              <w:rPr>
                <w:rStyle w:val="Hyperlink"/>
                <w:noProof/>
              </w:rPr>
              <w:t>Functionaliteiten</w:t>
            </w:r>
            <w:r w:rsidR="00CF2DF5">
              <w:rPr>
                <w:noProof/>
                <w:webHidden/>
              </w:rPr>
              <w:tab/>
            </w:r>
            <w:r w:rsidR="00CF2DF5">
              <w:rPr>
                <w:noProof/>
                <w:webHidden/>
              </w:rPr>
              <w:fldChar w:fldCharType="begin"/>
            </w:r>
            <w:r w:rsidR="00CF2DF5">
              <w:rPr>
                <w:noProof/>
                <w:webHidden/>
              </w:rPr>
              <w:instrText xml:space="preserve"> PAGEREF _Toc51833331 \h </w:instrText>
            </w:r>
            <w:r w:rsidR="00CF2DF5">
              <w:rPr>
                <w:noProof/>
                <w:webHidden/>
              </w:rPr>
            </w:r>
            <w:r w:rsidR="00CF2DF5">
              <w:rPr>
                <w:noProof/>
                <w:webHidden/>
              </w:rPr>
              <w:fldChar w:fldCharType="separate"/>
            </w:r>
            <w:r w:rsidR="00CF2DF5">
              <w:rPr>
                <w:noProof/>
                <w:webHidden/>
              </w:rPr>
              <w:t>3</w:t>
            </w:r>
            <w:r w:rsidR="00CF2DF5">
              <w:rPr>
                <w:noProof/>
                <w:webHidden/>
              </w:rPr>
              <w:fldChar w:fldCharType="end"/>
            </w:r>
          </w:hyperlink>
        </w:p>
        <w:p w:rsidR="00CF2DF5" w:rsidRDefault="005B13C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33332" w:history="1">
            <w:r w:rsidR="00CF2DF5" w:rsidRPr="004D4B6F">
              <w:rPr>
                <w:rStyle w:val="Hyperlink"/>
                <w:noProof/>
              </w:rPr>
              <w:t>Navigatiediagram</w:t>
            </w:r>
            <w:r w:rsidR="00CF2DF5">
              <w:rPr>
                <w:noProof/>
                <w:webHidden/>
              </w:rPr>
              <w:tab/>
            </w:r>
            <w:r w:rsidR="00CF2DF5">
              <w:rPr>
                <w:noProof/>
                <w:webHidden/>
              </w:rPr>
              <w:fldChar w:fldCharType="begin"/>
            </w:r>
            <w:r w:rsidR="00CF2DF5">
              <w:rPr>
                <w:noProof/>
                <w:webHidden/>
              </w:rPr>
              <w:instrText xml:space="preserve"> PAGEREF _Toc51833332 \h </w:instrText>
            </w:r>
            <w:r w:rsidR="00CF2DF5">
              <w:rPr>
                <w:noProof/>
                <w:webHidden/>
              </w:rPr>
            </w:r>
            <w:r w:rsidR="00CF2DF5">
              <w:rPr>
                <w:noProof/>
                <w:webHidden/>
              </w:rPr>
              <w:fldChar w:fldCharType="separate"/>
            </w:r>
            <w:r w:rsidR="00CF2DF5">
              <w:rPr>
                <w:noProof/>
                <w:webHidden/>
              </w:rPr>
              <w:t>3</w:t>
            </w:r>
            <w:r w:rsidR="00CF2DF5">
              <w:rPr>
                <w:noProof/>
                <w:webHidden/>
              </w:rPr>
              <w:fldChar w:fldCharType="end"/>
            </w:r>
          </w:hyperlink>
        </w:p>
        <w:p w:rsidR="00CF2DF5" w:rsidRDefault="005B13C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33333" w:history="1">
            <w:r w:rsidR="00CF2DF5" w:rsidRPr="004D4B6F">
              <w:rPr>
                <w:rStyle w:val="Hyperlink"/>
                <w:noProof/>
              </w:rPr>
              <w:t>Lijst van schermen</w:t>
            </w:r>
            <w:r w:rsidR="00CF2DF5">
              <w:rPr>
                <w:noProof/>
                <w:webHidden/>
              </w:rPr>
              <w:tab/>
            </w:r>
            <w:r w:rsidR="00CF2DF5">
              <w:rPr>
                <w:noProof/>
                <w:webHidden/>
              </w:rPr>
              <w:fldChar w:fldCharType="begin"/>
            </w:r>
            <w:r w:rsidR="00CF2DF5">
              <w:rPr>
                <w:noProof/>
                <w:webHidden/>
              </w:rPr>
              <w:instrText xml:space="preserve"> PAGEREF _Toc51833333 \h </w:instrText>
            </w:r>
            <w:r w:rsidR="00CF2DF5">
              <w:rPr>
                <w:noProof/>
                <w:webHidden/>
              </w:rPr>
            </w:r>
            <w:r w:rsidR="00CF2DF5">
              <w:rPr>
                <w:noProof/>
                <w:webHidden/>
              </w:rPr>
              <w:fldChar w:fldCharType="separate"/>
            </w:r>
            <w:r w:rsidR="00CF2DF5">
              <w:rPr>
                <w:noProof/>
                <w:webHidden/>
              </w:rPr>
              <w:t>3</w:t>
            </w:r>
            <w:r w:rsidR="00CF2DF5">
              <w:rPr>
                <w:noProof/>
                <w:webHidden/>
              </w:rPr>
              <w:fldChar w:fldCharType="end"/>
            </w:r>
          </w:hyperlink>
        </w:p>
        <w:p w:rsidR="00CF2DF5" w:rsidRDefault="005B13C1">
          <w:pPr>
            <w:pStyle w:val="Inhopg2"/>
            <w:tabs>
              <w:tab w:val="right" w:pos="9062"/>
            </w:tabs>
            <w:rPr>
              <w:noProof/>
            </w:rPr>
          </w:pPr>
          <w:hyperlink w:anchor="_Toc51833334" w:history="1">
            <w:r w:rsidR="00CF2DF5" w:rsidRPr="004D4B6F">
              <w:rPr>
                <w:rStyle w:val="Hyperlink"/>
                <w:noProof/>
              </w:rPr>
              <w:t>Schermontwerp</w:t>
            </w:r>
            <w:r w:rsidR="00CF2DF5">
              <w:rPr>
                <w:noProof/>
                <w:webHidden/>
              </w:rPr>
              <w:tab/>
            </w:r>
            <w:r w:rsidR="00CF2DF5">
              <w:rPr>
                <w:noProof/>
                <w:webHidden/>
              </w:rPr>
              <w:fldChar w:fldCharType="begin"/>
            </w:r>
            <w:r w:rsidR="00CF2DF5">
              <w:rPr>
                <w:noProof/>
                <w:webHidden/>
              </w:rPr>
              <w:instrText xml:space="preserve"> PAGEREF _Toc51833334 \h </w:instrText>
            </w:r>
            <w:r w:rsidR="00CF2DF5">
              <w:rPr>
                <w:noProof/>
                <w:webHidden/>
              </w:rPr>
            </w:r>
            <w:r w:rsidR="00CF2DF5">
              <w:rPr>
                <w:noProof/>
                <w:webHidden/>
              </w:rPr>
              <w:fldChar w:fldCharType="separate"/>
            </w:r>
            <w:r w:rsidR="00CF2DF5">
              <w:rPr>
                <w:noProof/>
                <w:webHidden/>
              </w:rPr>
              <w:t>4</w:t>
            </w:r>
            <w:r w:rsidR="00CF2DF5"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  <w:bookmarkStart w:id="0" w:name="_GoBack"/>
      <w:bookmarkEnd w:id="0"/>
    </w:p>
    <w:p w:rsidR="00291C8C" w:rsidRDefault="00B61D87" w:rsidP="00291C8C">
      <w:pPr>
        <w:pStyle w:val="Kop1"/>
      </w:pPr>
      <w:bookmarkStart w:id="1" w:name="_Toc51833330"/>
      <w:r>
        <w:lastRenderedPageBreak/>
        <w:t>Functioneel Ontwerp</w:t>
      </w:r>
      <w:bookmarkEnd w:id="1"/>
    </w:p>
    <w:p w:rsidR="0035409C" w:rsidRDefault="0035409C" w:rsidP="0035409C">
      <w:pPr>
        <w:pStyle w:val="Kop2"/>
      </w:pPr>
      <w:bookmarkStart w:id="2" w:name="_Toc51833331"/>
      <w:r>
        <w:t>Functionaliteiten</w:t>
      </w:r>
      <w:bookmarkEnd w:id="2"/>
    </w:p>
    <w:p w:rsidR="00346DF4" w:rsidRDefault="00346DF4" w:rsidP="00346DF4">
      <w:r>
        <w:rPr>
          <w:noProof/>
          <w:lang w:eastAsia="nl-NL"/>
        </w:rPr>
        <w:drawing>
          <wp:inline distT="0" distB="0" distL="0" distR="0">
            <wp:extent cx="5760720" cy="3686585"/>
            <wp:effectExtent l="0" t="0" r="0" b="9525"/>
            <wp:docPr id="3" name="Afbeelding 3" descr="https://media.discordapp.net/attachments/725802763854020609/758591011206856704/Amazigh_usecaseDiagram_JelmervanOfwe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25802763854020609/758591011206856704/Amazigh_usecaseDiagram_JelmervanOfweg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proofErr w:type="spellStart"/>
            <w:r>
              <w:t>Usecase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9E15BE" w:rsidP="0032344D">
            <w:proofErr w:type="spellStart"/>
            <w:r>
              <w:t>Toetsmodus</w:t>
            </w:r>
            <w:proofErr w:type="spellEnd"/>
            <w:r>
              <w:t xml:space="preserve"> kiezen</w:t>
            </w:r>
          </w:p>
        </w:tc>
      </w:tr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Nummer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1</w:t>
            </w:r>
          </w:p>
        </w:tc>
      </w:tr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Actor(en)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9E15BE" w:rsidP="009E15BE">
            <w:pPr>
              <w:tabs>
                <w:tab w:val="left" w:pos="2445"/>
              </w:tabs>
            </w:pPr>
            <w:r>
              <w:t>Gebruiker</w:t>
            </w:r>
          </w:p>
        </w:tc>
      </w:tr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Preconditie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Pr="009E15BE" w:rsidRDefault="009E15BE" w:rsidP="009E15BE">
            <w:pPr>
              <w:tabs>
                <w:tab w:val="center" w:pos="3362"/>
              </w:tabs>
              <w:rPr>
                <w:vertAlign w:val="subscript"/>
              </w:rPr>
            </w:pPr>
            <w:r>
              <w:t>Gebruiker heeft al eens geoefend.</w:t>
            </w:r>
          </w:p>
        </w:tc>
      </w:tr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Beschrijving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9E15BE" w:rsidP="009E15BE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kan kiezen tussen oefenen en zichzelf toetsen.</w:t>
            </w:r>
          </w:p>
          <w:p w:rsidR="009E15BE" w:rsidRDefault="009E15BE" w:rsidP="009E15BE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drukt op de knop om zichzelf te toetsen.</w:t>
            </w:r>
          </w:p>
          <w:p w:rsidR="009E15BE" w:rsidRDefault="009E15BE" w:rsidP="009E15BE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</w:t>
            </w:r>
            <w:r w:rsidR="00321461">
              <w:t xml:space="preserve">ruiker krijgt een woord in het </w:t>
            </w:r>
            <w:proofErr w:type="spellStart"/>
            <w:r w:rsidR="00321461">
              <w:t>A</w:t>
            </w:r>
            <w:r>
              <w:t>mazigh</w:t>
            </w:r>
            <w:proofErr w:type="spellEnd"/>
            <w:r>
              <w:t xml:space="preserve"> te zien. </w:t>
            </w:r>
          </w:p>
          <w:p w:rsidR="009E15BE" w:rsidRDefault="009E15BE" w:rsidP="009E15BE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kan op door middel van het drukken op de knoppen, de juiste vertaling kiezen.</w:t>
            </w:r>
          </w:p>
        </w:tc>
      </w:tr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Uitzonderingen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9E15BE" w:rsidP="009E15BE">
            <w:r>
              <w:t>De gebruiker heeft nog niet geoefend.</w:t>
            </w:r>
          </w:p>
          <w:p w:rsidR="009E15BE" w:rsidRDefault="009E15BE" w:rsidP="009E15BE">
            <w:r>
              <w:t>De gebruiker heeft niet op de knop “Test jezelf” gedrukt.</w:t>
            </w:r>
          </w:p>
        </w:tc>
      </w:tr>
      <w:tr w:rsidR="0032344D" w:rsidTr="0032344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32344D">
            <w:r>
              <w:t>Postconditie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44D" w:rsidRDefault="009E15BE">
            <w:r>
              <w:t>De gebruiker heeft zichzelf getoetst.</w:t>
            </w:r>
          </w:p>
        </w:tc>
      </w:tr>
    </w:tbl>
    <w:p w:rsidR="00346DF4" w:rsidRPr="00346DF4" w:rsidRDefault="00346DF4" w:rsidP="00346DF4"/>
    <w:p w:rsidR="0035409C" w:rsidRDefault="0035409C" w:rsidP="0035409C">
      <w:pPr>
        <w:pStyle w:val="Kop2"/>
      </w:pPr>
      <w:bookmarkStart w:id="3" w:name="_Toc51833332"/>
      <w:r>
        <w:t>Navigatiediagram</w:t>
      </w:r>
      <w:bookmarkEnd w:id="3"/>
    </w:p>
    <w:p w:rsidR="00346DF4" w:rsidRDefault="00CF2DF5" w:rsidP="00346DF4">
      <w:r>
        <w:rPr>
          <w:noProof/>
          <w:lang w:eastAsia="nl-NL"/>
        </w:rPr>
        <w:drawing>
          <wp:inline distT="0" distB="0" distL="0" distR="0">
            <wp:extent cx="5229225" cy="1104900"/>
            <wp:effectExtent l="0" t="0" r="9525" b="0"/>
            <wp:docPr id="4" name="Afbeelding 4" descr="https://i.gyazo.com/1ab5c6e58106d1e2f248e93850f70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ab5c6e58106d1e2f248e93850f7048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F4" w:rsidRPr="00346DF4" w:rsidRDefault="00346DF4" w:rsidP="00346DF4"/>
    <w:p w:rsidR="00CF2DF5" w:rsidRDefault="00CF2DF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4" w:name="_Toc51833333"/>
      <w:r>
        <w:br w:type="page"/>
      </w:r>
    </w:p>
    <w:p w:rsidR="00346DF4" w:rsidRDefault="0035409C" w:rsidP="00346DF4">
      <w:pPr>
        <w:pStyle w:val="Kop2"/>
      </w:pPr>
      <w:r>
        <w:lastRenderedPageBreak/>
        <w:t>Lijst van schermen</w:t>
      </w:r>
      <w:bookmarkEnd w:id="4"/>
      <w:r>
        <w:t xml:space="preserve"> </w:t>
      </w: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0"/>
        <w:gridCol w:w="1124"/>
        <w:gridCol w:w="4345"/>
        <w:gridCol w:w="2081"/>
      </w:tblGrid>
      <w:tr w:rsidR="00D2459E" w:rsidRPr="003716BD" w:rsidTr="00EA6AF4">
        <w:trPr>
          <w:trHeight w:val="81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Afwijkend ontwerp </w:t>
            </w:r>
          </w:p>
        </w:tc>
      </w:tr>
      <w:tr w:rsidR="00D2459E" w:rsidRPr="003716BD" w:rsidTr="00EA6AF4">
        <w:trPr>
          <w:trHeight w:val="817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F930F1" w:rsidP="00EA6AF4">
            <w:pPr>
              <w:spacing w:after="0" w:line="259" w:lineRule="auto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S</w:t>
            </w:r>
            <w:r w:rsidR="00D2459E">
              <w:rPr>
                <w:rFonts w:ascii="Palatino Linotype" w:hAnsi="Palatino Linotype"/>
              </w:rPr>
              <w:t>plashscreen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r w:rsidR="00D2459E" w:rsidRPr="003716BD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F930F1" w:rsidP="00EA6AF4">
            <w:pPr>
              <w:spacing w:after="0" w:line="259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Welkom scherm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D2459E" w:rsidRPr="003716BD" w:rsidTr="00EA6AF4">
        <w:trPr>
          <w:trHeight w:val="81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Oefenscherm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F930F1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Oefenen door middel van plaatjes en woorden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</w:tr>
      <w:tr w:rsidR="00D2459E" w:rsidRPr="003716BD" w:rsidTr="00EA6AF4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Toetsscherm</w:t>
            </w:r>
            <w:proofErr w:type="spellEnd"/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F930F1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Toetsen op kennis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D2459E" w:rsidRPr="003716BD" w:rsidTr="00EA6AF4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Default="00F930F1" w:rsidP="00EA6AF4">
            <w:pPr>
              <w:spacing w:after="0" w:line="259" w:lineRule="auto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A</w:t>
            </w:r>
            <w:r w:rsidR="00D2459E">
              <w:rPr>
                <w:rFonts w:ascii="Palatino Linotype" w:hAnsi="Palatino Linotype"/>
              </w:rPr>
              <w:t>bout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F930F1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Informatie over de app en ontwikkelaars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59E" w:rsidRPr="003716BD" w:rsidRDefault="00D2459E" w:rsidP="00EA6AF4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Nee </w:t>
            </w:r>
          </w:p>
        </w:tc>
      </w:tr>
    </w:tbl>
    <w:p w:rsidR="00D2459E" w:rsidRPr="00D2459E" w:rsidRDefault="00D2459E" w:rsidP="00D2459E"/>
    <w:p w:rsidR="00AF4F4D" w:rsidRDefault="00AF4F4D" w:rsidP="00AF4F4D">
      <w:pPr>
        <w:pStyle w:val="Kop2"/>
      </w:pPr>
      <w:bookmarkStart w:id="5" w:name="_Toc51833334"/>
    </w:p>
    <w:p w:rsidR="00AF4F4D" w:rsidRDefault="0035409C" w:rsidP="00AF4F4D">
      <w:pPr>
        <w:pStyle w:val="Kop2"/>
      </w:pPr>
      <w:r>
        <w:t>Schermontwerp</w:t>
      </w:r>
      <w:bookmarkEnd w:id="5"/>
    </w:p>
    <w:p w:rsidR="00AF4F4D" w:rsidRDefault="00AF4F4D" w:rsidP="00B61D87">
      <w:r>
        <w:rPr>
          <w:noProof/>
          <w:lang w:eastAsia="nl-NL"/>
        </w:rPr>
        <w:drawing>
          <wp:inline distT="0" distB="0" distL="0" distR="0">
            <wp:extent cx="3393787" cy="4410075"/>
            <wp:effectExtent l="0" t="0" r="0" b="0"/>
            <wp:docPr id="5" name="Afbeelding 5" descr="https://i.gyazo.com/2486056ffdf14c0b13358a533a8a9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486056ffdf14c0b13358a533a8a99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40" cy="44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87" w:rsidRPr="00B61D87" w:rsidRDefault="005B13C1" w:rsidP="00B61D87">
      <w:hyperlink r:id="rId12" w:history="1">
        <w:r w:rsidR="00B61D87" w:rsidRPr="00FA7905">
          <w:rPr>
            <w:rStyle w:val="Hyperlink"/>
          </w:rPr>
          <w:t>https://wireframe.cc/TuQ0NQ</w:t>
        </w:r>
      </w:hyperlink>
      <w:r w:rsidR="00B61D87">
        <w:t xml:space="preserve">  </w:t>
      </w:r>
    </w:p>
    <w:sectPr w:rsidR="00B61D87" w:rsidRPr="00B61D87" w:rsidSect="00291C8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C1" w:rsidRDefault="005B13C1" w:rsidP="00291C8C">
      <w:pPr>
        <w:spacing w:after="0" w:line="240" w:lineRule="auto"/>
      </w:pPr>
      <w:r>
        <w:separator/>
      </w:r>
    </w:p>
  </w:endnote>
  <w:endnote w:type="continuationSeparator" w:id="0">
    <w:p w:rsidR="005B13C1" w:rsidRDefault="005B13C1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566">
          <w:rPr>
            <w:noProof/>
          </w:rPr>
          <w:t>2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C1" w:rsidRDefault="005B13C1" w:rsidP="00291C8C">
      <w:pPr>
        <w:spacing w:after="0" w:line="240" w:lineRule="auto"/>
      </w:pPr>
      <w:r>
        <w:separator/>
      </w:r>
    </w:p>
  </w:footnote>
  <w:footnote w:type="continuationSeparator" w:id="0">
    <w:p w:rsidR="005B13C1" w:rsidRDefault="005B13C1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E6DAB"/>
    <w:multiLevelType w:val="hybridMultilevel"/>
    <w:tmpl w:val="73E451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A7205"/>
    <w:multiLevelType w:val="hybridMultilevel"/>
    <w:tmpl w:val="07C4491C"/>
    <w:lvl w:ilvl="0" w:tplc="544670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D2"/>
    <w:rsid w:val="000E3566"/>
    <w:rsid w:val="00291C8C"/>
    <w:rsid w:val="00321461"/>
    <w:rsid w:val="0032344D"/>
    <w:rsid w:val="00346DF4"/>
    <w:rsid w:val="0035409C"/>
    <w:rsid w:val="003B225F"/>
    <w:rsid w:val="005B13C1"/>
    <w:rsid w:val="005C34D2"/>
    <w:rsid w:val="009E15BE"/>
    <w:rsid w:val="00A722E1"/>
    <w:rsid w:val="00A73ADC"/>
    <w:rsid w:val="00AF4F4D"/>
    <w:rsid w:val="00B61D87"/>
    <w:rsid w:val="00C759EF"/>
    <w:rsid w:val="00CF2DF5"/>
    <w:rsid w:val="00CF5ADC"/>
    <w:rsid w:val="00D2459E"/>
    <w:rsid w:val="00F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F220"/>
  <w15:chartTrackingRefBased/>
  <w15:docId w15:val="{9515C9A1-CF1C-486E-ADC3-9B50E041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Lijstalinea">
    <w:name w:val="List Paragraph"/>
    <w:basedOn w:val="Standaard"/>
    <w:uiPriority w:val="34"/>
    <w:qFormat/>
    <w:rsid w:val="0032344D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CF2DF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reframe.cc/TuQ0N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88FC-C0D6-4A5B-8CA8-EE126914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52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10</cp:revision>
  <dcterms:created xsi:type="dcterms:W3CDTF">2020-09-24T07:11:00Z</dcterms:created>
  <dcterms:modified xsi:type="dcterms:W3CDTF">2020-09-24T12:07:00Z</dcterms:modified>
</cp:coreProperties>
</file>