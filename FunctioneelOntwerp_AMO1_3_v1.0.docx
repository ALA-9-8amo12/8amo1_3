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3E6F91">
            <w:pPr>
              <w:tabs>
                <w:tab w:val="left" w:pos="1356"/>
              </w:tabs>
            </w:pPr>
            <w:r>
              <w:t>24</w:t>
            </w:r>
            <w:r w:rsidR="00291C8C">
              <w:t>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  <w:bookmarkStart w:id="0" w:name="_GoBack"/>
          <w:bookmarkEnd w:id="0"/>
        </w:p>
        <w:p w:rsidR="003E6F91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329" w:history="1">
            <w:r w:rsidR="003E6F91" w:rsidRPr="00FC0692">
              <w:rPr>
                <w:rStyle w:val="Hyperlink"/>
                <w:noProof/>
              </w:rPr>
              <w:t>Functioneel Ontwerp</w:t>
            </w:r>
            <w:r w:rsidR="003E6F91">
              <w:rPr>
                <w:noProof/>
                <w:webHidden/>
              </w:rPr>
              <w:tab/>
            </w:r>
            <w:r w:rsidR="003E6F91">
              <w:rPr>
                <w:noProof/>
                <w:webHidden/>
              </w:rPr>
              <w:fldChar w:fldCharType="begin"/>
            </w:r>
            <w:r w:rsidR="003E6F91">
              <w:rPr>
                <w:noProof/>
                <w:webHidden/>
              </w:rPr>
              <w:instrText xml:space="preserve"> PAGEREF _Toc51848329 \h </w:instrText>
            </w:r>
            <w:r w:rsidR="003E6F91">
              <w:rPr>
                <w:noProof/>
                <w:webHidden/>
              </w:rPr>
            </w:r>
            <w:r w:rsidR="003E6F91">
              <w:rPr>
                <w:noProof/>
                <w:webHidden/>
              </w:rPr>
              <w:fldChar w:fldCharType="separate"/>
            </w:r>
            <w:r w:rsidR="003E6F91">
              <w:rPr>
                <w:noProof/>
                <w:webHidden/>
              </w:rPr>
              <w:t>3</w:t>
            </w:r>
            <w:r w:rsidR="003E6F91">
              <w:rPr>
                <w:noProof/>
                <w:webHidden/>
              </w:rPr>
              <w:fldChar w:fldCharType="end"/>
            </w:r>
          </w:hyperlink>
        </w:p>
        <w:p w:rsidR="003E6F91" w:rsidRDefault="003E6F9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48330" w:history="1">
            <w:r w:rsidRPr="00FC0692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F91" w:rsidRDefault="003E6F9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48331" w:history="1">
            <w:r w:rsidRPr="00FC0692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F91" w:rsidRDefault="003E6F9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48332" w:history="1">
            <w:r w:rsidRPr="00FC0692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F91" w:rsidRDefault="003E6F9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48333" w:history="1">
            <w:r w:rsidRPr="00FC0692">
              <w:rPr>
                <w:rStyle w:val="Hyperlink"/>
                <w:noProof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</w:p>
    <w:p w:rsidR="00291C8C" w:rsidRDefault="00B76253" w:rsidP="00291C8C">
      <w:pPr>
        <w:pStyle w:val="Kop1"/>
      </w:pPr>
      <w:bookmarkStart w:id="1" w:name="_Toc51848329"/>
      <w:r>
        <w:lastRenderedPageBreak/>
        <w:t>Functioneel Ontwerp</w:t>
      </w:r>
      <w:bookmarkEnd w:id="1"/>
    </w:p>
    <w:p w:rsidR="00B76253" w:rsidRDefault="00B76253" w:rsidP="00B76253">
      <w:pPr>
        <w:pStyle w:val="Kop2"/>
      </w:pPr>
      <w:bookmarkStart w:id="2" w:name="_Toc51848330"/>
      <w:r>
        <w:t>Functionaliteiten</w:t>
      </w:r>
      <w:bookmarkEnd w:id="2"/>
      <w:r>
        <w:t xml:space="preserve"> </w:t>
      </w:r>
    </w:p>
    <w:p w:rsidR="00B06210" w:rsidRDefault="00B06210" w:rsidP="00B06210">
      <w:r>
        <w:rPr>
          <w:noProof/>
          <w:lang w:eastAsia="nl-NL"/>
        </w:rPr>
        <w:drawing>
          <wp:inline distT="0" distB="0" distL="0" distR="0" wp14:anchorId="6997CDC7" wp14:editId="7FBE4D11">
            <wp:extent cx="5760720" cy="3686175"/>
            <wp:effectExtent l="0" t="0" r="0" b="9525"/>
            <wp:docPr id="2" name="Afbeelding 2" descr="https://media.discordapp.net/attachments/725802763854020609/758591011206856704/Amazigh_usecaseDiagram_JelmervanOfwe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25802763854020609/758591011206856704/Amazigh_usecaseDiagram_JelmervanOfweg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proofErr w:type="spellStart"/>
            <w:r>
              <w:t>Usecase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proofErr w:type="spellStart"/>
            <w:r>
              <w:t>Toetsmodus</w:t>
            </w:r>
            <w:proofErr w:type="spellEnd"/>
            <w:r>
              <w:t xml:space="preserve"> kiezen</w:t>
            </w:r>
          </w:p>
        </w:tc>
      </w:tr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Nummer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1</w:t>
            </w:r>
          </w:p>
        </w:tc>
      </w:tr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Actor(en)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pPr>
              <w:tabs>
                <w:tab w:val="left" w:pos="2445"/>
              </w:tabs>
            </w:pPr>
            <w:r>
              <w:t>Gebruiker</w:t>
            </w:r>
          </w:p>
        </w:tc>
      </w:tr>
      <w:tr w:rsidR="00B06210" w:rsidRPr="009E15BE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Preconditie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Pr="009E15BE" w:rsidRDefault="00B06210" w:rsidP="00EA6AF4">
            <w:pPr>
              <w:tabs>
                <w:tab w:val="center" w:pos="3362"/>
              </w:tabs>
              <w:rPr>
                <w:vertAlign w:val="subscript"/>
              </w:rPr>
            </w:pPr>
            <w:r>
              <w:t>Gebruiker heeft al eens geoefend.</w:t>
            </w:r>
          </w:p>
        </w:tc>
      </w:tr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Beschrijving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kan kiezen tussen oefenen en zichzelf toetsen.</w:t>
            </w:r>
          </w:p>
          <w:p w:rsidR="00B06210" w:rsidRDefault="00B06210" w:rsidP="00EA6AF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drukt op de knop om zichzelf te toetsen.</w:t>
            </w:r>
          </w:p>
          <w:p w:rsidR="00B06210" w:rsidRDefault="00B06210" w:rsidP="00EA6AF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 xml:space="preserve">De gebruiker krijgt een woord in het </w:t>
            </w:r>
            <w:proofErr w:type="spellStart"/>
            <w:r>
              <w:t>amazigh</w:t>
            </w:r>
            <w:proofErr w:type="spellEnd"/>
            <w:r>
              <w:t xml:space="preserve"> te zien. </w:t>
            </w:r>
          </w:p>
          <w:p w:rsidR="00B06210" w:rsidRDefault="00B06210" w:rsidP="00EA6AF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kan op door middel van het drukken op de knoppen, de juiste vertaling kiezen.</w:t>
            </w:r>
          </w:p>
        </w:tc>
      </w:tr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Uitzonderingen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De gebruiker heeft nog niet geoefend.</w:t>
            </w:r>
          </w:p>
          <w:p w:rsidR="00B06210" w:rsidRDefault="00B06210" w:rsidP="00EA6AF4">
            <w:r>
              <w:t>De gebruiker heeft niet op de knop “Test jezelf” gedrukt.</w:t>
            </w:r>
          </w:p>
        </w:tc>
      </w:tr>
      <w:tr w:rsidR="00B06210" w:rsidTr="00EA6A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Postconditie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10" w:rsidRDefault="00B06210" w:rsidP="00EA6AF4">
            <w:r>
              <w:t>De gebruiker heeft zichzelf getoetst.</w:t>
            </w:r>
          </w:p>
        </w:tc>
      </w:tr>
    </w:tbl>
    <w:p w:rsidR="00B06210" w:rsidRPr="00B06210" w:rsidRDefault="00B06210" w:rsidP="00B06210"/>
    <w:p w:rsidR="00B76253" w:rsidRPr="00B76253" w:rsidRDefault="00B76253" w:rsidP="00B76253"/>
    <w:p w:rsidR="00B76253" w:rsidRDefault="00B76253" w:rsidP="00B76253">
      <w:pPr>
        <w:pStyle w:val="Kop2"/>
      </w:pPr>
      <w:bookmarkStart w:id="3" w:name="_Toc51848331"/>
      <w:r>
        <w:lastRenderedPageBreak/>
        <w:t>Navigatiediagram</w:t>
      </w:r>
      <w:bookmarkEnd w:id="3"/>
    </w:p>
    <w:p w:rsidR="00B76253" w:rsidRPr="00B76253" w:rsidRDefault="00B76253" w:rsidP="00B76253">
      <w:r w:rsidRPr="007C55AE">
        <w:rPr>
          <w:noProof/>
          <w:lang w:eastAsia="nl-NL"/>
        </w:rPr>
        <w:drawing>
          <wp:inline distT="0" distB="0" distL="0" distR="0" wp14:anchorId="0619507A" wp14:editId="14311BFC">
            <wp:extent cx="5760720" cy="2574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53" w:rsidRPr="00B76253" w:rsidRDefault="00B76253" w:rsidP="00B76253"/>
    <w:p w:rsidR="00B76253" w:rsidRDefault="00B76253" w:rsidP="00B76253">
      <w:pPr>
        <w:pStyle w:val="Kop2"/>
      </w:pPr>
      <w:bookmarkStart w:id="4" w:name="_Toc51848332"/>
      <w:r>
        <w:t>Lijst van schermen</w:t>
      </w:r>
      <w:bookmarkEnd w:id="4"/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0"/>
        <w:gridCol w:w="1124"/>
        <w:gridCol w:w="4345"/>
        <w:gridCol w:w="2081"/>
      </w:tblGrid>
      <w:tr w:rsidR="00056A61" w:rsidTr="00056A61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056A61" w:rsidTr="00056A61">
        <w:trPr>
          <w:trHeight w:val="817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Navigatie voor de app.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</w:tr>
      <w:tr w:rsidR="00056A61" w:rsidTr="00056A61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Quiz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Quiz doen over </w:t>
            </w:r>
            <w:proofErr w:type="spellStart"/>
            <w:r>
              <w:rPr>
                <w:rFonts w:ascii="Palatino Linotype" w:hAnsi="Palatino Linotype"/>
              </w:rPr>
              <w:t>amazigh</w:t>
            </w:r>
            <w:proofErr w:type="spellEnd"/>
            <w:r>
              <w:rPr>
                <w:rFonts w:ascii="Palatino Linotype" w:hAnsi="Palatino Linotype"/>
              </w:rPr>
              <w:t xml:space="preserve"> taal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</w:tr>
      <w:tr w:rsidR="00056A61" w:rsidTr="00056A61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Oefenen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Woorden oefenen over </w:t>
            </w:r>
            <w:proofErr w:type="spellStart"/>
            <w:r>
              <w:rPr>
                <w:rFonts w:ascii="Palatino Linotype" w:hAnsi="Palatino Linotype"/>
              </w:rPr>
              <w:t>amazigh</w:t>
            </w:r>
            <w:proofErr w:type="spellEnd"/>
            <w:r>
              <w:rPr>
                <w:rFonts w:ascii="Palatino Linotype" w:hAnsi="Palatino Linotype"/>
              </w:rPr>
              <w:t xml:space="preserve"> taal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  <w:tr w:rsidR="00056A61" w:rsidTr="00056A61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Over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Algemene informatie over de app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056A61" w:rsidTr="00056A61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Score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Behaalde resultaten bekijken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A61" w:rsidRDefault="00056A61">
            <w:pPr>
              <w:spacing w:after="0" w:line="256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</w:tbl>
    <w:p w:rsidR="00B06210" w:rsidRDefault="00B06210">
      <w:r>
        <w:br w:type="page"/>
      </w:r>
    </w:p>
    <w:p w:rsidR="00B76253" w:rsidRDefault="00B76253" w:rsidP="00B76253">
      <w:pPr>
        <w:pStyle w:val="Kop2"/>
      </w:pPr>
      <w:bookmarkStart w:id="5" w:name="_Toc51848333"/>
      <w:r>
        <w:lastRenderedPageBreak/>
        <w:t>Schermontwerp</w:t>
      </w:r>
      <w:r w:rsidR="00B06210">
        <w:t>en</w:t>
      </w:r>
      <w:bookmarkEnd w:id="5"/>
    </w:p>
    <w:p w:rsidR="00B06210" w:rsidRPr="00B06210" w:rsidRDefault="00B06210" w:rsidP="00B06210">
      <w:r>
        <w:t>Hoofdscherm</w:t>
      </w:r>
    </w:p>
    <w:p w:rsidR="00B06210" w:rsidRDefault="00B06210" w:rsidP="00B06210">
      <w:r>
        <w:rPr>
          <w:noProof/>
          <w:lang w:eastAsia="nl-NL"/>
        </w:rPr>
        <w:drawing>
          <wp:inline distT="0" distB="0" distL="0" distR="0" wp14:anchorId="3B0800B4" wp14:editId="3D0FCE0F">
            <wp:extent cx="3324225" cy="53244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10" w:rsidRDefault="00B06210" w:rsidP="00B06210"/>
    <w:p w:rsidR="00B06210" w:rsidRDefault="00B06210">
      <w:r>
        <w:br w:type="page"/>
      </w:r>
    </w:p>
    <w:p w:rsidR="00B06210" w:rsidRDefault="00B06210" w:rsidP="00B06210">
      <w:r>
        <w:lastRenderedPageBreak/>
        <w:t>Quiz</w:t>
      </w:r>
    </w:p>
    <w:p w:rsidR="00B06210" w:rsidRDefault="00B06210" w:rsidP="00B06210">
      <w:r>
        <w:rPr>
          <w:noProof/>
          <w:lang w:eastAsia="nl-NL"/>
        </w:rPr>
        <w:drawing>
          <wp:inline distT="0" distB="0" distL="0" distR="0" wp14:anchorId="04F42AD9" wp14:editId="261C7943">
            <wp:extent cx="3393787" cy="4410075"/>
            <wp:effectExtent l="0" t="0" r="0" b="0"/>
            <wp:docPr id="5" name="Afbeelding 5" descr="https://i.gyazo.com/2486056ffdf14c0b13358a533a8a9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486056ffdf14c0b13358a533a8a99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40" cy="44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10" w:rsidRDefault="00B06210" w:rsidP="00B06210"/>
    <w:p w:rsidR="00B06210" w:rsidRDefault="00B06210">
      <w:r>
        <w:br w:type="page"/>
      </w:r>
    </w:p>
    <w:p w:rsidR="00B06210" w:rsidRDefault="00B06210" w:rsidP="00B06210">
      <w:r>
        <w:lastRenderedPageBreak/>
        <w:t>Oefenen</w:t>
      </w:r>
    </w:p>
    <w:p w:rsidR="00B06210" w:rsidRDefault="00B06210" w:rsidP="00B06210">
      <w:r>
        <w:rPr>
          <w:noProof/>
          <w:lang w:eastAsia="nl-NL"/>
        </w:rPr>
        <w:drawing>
          <wp:inline distT="0" distB="0" distL="0" distR="0" wp14:anchorId="33EF637F" wp14:editId="01C8C3ED">
            <wp:extent cx="4400550" cy="5868035"/>
            <wp:effectExtent l="0" t="0" r="0" b="635"/>
            <wp:docPr id="7" name="Afbeeld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10" w:rsidRDefault="00B06210">
      <w:r>
        <w:br w:type="page"/>
      </w:r>
    </w:p>
    <w:p w:rsidR="00B06210" w:rsidRDefault="00B06210" w:rsidP="00B06210">
      <w:r>
        <w:lastRenderedPageBreak/>
        <w:t>Score</w:t>
      </w:r>
    </w:p>
    <w:p w:rsidR="00B06210" w:rsidRDefault="00B06210" w:rsidP="00B06210">
      <w:r>
        <w:rPr>
          <w:noProof/>
          <w:lang w:eastAsia="nl-NL"/>
        </w:rPr>
        <w:drawing>
          <wp:inline distT="0" distB="0" distL="0" distR="0" wp14:anchorId="4766124E" wp14:editId="6D445269">
            <wp:extent cx="4095750" cy="6163310"/>
            <wp:effectExtent l="0" t="0" r="0" b="8890"/>
            <wp:docPr id="8" name="Afbeeld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10" w:rsidRDefault="00B06210">
      <w:r>
        <w:br w:type="page"/>
      </w:r>
    </w:p>
    <w:p w:rsidR="00B06210" w:rsidRDefault="00B06210" w:rsidP="00B06210">
      <w:r>
        <w:lastRenderedPageBreak/>
        <w:t>Over</w:t>
      </w:r>
    </w:p>
    <w:p w:rsidR="00B06210" w:rsidRPr="00B06210" w:rsidRDefault="00B06210" w:rsidP="00B06210">
      <w:r>
        <w:rPr>
          <w:noProof/>
          <w:lang w:eastAsia="nl-NL"/>
        </w:rPr>
        <w:drawing>
          <wp:inline distT="0" distB="0" distL="0" distR="0" wp14:anchorId="786AF74D" wp14:editId="62A2FA2F">
            <wp:extent cx="4457700" cy="5953760"/>
            <wp:effectExtent l="0" t="0" r="0" b="8890"/>
            <wp:docPr id="9" name="Afbeeld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10" w:rsidRPr="00B06210" w:rsidSect="00291C8C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A8" w:rsidRDefault="00A108A8" w:rsidP="00291C8C">
      <w:pPr>
        <w:spacing w:after="0" w:line="240" w:lineRule="auto"/>
      </w:pPr>
      <w:r>
        <w:separator/>
      </w:r>
    </w:p>
  </w:endnote>
  <w:endnote w:type="continuationSeparator" w:id="0">
    <w:p w:rsidR="00A108A8" w:rsidRDefault="00A108A8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F91">
          <w:rPr>
            <w:noProof/>
          </w:rPr>
          <w:t>9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A8" w:rsidRDefault="00A108A8" w:rsidP="00291C8C">
      <w:pPr>
        <w:spacing w:after="0" w:line="240" w:lineRule="auto"/>
      </w:pPr>
      <w:r>
        <w:separator/>
      </w:r>
    </w:p>
  </w:footnote>
  <w:footnote w:type="continuationSeparator" w:id="0">
    <w:p w:rsidR="00A108A8" w:rsidRDefault="00A108A8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E6DAB"/>
    <w:multiLevelType w:val="hybridMultilevel"/>
    <w:tmpl w:val="73E451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53"/>
    <w:rsid w:val="00056A61"/>
    <w:rsid w:val="00291C8C"/>
    <w:rsid w:val="003B225F"/>
    <w:rsid w:val="003E6F91"/>
    <w:rsid w:val="00A108A8"/>
    <w:rsid w:val="00B06210"/>
    <w:rsid w:val="00B76253"/>
    <w:rsid w:val="00C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8FB3"/>
  <w15:chartTrackingRefBased/>
  <w15:docId w15:val="{945FC155-BC09-484D-BD52-B8A2479A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Lijstalinea">
    <w:name w:val="List Paragraph"/>
    <w:basedOn w:val="Standaard"/>
    <w:uiPriority w:val="34"/>
    <w:qFormat/>
    <w:rsid w:val="00B06210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3E6F9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C43F3-FB9C-496F-907E-56A49DAA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9</TotalTime>
  <Pages>9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2</cp:revision>
  <dcterms:created xsi:type="dcterms:W3CDTF">2020-09-24T11:28:00Z</dcterms:created>
  <dcterms:modified xsi:type="dcterms:W3CDTF">2020-09-24T11:58:00Z</dcterms:modified>
</cp:coreProperties>
</file>