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735" w:rsidRDefault="00752BDA" w:rsidP="00752BDA">
      <w:pPr>
        <w:pStyle w:val="Titel"/>
        <w:jc w:val="center"/>
      </w:pPr>
      <w:r>
        <w:drawing>
          <wp:anchor distT="0" distB="0" distL="114300" distR="114300" simplePos="0" relativeHeight="251658240" behindDoc="0" locked="0" layoutInCell="1" allowOverlap="1" wp14:anchorId="342C7DD8" wp14:editId="04B4C6AB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683760"/>
            <wp:effectExtent l="0" t="0" r="0" b="2540"/>
            <wp:wrapThrough wrapText="bothSides">
              <wp:wrapPolygon edited="0">
                <wp:start x="12357" y="1845"/>
                <wp:lineTo x="1214" y="6413"/>
                <wp:lineTo x="571" y="7116"/>
                <wp:lineTo x="571" y="7907"/>
                <wp:lineTo x="786" y="9664"/>
                <wp:lineTo x="4071" y="10454"/>
                <wp:lineTo x="5214" y="10542"/>
                <wp:lineTo x="3214" y="11421"/>
                <wp:lineTo x="3214" y="12387"/>
                <wp:lineTo x="3429" y="13617"/>
                <wp:lineTo x="7214" y="14671"/>
                <wp:lineTo x="8357" y="14671"/>
                <wp:lineTo x="6286" y="15462"/>
                <wp:lineTo x="5571" y="15813"/>
                <wp:lineTo x="5571" y="17219"/>
                <wp:lineTo x="6643" y="17483"/>
                <wp:lineTo x="11071" y="17483"/>
                <wp:lineTo x="11071" y="21524"/>
                <wp:lineTo x="18571" y="21524"/>
                <wp:lineTo x="18643" y="13266"/>
                <wp:lineTo x="20143" y="11860"/>
                <wp:lineTo x="21071" y="10718"/>
                <wp:lineTo x="21143" y="10454"/>
                <wp:lineTo x="21000" y="9049"/>
                <wp:lineTo x="20143" y="7643"/>
                <wp:lineTo x="18571" y="6238"/>
                <wp:lineTo x="18643" y="2899"/>
                <wp:lineTo x="17929" y="2108"/>
                <wp:lineTo x="17357" y="1845"/>
                <wp:lineTo x="12357" y="1845"/>
              </wp:wrapPolygon>
            </wp:wrapThrough>
            <wp:docPr id="1" name="Afbeelding 1" descr="Mobile Quiz Android Project - Projects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e Quiz Android Project - ProjectsGe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Mobile app  - Quiz</w:t>
      </w:r>
    </w:p>
    <w:p w:rsidR="00752BDA" w:rsidRDefault="00752BDA" w:rsidP="00752BDA"/>
    <w:p w:rsidR="00752BDA" w:rsidRDefault="00752BDA" w:rsidP="00752BDA"/>
    <w:p w:rsidR="00752BDA" w:rsidRPr="00752BDA" w:rsidRDefault="00752BDA" w:rsidP="00752BDA"/>
    <w:p w:rsidR="00752BDA" w:rsidRPr="00752BDA" w:rsidRDefault="00752BDA" w:rsidP="00752BDA"/>
    <w:p w:rsidR="00752BDA" w:rsidRPr="00752BDA" w:rsidRDefault="00752BDA" w:rsidP="00752BDA"/>
    <w:p w:rsidR="00752BDA" w:rsidRPr="00752BDA" w:rsidRDefault="00752BDA" w:rsidP="00752BDA"/>
    <w:p w:rsidR="00752BDA" w:rsidRPr="00752BDA" w:rsidRDefault="00752BDA" w:rsidP="00752BDA"/>
    <w:p w:rsidR="00752BDA" w:rsidRPr="00752BDA" w:rsidRDefault="00752BDA" w:rsidP="00752BDA"/>
    <w:p w:rsidR="00752BDA" w:rsidRPr="00752BDA" w:rsidRDefault="00752BDA" w:rsidP="00752BDA"/>
    <w:p w:rsidR="00752BDA" w:rsidRPr="00752BDA" w:rsidRDefault="00752BDA" w:rsidP="00752BDA"/>
    <w:p w:rsidR="00752BDA" w:rsidRPr="00752BDA" w:rsidRDefault="00752BDA" w:rsidP="00752BDA"/>
    <w:p w:rsidR="00752BDA" w:rsidRPr="00752BDA" w:rsidRDefault="00752BDA" w:rsidP="00752BDA"/>
    <w:p w:rsidR="00752BDA" w:rsidRPr="00752BDA" w:rsidRDefault="00752BDA" w:rsidP="00752BDA"/>
    <w:p w:rsidR="00752BDA" w:rsidRPr="00752BDA" w:rsidRDefault="00752BDA" w:rsidP="00752BDA"/>
    <w:p w:rsidR="00752BDA" w:rsidRPr="00752BDA" w:rsidRDefault="00752BDA" w:rsidP="00752BD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2BDA" w:rsidTr="00752BDA">
        <w:tc>
          <w:tcPr>
            <w:tcW w:w="4531" w:type="dxa"/>
          </w:tcPr>
          <w:p w:rsidR="00752BDA" w:rsidRPr="00752BDA" w:rsidRDefault="00752BDA" w:rsidP="00752BDA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  <w:r w:rsidR="003A17E7">
              <w:rPr>
                <w:b/>
                <w:bCs/>
              </w:rPr>
              <w:t>men</w:t>
            </w:r>
            <w:r>
              <w:rPr>
                <w:b/>
                <w:bCs/>
              </w:rPr>
              <w:t>:</w:t>
            </w:r>
          </w:p>
        </w:tc>
        <w:tc>
          <w:tcPr>
            <w:tcW w:w="4531" w:type="dxa"/>
          </w:tcPr>
          <w:p w:rsidR="00752BDA" w:rsidRDefault="00752BDA" w:rsidP="00752BDA">
            <w:pPr>
              <w:tabs>
                <w:tab w:val="left" w:pos="1356"/>
              </w:tabs>
            </w:pPr>
            <w:r>
              <w:t>Tim de Kok</w:t>
            </w:r>
            <w:r w:rsidR="003A17E7">
              <w:t>,Nick van Slooten, Jelmer van Ofwegen</w:t>
            </w:r>
          </w:p>
        </w:tc>
      </w:tr>
      <w:tr w:rsidR="00752BDA" w:rsidTr="00752BDA">
        <w:tc>
          <w:tcPr>
            <w:tcW w:w="4531" w:type="dxa"/>
          </w:tcPr>
          <w:p w:rsidR="00752BDA" w:rsidRPr="00752BDA" w:rsidRDefault="00752BDA" w:rsidP="00752BDA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4531" w:type="dxa"/>
          </w:tcPr>
          <w:p w:rsidR="00752BDA" w:rsidRDefault="002D5FF5" w:rsidP="00752BDA">
            <w:pPr>
              <w:tabs>
                <w:tab w:val="left" w:pos="1356"/>
              </w:tabs>
            </w:pPr>
            <w:r>
              <w:t>1-9-2020</w:t>
            </w:r>
          </w:p>
        </w:tc>
      </w:tr>
      <w:tr w:rsidR="00752BDA" w:rsidTr="00752BDA">
        <w:tc>
          <w:tcPr>
            <w:tcW w:w="4531" w:type="dxa"/>
          </w:tcPr>
          <w:p w:rsidR="00752BDA" w:rsidRPr="00752BDA" w:rsidRDefault="00752BDA" w:rsidP="00752BDA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Klas:</w:t>
            </w:r>
          </w:p>
        </w:tc>
        <w:tc>
          <w:tcPr>
            <w:tcW w:w="4531" w:type="dxa"/>
          </w:tcPr>
          <w:p w:rsidR="00752BDA" w:rsidRDefault="00752BDA" w:rsidP="00752BDA">
            <w:pPr>
              <w:tabs>
                <w:tab w:val="left" w:pos="1356"/>
              </w:tabs>
            </w:pPr>
            <w:r>
              <w:t>LO8E-AMO1</w:t>
            </w:r>
          </w:p>
        </w:tc>
      </w:tr>
      <w:tr w:rsidR="00752BDA" w:rsidTr="00752BDA">
        <w:tc>
          <w:tcPr>
            <w:tcW w:w="4531" w:type="dxa"/>
          </w:tcPr>
          <w:p w:rsidR="00752BDA" w:rsidRPr="00752BDA" w:rsidRDefault="00752BDA" w:rsidP="00752BDA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Docent:</w:t>
            </w:r>
          </w:p>
        </w:tc>
        <w:tc>
          <w:tcPr>
            <w:tcW w:w="4531" w:type="dxa"/>
          </w:tcPr>
          <w:p w:rsidR="00752BDA" w:rsidRDefault="002D5FF5" w:rsidP="00752BDA">
            <w:pPr>
              <w:tabs>
                <w:tab w:val="left" w:pos="1356"/>
              </w:tabs>
            </w:pPr>
            <w:r>
              <w:t>M. Boukiour</w:t>
            </w:r>
          </w:p>
        </w:tc>
      </w:tr>
      <w:tr w:rsidR="00752BDA" w:rsidTr="00752BDA">
        <w:tc>
          <w:tcPr>
            <w:tcW w:w="4531" w:type="dxa"/>
          </w:tcPr>
          <w:p w:rsidR="00752BDA" w:rsidRPr="00752BDA" w:rsidRDefault="00752BDA" w:rsidP="00752BDA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groep:</w:t>
            </w:r>
          </w:p>
        </w:tc>
        <w:tc>
          <w:tcPr>
            <w:tcW w:w="4531" w:type="dxa"/>
          </w:tcPr>
          <w:p w:rsidR="00752BDA" w:rsidRDefault="002D5FF5" w:rsidP="00752BDA">
            <w:pPr>
              <w:tabs>
                <w:tab w:val="left" w:pos="1356"/>
              </w:tabs>
            </w:pPr>
            <w:r>
              <w:t>3</w:t>
            </w:r>
          </w:p>
        </w:tc>
      </w:tr>
      <w:tr w:rsidR="00752BDA" w:rsidTr="00752BDA">
        <w:tc>
          <w:tcPr>
            <w:tcW w:w="4531" w:type="dxa"/>
          </w:tcPr>
          <w:p w:rsidR="00752BDA" w:rsidRDefault="00752BDA" w:rsidP="00752BDA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31" w:type="dxa"/>
          </w:tcPr>
          <w:p w:rsidR="00752BDA" w:rsidRDefault="002D5FF5" w:rsidP="00752BDA">
            <w:pPr>
              <w:tabs>
                <w:tab w:val="left" w:pos="1356"/>
              </w:tabs>
            </w:pPr>
            <w:r>
              <w:t>1</w:t>
            </w:r>
          </w:p>
        </w:tc>
      </w:tr>
    </w:tbl>
    <w:p w:rsidR="00752BDA" w:rsidRPr="00752BDA" w:rsidRDefault="00752BDA" w:rsidP="00752BDA">
      <w:pPr>
        <w:tabs>
          <w:tab w:val="left" w:pos="1356"/>
        </w:tabs>
      </w:pPr>
    </w:p>
    <w:p w:rsidR="00752BDA" w:rsidRDefault="00752BDA" w:rsidP="00752BDA"/>
    <w:p w:rsidR="00752BDA" w:rsidRDefault="00752BDA" w:rsidP="00752BDA"/>
    <w:p w:rsidR="00752BDA" w:rsidRDefault="00752BDA" w:rsidP="00752BDA"/>
    <w:p w:rsidR="00752BDA" w:rsidRDefault="00752BDA" w:rsidP="00752BDA"/>
    <w:p w:rsidR="00752BDA" w:rsidRDefault="00752BDA" w:rsidP="00752BDA"/>
    <w:p w:rsidR="00752BDA" w:rsidRDefault="00752BDA" w:rsidP="00752BDA"/>
    <w:p w:rsidR="00752BDA" w:rsidRDefault="00752BDA" w:rsidP="00752BDA"/>
    <w:p w:rsidR="00752BDA" w:rsidRDefault="00752BDA" w:rsidP="00752BDA"/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1582094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2BDA" w:rsidRDefault="00752BDA">
          <w:pPr>
            <w:pStyle w:val="Kopvaninhoudsopgave"/>
          </w:pPr>
          <w:r>
            <w:t>Inhoudsopgave</w:t>
          </w:r>
        </w:p>
        <w:p w:rsidR="00752BDA" w:rsidRPr="00AD7D51" w:rsidRDefault="00752BDA" w:rsidP="00AD7D51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3241" w:history="1">
            <w:r w:rsidR="00AD7D51" w:rsidRPr="00E24226">
              <w:rPr>
                <w:rStyle w:val="Hyperlink"/>
              </w:rPr>
              <w:t>OntwikkelingsOmgeving</w:t>
            </w:r>
            <w:r w:rsidR="00AD7D51">
              <w:rPr>
                <w:webHidden/>
              </w:rPr>
              <w:tab/>
            </w:r>
            <w:r w:rsidR="00AD7D51">
              <w:rPr>
                <w:webHidden/>
              </w:rPr>
              <w:fldChar w:fldCharType="begin"/>
            </w:r>
            <w:r w:rsidR="00AD7D51">
              <w:rPr>
                <w:webHidden/>
              </w:rPr>
              <w:instrText xml:space="preserve"> PAGEREF _Toc52873241 \h </w:instrText>
            </w:r>
            <w:r w:rsidR="00AD7D51">
              <w:rPr>
                <w:webHidden/>
              </w:rPr>
            </w:r>
            <w:r w:rsidR="00AD7D51">
              <w:rPr>
                <w:webHidden/>
              </w:rPr>
              <w:fldChar w:fldCharType="separate"/>
            </w:r>
            <w:r w:rsidR="00AD7D51">
              <w:rPr>
                <w:webHidden/>
              </w:rPr>
              <w:t>3</w:t>
            </w:r>
            <w:r w:rsidR="00AD7D51">
              <w:rPr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:rsidR="00752BDA" w:rsidRDefault="00752BDA" w:rsidP="00752BDA"/>
    <w:p w:rsidR="00752BDA" w:rsidRDefault="00752BDA" w:rsidP="00752BDA"/>
    <w:p w:rsidR="00752BDA" w:rsidRDefault="00752BDA" w:rsidP="00752BDA"/>
    <w:p w:rsidR="00752BDA" w:rsidRDefault="00752BDA" w:rsidP="00752BDA">
      <w:bookmarkStart w:id="0" w:name="_GoBack"/>
      <w:bookmarkEnd w:id="0"/>
    </w:p>
    <w:p w:rsidR="00752BDA" w:rsidRDefault="00752BDA" w:rsidP="00752BDA"/>
    <w:p w:rsidR="00752BDA" w:rsidRDefault="00752BDA" w:rsidP="00752BDA"/>
    <w:p w:rsidR="00752BDA" w:rsidRDefault="00752BDA" w:rsidP="00752BDA"/>
    <w:p w:rsidR="00752BDA" w:rsidRDefault="00752BDA" w:rsidP="00752BDA"/>
    <w:p w:rsidR="00AD7D51" w:rsidRDefault="00AD7D51" w:rsidP="00752BDA"/>
    <w:p w:rsidR="00AD7D51" w:rsidRDefault="00AD7D51" w:rsidP="00752BDA"/>
    <w:p w:rsidR="00AD7D51" w:rsidRDefault="00AD7D51" w:rsidP="00752BDA"/>
    <w:p w:rsidR="00AD7D51" w:rsidRDefault="00AD7D51" w:rsidP="00752BDA"/>
    <w:p w:rsidR="00AD7D51" w:rsidRDefault="00AD7D51" w:rsidP="00752BDA"/>
    <w:p w:rsidR="00AD7D51" w:rsidRDefault="00AD7D51" w:rsidP="00752BDA"/>
    <w:p w:rsidR="00AD7D51" w:rsidRDefault="00AD7D51" w:rsidP="00752BDA"/>
    <w:p w:rsidR="00752BDA" w:rsidRDefault="00752BDA" w:rsidP="00752BDA"/>
    <w:p w:rsidR="00752BDA" w:rsidRDefault="00752BDA" w:rsidP="00752BDA"/>
    <w:p w:rsidR="00752BDA" w:rsidRDefault="00752BDA" w:rsidP="00752BDA"/>
    <w:p w:rsidR="00752BDA" w:rsidRDefault="00752BDA" w:rsidP="00752BDA"/>
    <w:p w:rsidR="00752BDA" w:rsidRDefault="00752BDA" w:rsidP="00752BDA"/>
    <w:p w:rsidR="00752BDA" w:rsidRDefault="00752BDA" w:rsidP="00752BDA"/>
    <w:p w:rsidR="00752BDA" w:rsidRDefault="00AD7D51" w:rsidP="00752BDA">
      <w:pPr>
        <w:pStyle w:val="Kop1"/>
      </w:pPr>
      <w:bookmarkStart w:id="1" w:name="_Toc52873241"/>
      <w:r>
        <w:t>OntwikkelingsOmgeving</w:t>
      </w:r>
      <w:bookmarkEnd w:id="1"/>
    </w:p>
    <w:p w:rsidR="00037AA0" w:rsidRDefault="00A519EE" w:rsidP="00A519EE">
      <w:pPr>
        <w:pStyle w:val="Normaalweb"/>
        <w:rPr>
          <w:rFonts w:asciiTheme="minorHAnsi" w:hAnsiTheme="minorHAnsi" w:cstheme="minorHAnsi"/>
          <w:color w:val="000000"/>
          <w:sz w:val="22"/>
          <w:szCs w:val="22"/>
        </w:rPr>
      </w:pPr>
      <w:r w:rsidRPr="00A519EE">
        <w:rPr>
          <w:rFonts w:asciiTheme="minorHAnsi" w:hAnsiTheme="minorHAnsi" w:cstheme="minorHAnsi"/>
          <w:color w:val="000000"/>
          <w:sz w:val="22"/>
          <w:szCs w:val="22"/>
        </w:rPr>
        <w:t>5. Benodigdheden</w:t>
      </w:r>
      <w:r w:rsidR="00037AA0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0"/>
        <w:gridCol w:w="2284"/>
        <w:gridCol w:w="2293"/>
        <w:gridCol w:w="2115"/>
      </w:tblGrid>
      <w:tr w:rsidR="00891462" w:rsidTr="00491106">
        <w:tc>
          <w:tcPr>
            <w:tcW w:w="2370" w:type="dxa"/>
          </w:tcPr>
          <w:p w:rsidR="00491106" w:rsidRDefault="00491106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Nummer</w:t>
            </w:r>
          </w:p>
        </w:tc>
        <w:tc>
          <w:tcPr>
            <w:tcW w:w="2284" w:type="dxa"/>
          </w:tcPr>
          <w:p w:rsidR="00491106" w:rsidRDefault="00491106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Naam</w:t>
            </w:r>
          </w:p>
        </w:tc>
        <w:tc>
          <w:tcPr>
            <w:tcW w:w="2293" w:type="dxa"/>
          </w:tcPr>
          <w:p w:rsidR="00491106" w:rsidRDefault="00491106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Functie</w:t>
            </w:r>
          </w:p>
        </w:tc>
        <w:tc>
          <w:tcPr>
            <w:tcW w:w="2115" w:type="dxa"/>
          </w:tcPr>
          <w:p w:rsidR="00491106" w:rsidRDefault="00491106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Versie</w:t>
            </w:r>
            <w:r w:rsidR="006527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/specificaties</w:t>
            </w:r>
          </w:p>
        </w:tc>
      </w:tr>
      <w:tr w:rsidR="00891462" w:rsidTr="00491106">
        <w:tc>
          <w:tcPr>
            <w:tcW w:w="2370" w:type="dxa"/>
          </w:tcPr>
          <w:p w:rsidR="00491106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84" w:type="dxa"/>
          </w:tcPr>
          <w:p w:rsidR="00491106" w:rsidRDefault="00491106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Android studio</w:t>
            </w:r>
          </w:p>
        </w:tc>
        <w:tc>
          <w:tcPr>
            <w:tcW w:w="2293" w:type="dxa"/>
          </w:tcPr>
          <w:p w:rsidR="00491106" w:rsidRDefault="00491106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IDE</w:t>
            </w:r>
          </w:p>
        </w:tc>
        <w:tc>
          <w:tcPr>
            <w:tcW w:w="2115" w:type="dxa"/>
          </w:tcPr>
          <w:p w:rsidR="00491106" w:rsidRDefault="00491106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4.0.1</w:t>
            </w:r>
          </w:p>
        </w:tc>
      </w:tr>
      <w:tr w:rsidR="00891462" w:rsidTr="00491106">
        <w:tc>
          <w:tcPr>
            <w:tcW w:w="2370" w:type="dxa"/>
          </w:tcPr>
          <w:p w:rsidR="00491106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49110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284" w:type="dxa"/>
          </w:tcPr>
          <w:p w:rsidR="00491106" w:rsidRDefault="00491106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AVD</w:t>
            </w:r>
            <w:r w:rsidR="007F4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/Android telefoon</w:t>
            </w:r>
          </w:p>
        </w:tc>
        <w:tc>
          <w:tcPr>
            <w:tcW w:w="2293" w:type="dxa"/>
          </w:tcPr>
          <w:p w:rsidR="00491106" w:rsidRDefault="00491106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Emulator</w:t>
            </w:r>
          </w:p>
        </w:tc>
        <w:tc>
          <w:tcPr>
            <w:tcW w:w="2115" w:type="dxa"/>
          </w:tcPr>
          <w:p w:rsidR="00491106" w:rsidRDefault="00491106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30.0.26</w:t>
            </w:r>
          </w:p>
        </w:tc>
      </w:tr>
      <w:tr w:rsidR="00891462" w:rsidTr="00491106">
        <w:tc>
          <w:tcPr>
            <w:tcW w:w="2370" w:type="dxa"/>
          </w:tcPr>
          <w:p w:rsidR="00491106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="0049110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284" w:type="dxa"/>
          </w:tcPr>
          <w:p w:rsidR="00491106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293" w:type="dxa"/>
          </w:tcPr>
          <w:p w:rsidR="00491106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2115" w:type="dxa"/>
          </w:tcPr>
          <w:p w:rsidR="00491106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XXXX</w:t>
            </w:r>
          </w:p>
        </w:tc>
      </w:tr>
      <w:tr w:rsidR="00891462" w:rsidTr="00652705">
        <w:trPr>
          <w:trHeight w:val="336"/>
        </w:trPr>
        <w:tc>
          <w:tcPr>
            <w:tcW w:w="2370" w:type="dxa"/>
          </w:tcPr>
          <w:p w:rsidR="00491106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  <w:r w:rsidR="0049110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284" w:type="dxa"/>
          </w:tcPr>
          <w:p w:rsidR="00491106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LinkedinLearning</w:t>
            </w:r>
            <w:proofErr w:type="spellEnd"/>
          </w:p>
        </w:tc>
        <w:tc>
          <w:tcPr>
            <w:tcW w:w="2293" w:type="dxa"/>
          </w:tcPr>
          <w:p w:rsidR="00491106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Tutorials</w:t>
            </w:r>
            <w:proofErr w:type="spellEnd"/>
          </w:p>
        </w:tc>
        <w:tc>
          <w:tcPr>
            <w:tcW w:w="2115" w:type="dxa"/>
          </w:tcPr>
          <w:p w:rsidR="00491106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XXXX</w:t>
            </w:r>
          </w:p>
        </w:tc>
      </w:tr>
      <w:tr w:rsidR="00891462" w:rsidRPr="00891462" w:rsidTr="00491106">
        <w:tc>
          <w:tcPr>
            <w:tcW w:w="2370" w:type="dxa"/>
          </w:tcPr>
          <w:p w:rsidR="00491106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 w:rsidR="0049110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284" w:type="dxa"/>
          </w:tcPr>
          <w:p w:rsidR="00491106" w:rsidRDefault="007F4A23" w:rsidP="007F4A23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Computer</w:t>
            </w:r>
          </w:p>
        </w:tc>
        <w:tc>
          <w:tcPr>
            <w:tcW w:w="2293" w:type="dxa"/>
          </w:tcPr>
          <w:p w:rsidR="00491106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Werkmachine</w:t>
            </w:r>
          </w:p>
        </w:tc>
        <w:tc>
          <w:tcPr>
            <w:tcW w:w="2115" w:type="dxa"/>
          </w:tcPr>
          <w:p w:rsidR="00491106" w:rsidRPr="00891462" w:rsidRDefault="002B277A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Zie Schema Beneden</w:t>
            </w:r>
          </w:p>
        </w:tc>
      </w:tr>
      <w:tr w:rsidR="00891462" w:rsidTr="00491106">
        <w:tc>
          <w:tcPr>
            <w:tcW w:w="2370" w:type="dxa"/>
          </w:tcPr>
          <w:p w:rsidR="007F4A23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6. </w:t>
            </w:r>
          </w:p>
        </w:tc>
        <w:tc>
          <w:tcPr>
            <w:tcW w:w="2284" w:type="dxa"/>
          </w:tcPr>
          <w:p w:rsidR="007F4A23" w:rsidRDefault="007F4A23" w:rsidP="007F4A23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Xammp</w:t>
            </w:r>
            <w:proofErr w:type="spellEnd"/>
          </w:p>
        </w:tc>
        <w:tc>
          <w:tcPr>
            <w:tcW w:w="2293" w:type="dxa"/>
          </w:tcPr>
          <w:p w:rsidR="007F4A23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2115" w:type="dxa"/>
          </w:tcPr>
          <w:p w:rsidR="009218E2" w:rsidRPr="009218E2" w:rsidRDefault="009218E2" w:rsidP="009218E2">
            <w:pPr>
              <w:pStyle w:val="Kop3"/>
              <w:outlineLvl w:val="2"/>
              <w:rPr>
                <w:rFonts w:asciiTheme="minorHAnsi" w:hAnsiTheme="minorHAnsi" w:cstheme="minorHAnsi"/>
                <w:noProof w:val="0"/>
                <w:color w:val="333333"/>
                <w:sz w:val="22"/>
                <w:szCs w:val="22"/>
              </w:rPr>
            </w:pPr>
            <w:bookmarkStart w:id="2" w:name="_Toc52873242"/>
            <w:r w:rsidRPr="009218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7.2.33</w:t>
            </w:r>
            <w:bookmarkEnd w:id="2"/>
          </w:p>
          <w:p w:rsidR="007F4A23" w:rsidRDefault="007F4A23" w:rsidP="007F4A23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91462" w:rsidTr="00491106">
        <w:tc>
          <w:tcPr>
            <w:tcW w:w="2370" w:type="dxa"/>
          </w:tcPr>
          <w:p w:rsidR="008C2222" w:rsidRDefault="008C2222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7.</w:t>
            </w:r>
          </w:p>
        </w:tc>
        <w:tc>
          <w:tcPr>
            <w:tcW w:w="2284" w:type="dxa"/>
          </w:tcPr>
          <w:p w:rsidR="008C2222" w:rsidRDefault="008C2222" w:rsidP="007F4A23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Office </w:t>
            </w:r>
          </w:p>
        </w:tc>
        <w:tc>
          <w:tcPr>
            <w:tcW w:w="2293" w:type="dxa"/>
          </w:tcPr>
          <w:p w:rsidR="008C2222" w:rsidRDefault="008C2222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115" w:type="dxa"/>
          </w:tcPr>
          <w:p w:rsidR="008C2222" w:rsidRPr="009218E2" w:rsidRDefault="008C2222" w:rsidP="009218E2">
            <w:pPr>
              <w:pStyle w:val="Kop3"/>
              <w:outlineLvl w:val="2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bookmarkStart w:id="3" w:name="_Toc52873243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Office 2020</w:t>
            </w:r>
            <w:bookmarkEnd w:id="3"/>
          </w:p>
        </w:tc>
      </w:tr>
      <w:tr w:rsidR="00891462" w:rsidTr="00891462">
        <w:tc>
          <w:tcPr>
            <w:tcW w:w="2370" w:type="dxa"/>
          </w:tcPr>
          <w:p w:rsidR="00891462" w:rsidRDefault="00891462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</w:t>
            </w:r>
          </w:p>
        </w:tc>
        <w:tc>
          <w:tcPr>
            <w:tcW w:w="2284" w:type="dxa"/>
          </w:tcPr>
          <w:p w:rsidR="00891462" w:rsidRDefault="00891462" w:rsidP="007F4A23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MS Teams</w:t>
            </w:r>
          </w:p>
        </w:tc>
        <w:tc>
          <w:tcPr>
            <w:tcW w:w="2293" w:type="dxa"/>
          </w:tcPr>
          <w:p w:rsidR="00891462" w:rsidRDefault="00891462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115" w:type="dxa"/>
            <w:shd w:val="clear" w:color="auto" w:fill="FFFFFF" w:themeFill="background1"/>
          </w:tcPr>
          <w:p w:rsidR="00891462" w:rsidRPr="00AD7D51" w:rsidRDefault="00891462" w:rsidP="009218E2">
            <w:pPr>
              <w:pStyle w:val="Kop3"/>
              <w:outlineLvl w:val="2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bookmarkStart w:id="4" w:name="_Toc52873244"/>
            <w:r w:rsidRPr="00AD7D51">
              <w:rPr>
                <w:rFonts w:asciiTheme="minorHAnsi" w:hAnsiTheme="minorHAnsi" w:cstheme="minorHAnsi"/>
                <w:color w:val="252423"/>
                <w:sz w:val="22"/>
                <w:szCs w:val="22"/>
                <w:shd w:val="clear" w:color="auto" w:fill="E1DFDD"/>
              </w:rPr>
              <w:t>versie 1.3.00.21759 (64-bits</w:t>
            </w:r>
            <w:bookmarkEnd w:id="4"/>
          </w:p>
        </w:tc>
      </w:tr>
      <w:tr w:rsidR="00891462" w:rsidTr="00891462">
        <w:tc>
          <w:tcPr>
            <w:tcW w:w="2370" w:type="dxa"/>
          </w:tcPr>
          <w:p w:rsidR="00891462" w:rsidRDefault="00891462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9.</w:t>
            </w:r>
          </w:p>
        </w:tc>
        <w:tc>
          <w:tcPr>
            <w:tcW w:w="2284" w:type="dxa"/>
          </w:tcPr>
          <w:p w:rsidR="00891462" w:rsidRDefault="00891462" w:rsidP="007F4A23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Windows </w:t>
            </w:r>
          </w:p>
        </w:tc>
        <w:tc>
          <w:tcPr>
            <w:tcW w:w="2293" w:type="dxa"/>
          </w:tcPr>
          <w:p w:rsidR="00891462" w:rsidRDefault="00891462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OS</w:t>
            </w:r>
          </w:p>
        </w:tc>
        <w:tc>
          <w:tcPr>
            <w:tcW w:w="2115" w:type="dxa"/>
            <w:shd w:val="clear" w:color="auto" w:fill="FFFFFF" w:themeFill="background1"/>
          </w:tcPr>
          <w:p w:rsidR="00891462" w:rsidRPr="00AD7D51" w:rsidRDefault="00891462" w:rsidP="009218E2">
            <w:pPr>
              <w:pStyle w:val="Kop3"/>
              <w:outlineLvl w:val="2"/>
              <w:rPr>
                <w:rFonts w:asciiTheme="minorHAnsi" w:hAnsiTheme="minorHAnsi" w:cstheme="minorHAnsi"/>
                <w:color w:val="252423"/>
                <w:sz w:val="22"/>
                <w:szCs w:val="22"/>
                <w:shd w:val="clear" w:color="auto" w:fill="E1DFDD"/>
              </w:rPr>
            </w:pPr>
            <w:bookmarkStart w:id="5" w:name="_Toc52873245"/>
            <w:r w:rsidRPr="00AD7D51">
              <w:rPr>
                <w:rFonts w:asciiTheme="minorHAnsi" w:hAnsiTheme="minorHAnsi" w:cstheme="minorHAnsi"/>
                <w:color w:val="252423"/>
                <w:sz w:val="22"/>
                <w:szCs w:val="22"/>
                <w:shd w:val="clear" w:color="auto" w:fill="E1DFDD"/>
              </w:rPr>
              <w:t>10 1903</w:t>
            </w:r>
            <w:bookmarkEnd w:id="5"/>
          </w:p>
        </w:tc>
      </w:tr>
      <w:tr w:rsidR="00891462" w:rsidTr="00891462">
        <w:tc>
          <w:tcPr>
            <w:tcW w:w="2370" w:type="dxa"/>
          </w:tcPr>
          <w:p w:rsidR="00891462" w:rsidRDefault="00891462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10.</w:t>
            </w:r>
          </w:p>
        </w:tc>
        <w:tc>
          <w:tcPr>
            <w:tcW w:w="2284" w:type="dxa"/>
          </w:tcPr>
          <w:p w:rsidR="00891462" w:rsidRDefault="00891462" w:rsidP="007F4A23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Visual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paradigm</w:t>
            </w:r>
            <w:proofErr w:type="spellEnd"/>
          </w:p>
        </w:tc>
        <w:tc>
          <w:tcPr>
            <w:tcW w:w="2293" w:type="dxa"/>
          </w:tcPr>
          <w:p w:rsidR="00891462" w:rsidRDefault="00891462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115" w:type="dxa"/>
            <w:shd w:val="clear" w:color="auto" w:fill="FFFFFF" w:themeFill="background1"/>
          </w:tcPr>
          <w:p w:rsidR="00891462" w:rsidRPr="00AD7D51" w:rsidRDefault="00E36716" w:rsidP="009218E2">
            <w:pPr>
              <w:pStyle w:val="Kop3"/>
              <w:outlineLvl w:val="2"/>
              <w:rPr>
                <w:rFonts w:asciiTheme="minorHAnsi" w:hAnsiTheme="minorHAnsi" w:cstheme="minorHAnsi"/>
                <w:color w:val="252423"/>
                <w:sz w:val="22"/>
                <w:szCs w:val="22"/>
                <w:shd w:val="clear" w:color="auto" w:fill="E1DFDD"/>
              </w:rPr>
            </w:pPr>
            <w:bookmarkStart w:id="6" w:name="_Toc52873246"/>
            <w:r w:rsidRPr="00AD7D51">
              <w:rPr>
                <w:rFonts w:asciiTheme="minorHAnsi" w:hAnsiTheme="minorHAnsi" w:cstheme="minorHAnsi"/>
                <w:color w:val="252423"/>
                <w:sz w:val="22"/>
                <w:szCs w:val="22"/>
                <w:shd w:val="clear" w:color="auto" w:fill="E1DFDD"/>
              </w:rPr>
              <w:t>16.1</w:t>
            </w:r>
            <w:bookmarkEnd w:id="6"/>
          </w:p>
        </w:tc>
      </w:tr>
    </w:tbl>
    <w:p w:rsidR="00037AA0" w:rsidRDefault="002B277A" w:rsidP="00A519EE">
      <w:pPr>
        <w:pStyle w:val="Norma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PC -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Benodigheden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277A" w:rsidTr="002B277A">
        <w:tc>
          <w:tcPr>
            <w:tcW w:w="4531" w:type="dxa"/>
          </w:tcPr>
          <w:p w:rsidR="002B277A" w:rsidRPr="002B277A" w:rsidRDefault="002B277A" w:rsidP="00A519EE">
            <w:pPr>
              <w:pStyle w:val="Normaalweb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77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Onderdeel</w:t>
            </w:r>
          </w:p>
        </w:tc>
        <w:tc>
          <w:tcPr>
            <w:tcW w:w="4531" w:type="dxa"/>
          </w:tcPr>
          <w:p w:rsidR="002B277A" w:rsidRPr="002B277A" w:rsidRDefault="002B277A" w:rsidP="00A519EE">
            <w:pPr>
              <w:pStyle w:val="Normaalweb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77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Merk</w:t>
            </w:r>
          </w:p>
        </w:tc>
      </w:tr>
      <w:tr w:rsidR="002B277A" w:rsidTr="002B277A">
        <w:tc>
          <w:tcPr>
            <w:tcW w:w="4531" w:type="dxa"/>
          </w:tcPr>
          <w:p w:rsidR="002B277A" w:rsidRDefault="002B277A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CPU</w:t>
            </w:r>
          </w:p>
        </w:tc>
        <w:tc>
          <w:tcPr>
            <w:tcW w:w="4531" w:type="dxa"/>
          </w:tcPr>
          <w:p w:rsidR="002B277A" w:rsidRDefault="002B277A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I7 8700k 5.0 GHZ OC</w:t>
            </w:r>
          </w:p>
        </w:tc>
      </w:tr>
      <w:tr w:rsidR="002B277A" w:rsidTr="002B277A">
        <w:tc>
          <w:tcPr>
            <w:tcW w:w="4531" w:type="dxa"/>
          </w:tcPr>
          <w:p w:rsidR="002B277A" w:rsidRDefault="002B277A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GPU</w:t>
            </w:r>
          </w:p>
        </w:tc>
        <w:tc>
          <w:tcPr>
            <w:tcW w:w="4531" w:type="dxa"/>
          </w:tcPr>
          <w:p w:rsidR="002B277A" w:rsidRDefault="002B277A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GTX 1660 SUPER 6GB VRAM</w:t>
            </w:r>
          </w:p>
        </w:tc>
      </w:tr>
      <w:tr w:rsidR="002B277A" w:rsidTr="002B277A">
        <w:tc>
          <w:tcPr>
            <w:tcW w:w="4531" w:type="dxa"/>
          </w:tcPr>
          <w:p w:rsidR="002B277A" w:rsidRDefault="002B277A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4531" w:type="dxa"/>
          </w:tcPr>
          <w:p w:rsidR="002B277A" w:rsidRDefault="002B277A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 GB CORSAIR VENGEANCE</w:t>
            </w:r>
          </w:p>
        </w:tc>
      </w:tr>
      <w:tr w:rsidR="002B277A" w:rsidTr="002B277A">
        <w:tc>
          <w:tcPr>
            <w:tcW w:w="4531" w:type="dxa"/>
          </w:tcPr>
          <w:p w:rsidR="002B277A" w:rsidRDefault="002B277A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MOEDERBORD</w:t>
            </w:r>
          </w:p>
        </w:tc>
        <w:tc>
          <w:tcPr>
            <w:tcW w:w="4531" w:type="dxa"/>
          </w:tcPr>
          <w:p w:rsidR="002B277A" w:rsidRDefault="002B277A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MSI X470 EXTREME</w:t>
            </w:r>
          </w:p>
        </w:tc>
      </w:tr>
      <w:tr w:rsidR="002B277A" w:rsidTr="002B277A">
        <w:tc>
          <w:tcPr>
            <w:tcW w:w="4531" w:type="dxa"/>
          </w:tcPr>
          <w:p w:rsidR="002B277A" w:rsidRDefault="002B277A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VOEDING</w:t>
            </w:r>
          </w:p>
        </w:tc>
        <w:tc>
          <w:tcPr>
            <w:tcW w:w="4531" w:type="dxa"/>
          </w:tcPr>
          <w:p w:rsidR="002B277A" w:rsidRDefault="002B277A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Corsair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550x RM GOLD</w:t>
            </w:r>
          </w:p>
        </w:tc>
      </w:tr>
      <w:tr w:rsidR="002B277A" w:rsidTr="002B277A">
        <w:tc>
          <w:tcPr>
            <w:tcW w:w="4531" w:type="dxa"/>
          </w:tcPr>
          <w:p w:rsidR="002B277A" w:rsidRDefault="002B277A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HARDE SCHIJVEN</w:t>
            </w:r>
          </w:p>
        </w:tc>
        <w:tc>
          <w:tcPr>
            <w:tcW w:w="4531" w:type="dxa"/>
          </w:tcPr>
          <w:p w:rsidR="002B277A" w:rsidRDefault="002B277A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4TB HDD, 1 TB SSD</w:t>
            </w:r>
          </w:p>
        </w:tc>
      </w:tr>
      <w:tr w:rsidR="002B277A" w:rsidRPr="00AD7D51" w:rsidTr="002B277A">
        <w:tc>
          <w:tcPr>
            <w:tcW w:w="4531" w:type="dxa"/>
          </w:tcPr>
          <w:p w:rsidR="002B277A" w:rsidRDefault="002B277A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MONITOR</w:t>
            </w:r>
          </w:p>
        </w:tc>
        <w:tc>
          <w:tcPr>
            <w:tcW w:w="4531" w:type="dxa"/>
          </w:tcPr>
          <w:p w:rsidR="002B277A" w:rsidRPr="002B277A" w:rsidRDefault="002B277A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2B277A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ACER 24 XF240H INCH 144HZ, Samsung S24D3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40 24 INCH 60 HZ</w:t>
            </w:r>
          </w:p>
        </w:tc>
      </w:tr>
    </w:tbl>
    <w:p w:rsidR="002B277A" w:rsidRDefault="002B277A" w:rsidP="00A519EE">
      <w:pPr>
        <w:pStyle w:val="Normaalweb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2B277A" w:rsidRDefault="002B277A" w:rsidP="00A519EE">
      <w:pPr>
        <w:pStyle w:val="Normaalweb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Laptop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277A" w:rsidTr="003B5FDF">
        <w:tc>
          <w:tcPr>
            <w:tcW w:w="4531" w:type="dxa"/>
          </w:tcPr>
          <w:p w:rsidR="002B277A" w:rsidRPr="002B277A" w:rsidRDefault="002B277A" w:rsidP="003B5FDF">
            <w:pPr>
              <w:pStyle w:val="Normaalweb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77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Onderdeel</w:t>
            </w:r>
          </w:p>
        </w:tc>
        <w:tc>
          <w:tcPr>
            <w:tcW w:w="4531" w:type="dxa"/>
          </w:tcPr>
          <w:p w:rsidR="002B277A" w:rsidRPr="002B277A" w:rsidRDefault="002B277A" w:rsidP="003B5FDF">
            <w:pPr>
              <w:pStyle w:val="Normaalweb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77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Merk</w:t>
            </w:r>
          </w:p>
        </w:tc>
      </w:tr>
      <w:tr w:rsidR="002B277A" w:rsidTr="003B5FDF">
        <w:tc>
          <w:tcPr>
            <w:tcW w:w="4531" w:type="dxa"/>
          </w:tcPr>
          <w:p w:rsidR="002B277A" w:rsidRDefault="002B277A" w:rsidP="003B5FDF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CPU</w:t>
            </w:r>
          </w:p>
        </w:tc>
        <w:tc>
          <w:tcPr>
            <w:tcW w:w="4531" w:type="dxa"/>
          </w:tcPr>
          <w:p w:rsidR="002B277A" w:rsidRDefault="002B277A" w:rsidP="003B5FDF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I7 8550 U.</w:t>
            </w:r>
          </w:p>
        </w:tc>
      </w:tr>
      <w:tr w:rsidR="002B277A" w:rsidTr="003B5FDF">
        <w:tc>
          <w:tcPr>
            <w:tcW w:w="4531" w:type="dxa"/>
          </w:tcPr>
          <w:p w:rsidR="002B277A" w:rsidRDefault="002B277A" w:rsidP="003B5FDF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GPU</w:t>
            </w:r>
          </w:p>
        </w:tc>
        <w:tc>
          <w:tcPr>
            <w:tcW w:w="4531" w:type="dxa"/>
          </w:tcPr>
          <w:p w:rsidR="002B277A" w:rsidRDefault="002B277A" w:rsidP="003B5FDF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MX150</w:t>
            </w:r>
          </w:p>
        </w:tc>
      </w:tr>
      <w:tr w:rsidR="002B277A" w:rsidTr="003B5FDF">
        <w:tc>
          <w:tcPr>
            <w:tcW w:w="4531" w:type="dxa"/>
          </w:tcPr>
          <w:p w:rsidR="002B277A" w:rsidRDefault="002B277A" w:rsidP="003B5FDF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4531" w:type="dxa"/>
          </w:tcPr>
          <w:p w:rsidR="002B277A" w:rsidRDefault="002B277A" w:rsidP="003B5FDF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 GB RAM</w:t>
            </w:r>
          </w:p>
        </w:tc>
      </w:tr>
      <w:tr w:rsidR="002B277A" w:rsidTr="003B5FDF">
        <w:tc>
          <w:tcPr>
            <w:tcW w:w="4531" w:type="dxa"/>
          </w:tcPr>
          <w:p w:rsidR="002B277A" w:rsidRDefault="002B277A" w:rsidP="003B5FDF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MOEDERBORD</w:t>
            </w:r>
          </w:p>
        </w:tc>
        <w:tc>
          <w:tcPr>
            <w:tcW w:w="4531" w:type="dxa"/>
          </w:tcPr>
          <w:p w:rsidR="002B277A" w:rsidRDefault="002B277A" w:rsidP="003B5FDF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LNVNBXXXXX</w:t>
            </w:r>
          </w:p>
        </w:tc>
      </w:tr>
      <w:tr w:rsidR="002B277A" w:rsidTr="003B5FDF">
        <w:tc>
          <w:tcPr>
            <w:tcW w:w="4531" w:type="dxa"/>
          </w:tcPr>
          <w:p w:rsidR="002B277A" w:rsidRDefault="002B277A" w:rsidP="003B5FDF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HARDE SCHIJVEN</w:t>
            </w:r>
          </w:p>
        </w:tc>
        <w:tc>
          <w:tcPr>
            <w:tcW w:w="4531" w:type="dxa"/>
          </w:tcPr>
          <w:p w:rsidR="002B277A" w:rsidRDefault="002B277A" w:rsidP="003B5FDF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1TB HDD, 240 GB SSD</w:t>
            </w:r>
          </w:p>
        </w:tc>
      </w:tr>
      <w:tr w:rsidR="002B277A" w:rsidRPr="002B277A" w:rsidTr="003B5FDF">
        <w:tc>
          <w:tcPr>
            <w:tcW w:w="4531" w:type="dxa"/>
          </w:tcPr>
          <w:p w:rsidR="002B277A" w:rsidRDefault="002B277A" w:rsidP="003B5FDF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MONITOR</w:t>
            </w:r>
          </w:p>
        </w:tc>
        <w:tc>
          <w:tcPr>
            <w:tcW w:w="4531" w:type="dxa"/>
          </w:tcPr>
          <w:p w:rsidR="002B277A" w:rsidRPr="002B277A" w:rsidRDefault="002B277A" w:rsidP="003B5FDF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21 INCH</w:t>
            </w:r>
          </w:p>
        </w:tc>
      </w:tr>
    </w:tbl>
    <w:p w:rsidR="0003787A" w:rsidRDefault="0003787A" w:rsidP="00A519EE">
      <w:pPr>
        <w:pStyle w:val="Normaalweb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03787A" w:rsidRDefault="0003787A" w:rsidP="00A519EE">
      <w:pPr>
        <w:pStyle w:val="Normaalweb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2B277A" w:rsidRPr="002B277A" w:rsidRDefault="0003787A" w:rsidP="00A519EE">
      <w:pPr>
        <w:pStyle w:val="Normaalweb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PC – TIM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787A" w:rsidTr="003B5FDF">
        <w:tc>
          <w:tcPr>
            <w:tcW w:w="4531" w:type="dxa"/>
          </w:tcPr>
          <w:p w:rsidR="0003787A" w:rsidRPr="002B277A" w:rsidRDefault="0003787A" w:rsidP="003B5FDF">
            <w:pPr>
              <w:pStyle w:val="Normaalweb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77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Onderdeel</w:t>
            </w:r>
          </w:p>
        </w:tc>
        <w:tc>
          <w:tcPr>
            <w:tcW w:w="4531" w:type="dxa"/>
          </w:tcPr>
          <w:p w:rsidR="0003787A" w:rsidRPr="002B277A" w:rsidRDefault="0003787A" w:rsidP="003B5FDF">
            <w:pPr>
              <w:pStyle w:val="Normaalweb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77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Merk</w:t>
            </w:r>
          </w:p>
        </w:tc>
      </w:tr>
      <w:tr w:rsidR="0003787A" w:rsidTr="003B5FDF">
        <w:tc>
          <w:tcPr>
            <w:tcW w:w="4531" w:type="dxa"/>
          </w:tcPr>
          <w:p w:rsidR="0003787A" w:rsidRDefault="0003787A" w:rsidP="003B5FDF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CPU</w:t>
            </w:r>
          </w:p>
        </w:tc>
        <w:tc>
          <w:tcPr>
            <w:tcW w:w="4531" w:type="dxa"/>
          </w:tcPr>
          <w:p w:rsidR="0003787A" w:rsidRDefault="0003787A" w:rsidP="003B5FDF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I7 8750H</w:t>
            </w:r>
          </w:p>
        </w:tc>
      </w:tr>
      <w:tr w:rsidR="0003787A" w:rsidTr="003B5FDF">
        <w:tc>
          <w:tcPr>
            <w:tcW w:w="4531" w:type="dxa"/>
          </w:tcPr>
          <w:p w:rsidR="0003787A" w:rsidRDefault="0003787A" w:rsidP="003B5FDF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GPU</w:t>
            </w:r>
          </w:p>
        </w:tc>
        <w:tc>
          <w:tcPr>
            <w:tcW w:w="4531" w:type="dxa"/>
          </w:tcPr>
          <w:p w:rsidR="0003787A" w:rsidRDefault="00B149AA" w:rsidP="003B5FDF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Intel 630, NVIDIA 1050 TI</w:t>
            </w:r>
          </w:p>
        </w:tc>
      </w:tr>
      <w:tr w:rsidR="0003787A" w:rsidTr="003B5FDF">
        <w:tc>
          <w:tcPr>
            <w:tcW w:w="4531" w:type="dxa"/>
          </w:tcPr>
          <w:p w:rsidR="0003787A" w:rsidRDefault="0003787A" w:rsidP="003B5FDF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4531" w:type="dxa"/>
          </w:tcPr>
          <w:p w:rsidR="0003787A" w:rsidRDefault="0003787A" w:rsidP="003B5FDF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16 GB </w:t>
            </w:r>
            <w:r w:rsidR="00B149A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RAM</w:t>
            </w:r>
          </w:p>
        </w:tc>
      </w:tr>
    </w:tbl>
    <w:p w:rsidR="00037AA0" w:rsidRPr="002B277A" w:rsidRDefault="00037AA0" w:rsidP="00A519EE">
      <w:pPr>
        <w:pStyle w:val="Normaalweb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037AA0" w:rsidRPr="002B277A" w:rsidRDefault="00037AA0" w:rsidP="00A519EE">
      <w:pPr>
        <w:pStyle w:val="Normaalweb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8E3819" w:rsidRPr="002B277A" w:rsidRDefault="008E3819" w:rsidP="00A519EE">
      <w:pPr>
        <w:pStyle w:val="Normaalweb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8E3819" w:rsidRPr="002B277A" w:rsidRDefault="008E3819" w:rsidP="00A519EE">
      <w:pPr>
        <w:pStyle w:val="Normaalweb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A519EE" w:rsidRDefault="00A519EE" w:rsidP="00A519EE">
      <w:pPr>
        <w:pStyle w:val="Normaalweb"/>
        <w:rPr>
          <w:rFonts w:asciiTheme="minorHAnsi" w:hAnsiTheme="minorHAnsi" w:cstheme="minorHAnsi"/>
          <w:color w:val="000000"/>
          <w:sz w:val="22"/>
          <w:szCs w:val="22"/>
        </w:rPr>
      </w:pPr>
      <w:r w:rsidRPr="00A519EE">
        <w:rPr>
          <w:rFonts w:asciiTheme="minorHAnsi" w:hAnsiTheme="minorHAnsi" w:cstheme="minorHAnsi"/>
          <w:color w:val="000000"/>
          <w:sz w:val="22"/>
          <w:szCs w:val="22"/>
        </w:rPr>
        <w:t xml:space="preserve">6. Planning: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F4A23" w:rsidTr="007F4A23">
        <w:tc>
          <w:tcPr>
            <w:tcW w:w="2265" w:type="dxa"/>
          </w:tcPr>
          <w:p w:rsidR="007F4A23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Taak</w:t>
            </w:r>
          </w:p>
        </w:tc>
        <w:tc>
          <w:tcPr>
            <w:tcW w:w="2265" w:type="dxa"/>
          </w:tcPr>
          <w:p w:rsidR="007F4A23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Begindatum</w:t>
            </w:r>
          </w:p>
        </w:tc>
        <w:tc>
          <w:tcPr>
            <w:tcW w:w="2266" w:type="dxa"/>
          </w:tcPr>
          <w:p w:rsidR="007F4A23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Einddatum</w:t>
            </w:r>
          </w:p>
        </w:tc>
        <w:tc>
          <w:tcPr>
            <w:tcW w:w="2266" w:type="dxa"/>
          </w:tcPr>
          <w:p w:rsidR="007F4A23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Duur</w:t>
            </w:r>
          </w:p>
        </w:tc>
      </w:tr>
      <w:tr w:rsidR="007F4A23" w:rsidTr="007F4A23">
        <w:tc>
          <w:tcPr>
            <w:tcW w:w="2265" w:type="dxa"/>
          </w:tcPr>
          <w:p w:rsidR="007F4A23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Ontwerpen</w:t>
            </w:r>
          </w:p>
        </w:tc>
        <w:tc>
          <w:tcPr>
            <w:tcW w:w="2265" w:type="dxa"/>
          </w:tcPr>
          <w:p w:rsidR="007F4A23" w:rsidRDefault="00666C2B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03-09-2020</w:t>
            </w:r>
          </w:p>
        </w:tc>
        <w:tc>
          <w:tcPr>
            <w:tcW w:w="2266" w:type="dxa"/>
          </w:tcPr>
          <w:p w:rsidR="007F4A23" w:rsidRPr="00666C2B" w:rsidRDefault="00666C2B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66C2B">
              <w:rPr>
                <w:rFonts w:asciiTheme="minorHAnsi" w:hAnsiTheme="minorHAnsi" w:cstheme="minorHAnsi"/>
                <w:sz w:val="22"/>
                <w:szCs w:val="22"/>
              </w:rPr>
              <w:t>28-10-2020</w:t>
            </w:r>
          </w:p>
        </w:tc>
        <w:tc>
          <w:tcPr>
            <w:tcW w:w="2266" w:type="dxa"/>
          </w:tcPr>
          <w:p w:rsidR="007F4A23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F4A23" w:rsidTr="007F4A23">
        <w:tc>
          <w:tcPr>
            <w:tcW w:w="2265" w:type="dxa"/>
          </w:tcPr>
          <w:p w:rsidR="007F4A23" w:rsidRDefault="00BB42B8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Realiseren</w:t>
            </w:r>
          </w:p>
        </w:tc>
        <w:tc>
          <w:tcPr>
            <w:tcW w:w="2265" w:type="dxa"/>
          </w:tcPr>
          <w:p w:rsidR="007F4A23" w:rsidRDefault="00666C2B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29-10-2020</w:t>
            </w:r>
          </w:p>
        </w:tc>
        <w:tc>
          <w:tcPr>
            <w:tcW w:w="2266" w:type="dxa"/>
          </w:tcPr>
          <w:p w:rsidR="007F4A23" w:rsidRPr="00666C2B" w:rsidRDefault="00666C2B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66C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13-01-2021</w:t>
            </w:r>
          </w:p>
        </w:tc>
        <w:tc>
          <w:tcPr>
            <w:tcW w:w="2266" w:type="dxa"/>
          </w:tcPr>
          <w:p w:rsidR="007F4A23" w:rsidRDefault="007F4A23" w:rsidP="00A519EE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7F4A23" w:rsidRPr="00A519EE" w:rsidRDefault="007F4A23" w:rsidP="00A519EE">
      <w:pPr>
        <w:pStyle w:val="Normaalweb"/>
        <w:rPr>
          <w:rFonts w:asciiTheme="minorHAnsi" w:hAnsiTheme="minorHAnsi" w:cstheme="minorHAnsi"/>
          <w:color w:val="000000"/>
          <w:sz w:val="22"/>
          <w:szCs w:val="22"/>
        </w:rPr>
      </w:pPr>
    </w:p>
    <w:p w:rsidR="00A519EE" w:rsidRPr="00A519EE" w:rsidRDefault="00A519EE" w:rsidP="00A519EE">
      <w:pPr>
        <w:pStyle w:val="Normaalweb"/>
        <w:rPr>
          <w:rFonts w:asciiTheme="minorHAnsi" w:hAnsiTheme="minorHAnsi" w:cstheme="minorHAnsi"/>
          <w:color w:val="000000"/>
          <w:sz w:val="22"/>
          <w:szCs w:val="22"/>
        </w:rPr>
      </w:pPr>
      <w:r w:rsidRPr="00A519EE">
        <w:rPr>
          <w:rFonts w:asciiTheme="minorHAnsi" w:hAnsiTheme="minorHAnsi" w:cstheme="minorHAnsi"/>
          <w:color w:val="000000"/>
          <w:sz w:val="22"/>
          <w:szCs w:val="22"/>
        </w:rPr>
        <w:t>7. Takenlijst: Zie bijlage 1 en de aftekenlijst op Google Drive.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93"/>
        <w:gridCol w:w="1777"/>
        <w:gridCol w:w="1769"/>
        <w:gridCol w:w="1741"/>
        <w:gridCol w:w="1782"/>
      </w:tblGrid>
      <w:tr w:rsidR="00BB42B8" w:rsidTr="00BB42B8">
        <w:tc>
          <w:tcPr>
            <w:tcW w:w="1812" w:type="dxa"/>
          </w:tcPr>
          <w:p w:rsidR="00BB42B8" w:rsidRDefault="00BB42B8" w:rsidP="00A519EE">
            <w:r>
              <w:t>Subtaak</w:t>
            </w:r>
          </w:p>
        </w:tc>
        <w:tc>
          <w:tcPr>
            <w:tcW w:w="1812" w:type="dxa"/>
          </w:tcPr>
          <w:p w:rsidR="00BB42B8" w:rsidRDefault="00BB42B8" w:rsidP="00A519EE">
            <w:r>
              <w:t>Begindatum</w:t>
            </w:r>
          </w:p>
        </w:tc>
        <w:tc>
          <w:tcPr>
            <w:tcW w:w="1812" w:type="dxa"/>
          </w:tcPr>
          <w:p w:rsidR="00BB42B8" w:rsidRDefault="00BB42B8" w:rsidP="00A519EE">
            <w:r>
              <w:t>Einddatum</w:t>
            </w:r>
          </w:p>
        </w:tc>
        <w:tc>
          <w:tcPr>
            <w:tcW w:w="1813" w:type="dxa"/>
          </w:tcPr>
          <w:p w:rsidR="00BB42B8" w:rsidRDefault="00BB42B8" w:rsidP="00A519EE">
            <w:r>
              <w:t>Duur</w:t>
            </w:r>
          </w:p>
        </w:tc>
        <w:tc>
          <w:tcPr>
            <w:tcW w:w="1813" w:type="dxa"/>
          </w:tcPr>
          <w:p w:rsidR="00BB42B8" w:rsidRDefault="00BB42B8" w:rsidP="00A519EE">
            <w:r>
              <w:t>Betrokkenen</w:t>
            </w:r>
          </w:p>
        </w:tc>
      </w:tr>
      <w:tr w:rsidR="00BB42B8" w:rsidTr="00BB42B8">
        <w:tc>
          <w:tcPr>
            <w:tcW w:w="1812" w:type="dxa"/>
          </w:tcPr>
          <w:p w:rsidR="00BB42B8" w:rsidRDefault="00BB42B8" w:rsidP="00A519EE">
            <w:r>
              <w:t>Plan van aanpak schrijven</w:t>
            </w:r>
          </w:p>
        </w:tc>
        <w:tc>
          <w:tcPr>
            <w:tcW w:w="1812" w:type="dxa"/>
          </w:tcPr>
          <w:p w:rsidR="00BB42B8" w:rsidRDefault="00BB42B8" w:rsidP="00A519EE">
            <w:r>
              <w:t>10-9-2020</w:t>
            </w:r>
          </w:p>
        </w:tc>
        <w:tc>
          <w:tcPr>
            <w:tcW w:w="1812" w:type="dxa"/>
          </w:tcPr>
          <w:p w:rsidR="00BB42B8" w:rsidRDefault="00BB42B8" w:rsidP="00A519EE">
            <w:r>
              <w:t>1</w:t>
            </w:r>
            <w:r w:rsidR="00CD3773">
              <w:t>0</w:t>
            </w:r>
            <w:r>
              <w:t>-9-2020</w:t>
            </w:r>
          </w:p>
        </w:tc>
        <w:tc>
          <w:tcPr>
            <w:tcW w:w="1813" w:type="dxa"/>
          </w:tcPr>
          <w:p w:rsidR="00BB42B8" w:rsidRDefault="00BB42B8" w:rsidP="00A519EE">
            <w:r>
              <w:t>4 dagen</w:t>
            </w:r>
          </w:p>
        </w:tc>
        <w:tc>
          <w:tcPr>
            <w:tcW w:w="1813" w:type="dxa"/>
          </w:tcPr>
          <w:p w:rsidR="00BB42B8" w:rsidRDefault="00BB42B8" w:rsidP="00A519EE">
            <w:r>
              <w:t>Nick van Slooten</w:t>
            </w:r>
            <w:r w:rsidR="008F389E">
              <w:t>,</w:t>
            </w:r>
          </w:p>
          <w:p w:rsidR="00BB42B8" w:rsidRDefault="00BB42B8" w:rsidP="00A519EE">
            <w:r>
              <w:t>Tim de Kok</w:t>
            </w:r>
            <w:r w:rsidR="008F389E">
              <w:t>,</w:t>
            </w:r>
          </w:p>
          <w:p w:rsidR="00BB42B8" w:rsidRDefault="00BB42B8" w:rsidP="00A519EE">
            <w:r>
              <w:t>Jelmer van Ofwegen</w:t>
            </w:r>
          </w:p>
        </w:tc>
      </w:tr>
      <w:tr w:rsidR="00BB42B8" w:rsidTr="00BB42B8">
        <w:tc>
          <w:tcPr>
            <w:tcW w:w="1812" w:type="dxa"/>
          </w:tcPr>
          <w:p w:rsidR="00BB42B8" w:rsidRDefault="00CD3773" w:rsidP="00A519EE">
            <w:r>
              <w:t>Functioneel ontwerp</w:t>
            </w:r>
          </w:p>
        </w:tc>
        <w:tc>
          <w:tcPr>
            <w:tcW w:w="1812" w:type="dxa"/>
          </w:tcPr>
          <w:p w:rsidR="00BB42B8" w:rsidRDefault="00CD3773" w:rsidP="00A519EE">
            <w:r>
              <w:t>11-9-2020</w:t>
            </w:r>
          </w:p>
        </w:tc>
        <w:tc>
          <w:tcPr>
            <w:tcW w:w="1812" w:type="dxa"/>
          </w:tcPr>
          <w:p w:rsidR="00BB42B8" w:rsidRDefault="00CD3773" w:rsidP="00A519EE">
            <w:r>
              <w:t>22-9-2020</w:t>
            </w:r>
          </w:p>
        </w:tc>
        <w:tc>
          <w:tcPr>
            <w:tcW w:w="1813" w:type="dxa"/>
          </w:tcPr>
          <w:p w:rsidR="00BB42B8" w:rsidRDefault="00666C2B" w:rsidP="00A519EE">
            <w:r>
              <w:t>11 dagen</w:t>
            </w:r>
          </w:p>
        </w:tc>
        <w:tc>
          <w:tcPr>
            <w:tcW w:w="1813" w:type="dxa"/>
          </w:tcPr>
          <w:p w:rsidR="00CD3773" w:rsidRDefault="00CD3773" w:rsidP="00CD3773">
            <w:r>
              <w:t>Nick van Slooten,</w:t>
            </w:r>
          </w:p>
          <w:p w:rsidR="00CD3773" w:rsidRDefault="00CD3773" w:rsidP="00CD3773">
            <w:r>
              <w:t>Tim de Kok,</w:t>
            </w:r>
          </w:p>
          <w:p w:rsidR="00BB42B8" w:rsidRDefault="00CD3773" w:rsidP="00CD3773">
            <w:r>
              <w:t>Jelmer van Ofwegen</w:t>
            </w:r>
          </w:p>
        </w:tc>
      </w:tr>
      <w:tr w:rsidR="00BB42B8" w:rsidTr="00BB42B8">
        <w:tc>
          <w:tcPr>
            <w:tcW w:w="1812" w:type="dxa"/>
          </w:tcPr>
          <w:p w:rsidR="00BB42B8" w:rsidRDefault="00CD3773" w:rsidP="00A519EE">
            <w:r>
              <w:t>Technisch ontwerp</w:t>
            </w:r>
          </w:p>
        </w:tc>
        <w:tc>
          <w:tcPr>
            <w:tcW w:w="1812" w:type="dxa"/>
          </w:tcPr>
          <w:p w:rsidR="00BB42B8" w:rsidRDefault="00666C2B" w:rsidP="00A519EE">
            <w:r>
              <w:t>23-9</w:t>
            </w:r>
          </w:p>
        </w:tc>
        <w:tc>
          <w:tcPr>
            <w:tcW w:w="1812" w:type="dxa"/>
          </w:tcPr>
          <w:p w:rsidR="00BB42B8" w:rsidRDefault="00380F96" w:rsidP="00A519EE">
            <w:r>
              <w:t>1-10-2020</w:t>
            </w:r>
          </w:p>
        </w:tc>
        <w:tc>
          <w:tcPr>
            <w:tcW w:w="1813" w:type="dxa"/>
          </w:tcPr>
          <w:p w:rsidR="00BB42B8" w:rsidRDefault="00666C2B" w:rsidP="00A519EE">
            <w:r>
              <w:t>8 dagen</w:t>
            </w:r>
          </w:p>
        </w:tc>
        <w:tc>
          <w:tcPr>
            <w:tcW w:w="1813" w:type="dxa"/>
          </w:tcPr>
          <w:p w:rsidR="00867662" w:rsidRDefault="00867662" w:rsidP="00867662">
            <w:r>
              <w:t>Nick van Slooten,</w:t>
            </w:r>
          </w:p>
          <w:p w:rsidR="00867662" w:rsidRDefault="00867662" w:rsidP="00867662">
            <w:r>
              <w:t>Tim de Kok,</w:t>
            </w:r>
          </w:p>
          <w:p w:rsidR="00BB42B8" w:rsidRDefault="00867662" w:rsidP="00867662">
            <w:r>
              <w:t>Jelmer van Ofwegen</w:t>
            </w:r>
          </w:p>
        </w:tc>
      </w:tr>
      <w:tr w:rsidR="00BB42B8" w:rsidTr="00BB42B8">
        <w:tc>
          <w:tcPr>
            <w:tcW w:w="1812" w:type="dxa"/>
          </w:tcPr>
          <w:p w:rsidR="00BB42B8" w:rsidRDefault="00666C2B" w:rsidP="00A519EE">
            <w:r>
              <w:t>Ontwikkelomgeving</w:t>
            </w:r>
          </w:p>
        </w:tc>
        <w:tc>
          <w:tcPr>
            <w:tcW w:w="1812" w:type="dxa"/>
          </w:tcPr>
          <w:p w:rsidR="00BB42B8" w:rsidRDefault="00666C2B" w:rsidP="00A519EE">
            <w:r>
              <w:t>2-10-2020</w:t>
            </w:r>
          </w:p>
        </w:tc>
        <w:tc>
          <w:tcPr>
            <w:tcW w:w="1812" w:type="dxa"/>
          </w:tcPr>
          <w:p w:rsidR="00BB42B8" w:rsidRDefault="00666C2B" w:rsidP="00A519EE">
            <w:r>
              <w:t>12-10-2020</w:t>
            </w:r>
          </w:p>
        </w:tc>
        <w:tc>
          <w:tcPr>
            <w:tcW w:w="1813" w:type="dxa"/>
          </w:tcPr>
          <w:p w:rsidR="00BB42B8" w:rsidRDefault="00867662" w:rsidP="00A519EE">
            <w:r>
              <w:t>8</w:t>
            </w:r>
          </w:p>
        </w:tc>
        <w:tc>
          <w:tcPr>
            <w:tcW w:w="1813" w:type="dxa"/>
          </w:tcPr>
          <w:p w:rsidR="00867662" w:rsidRDefault="00867662" w:rsidP="00867662">
            <w:r>
              <w:t>Nick van Slooten,</w:t>
            </w:r>
          </w:p>
          <w:p w:rsidR="00867662" w:rsidRDefault="00867662" w:rsidP="00867662">
            <w:r>
              <w:t>Tim de Kok,</w:t>
            </w:r>
          </w:p>
          <w:p w:rsidR="00BB42B8" w:rsidRDefault="00867662" w:rsidP="00867662">
            <w:r>
              <w:t>Jelmer van Ofwegen</w:t>
            </w:r>
          </w:p>
        </w:tc>
      </w:tr>
    </w:tbl>
    <w:p w:rsidR="00A519EE" w:rsidRPr="00A519EE" w:rsidRDefault="00A519EE" w:rsidP="00A519EE"/>
    <w:sectPr w:rsidR="00A519EE" w:rsidRPr="00A51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99"/>
    <w:rsid w:val="0003787A"/>
    <w:rsid w:val="00037AA0"/>
    <w:rsid w:val="00094417"/>
    <w:rsid w:val="00181CE8"/>
    <w:rsid w:val="002A2CE5"/>
    <w:rsid w:val="002B277A"/>
    <w:rsid w:val="002D5FF5"/>
    <w:rsid w:val="00380F96"/>
    <w:rsid w:val="003A17E7"/>
    <w:rsid w:val="00491106"/>
    <w:rsid w:val="005F4399"/>
    <w:rsid w:val="00646125"/>
    <w:rsid w:val="00652705"/>
    <w:rsid w:val="00666C2B"/>
    <w:rsid w:val="006E4668"/>
    <w:rsid w:val="006F6735"/>
    <w:rsid w:val="00752BDA"/>
    <w:rsid w:val="007F4A23"/>
    <w:rsid w:val="00867662"/>
    <w:rsid w:val="00891462"/>
    <w:rsid w:val="008C2222"/>
    <w:rsid w:val="008D72C4"/>
    <w:rsid w:val="008E3819"/>
    <w:rsid w:val="008E4E0E"/>
    <w:rsid w:val="008F389E"/>
    <w:rsid w:val="009218E2"/>
    <w:rsid w:val="00A519EE"/>
    <w:rsid w:val="00A6741C"/>
    <w:rsid w:val="00A77C9F"/>
    <w:rsid w:val="00AD7D51"/>
    <w:rsid w:val="00B149AA"/>
    <w:rsid w:val="00B64ACB"/>
    <w:rsid w:val="00BB42B8"/>
    <w:rsid w:val="00CD3773"/>
    <w:rsid w:val="00CE121F"/>
    <w:rsid w:val="00E36716"/>
    <w:rsid w:val="00E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EA0B"/>
  <w15:chartTrackingRefBased/>
  <w15:docId w15:val="{031803F3-3208-4869-8F2A-6FA35881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752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21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52B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52BD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752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752BD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52BDA"/>
    <w:pPr>
      <w:outlineLvl w:val="9"/>
    </w:pPr>
    <w:rPr>
      <w:noProof w:val="0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52BD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52BDA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A51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4612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218E2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AD7D5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v\Documents\Aangepaste%20Office-sjablonen\Groepsversie%20Sjabloo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2E92A-BB45-48A1-A303-B97BE396B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Groepsversie Sjabloon.dotx</Template>
  <TotalTime>110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Slooten</dc:creator>
  <cp:keywords/>
  <dc:description/>
  <cp:lastModifiedBy>Nick van Slooten</cp:lastModifiedBy>
  <cp:revision>4</cp:revision>
  <dcterms:created xsi:type="dcterms:W3CDTF">2020-10-06T08:39:00Z</dcterms:created>
  <dcterms:modified xsi:type="dcterms:W3CDTF">2020-10-06T13:07:00Z</dcterms:modified>
</cp:coreProperties>
</file>