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 w:rsidP="0069108B">
            <w:pPr>
              <w:tabs>
                <w:tab w:val="left" w:pos="1356"/>
              </w:tabs>
            </w:pPr>
            <w:r>
              <w:t>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8355DA">
            <w:pPr>
              <w:tabs>
                <w:tab w:val="left" w:pos="1356"/>
              </w:tabs>
            </w:pPr>
            <w:r>
              <w:t>28-10</w:t>
            </w:r>
            <w:r w:rsidR="00291C8C">
              <w:t>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8355DA">
            <w:pPr>
              <w:tabs>
                <w:tab w:val="left" w:pos="1356"/>
              </w:tabs>
            </w:pPr>
            <w:r>
              <w:t>2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B82FAC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6770" w:history="1">
            <w:r w:rsidR="00B82FAC" w:rsidRPr="00793BDB">
              <w:rPr>
                <w:rStyle w:val="Hyperlink"/>
                <w:noProof/>
              </w:rPr>
              <w:t>Plan van Aanpak</w:t>
            </w:r>
            <w:r w:rsidR="00B82FAC">
              <w:rPr>
                <w:noProof/>
                <w:webHidden/>
              </w:rPr>
              <w:tab/>
            </w:r>
            <w:r w:rsidR="00B82FAC">
              <w:rPr>
                <w:noProof/>
                <w:webHidden/>
              </w:rPr>
              <w:fldChar w:fldCharType="begin"/>
            </w:r>
            <w:r w:rsidR="00B82FAC">
              <w:rPr>
                <w:noProof/>
                <w:webHidden/>
              </w:rPr>
              <w:instrText xml:space="preserve"> PAGEREF _Toc55206770 \h </w:instrText>
            </w:r>
            <w:r w:rsidR="00B82FAC">
              <w:rPr>
                <w:noProof/>
                <w:webHidden/>
              </w:rPr>
            </w:r>
            <w:r w:rsidR="00B82FAC">
              <w:rPr>
                <w:noProof/>
                <w:webHidden/>
              </w:rPr>
              <w:fldChar w:fldCharType="separate"/>
            </w:r>
            <w:r w:rsidR="00B82FAC">
              <w:rPr>
                <w:noProof/>
                <w:webHidden/>
              </w:rPr>
              <w:t>3</w:t>
            </w:r>
            <w:r w:rsidR="00B82FAC"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1" w:history="1">
            <w:r w:rsidRPr="00793BD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2" w:history="1">
            <w:r w:rsidRPr="00793BDB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3" w:history="1">
            <w:r w:rsidRPr="00793BDB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4" w:history="1">
            <w:r w:rsidRPr="00793BDB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5" w:history="1">
            <w:r w:rsidRPr="00793BDB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6" w:history="1">
            <w:r w:rsidRPr="00793BDB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FAC" w:rsidRDefault="00B82FAC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5206777" w:history="1">
            <w:r w:rsidRPr="00793BDB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  <w:bookmarkStart w:id="0" w:name="_GoBack"/>
      <w:bookmarkEnd w:id="0"/>
    </w:p>
    <w:p w:rsidR="00291C8C" w:rsidRDefault="00E22182" w:rsidP="00291C8C">
      <w:pPr>
        <w:pStyle w:val="Kop1"/>
      </w:pPr>
      <w:bookmarkStart w:id="1" w:name="_Toc55206770"/>
      <w:r>
        <w:lastRenderedPageBreak/>
        <w:t>Plan van Aanpak</w:t>
      </w:r>
      <w:bookmarkEnd w:id="1"/>
    </w:p>
    <w:p w:rsidR="002D60D1" w:rsidRDefault="002D60D1" w:rsidP="002D60D1"/>
    <w:p w:rsidR="002D60D1" w:rsidRDefault="002D60D1" w:rsidP="002D60D1">
      <w:pPr>
        <w:pStyle w:val="Kop2"/>
      </w:pPr>
      <w:bookmarkStart w:id="2" w:name="_Toc55206771"/>
      <w:r>
        <w:t>Inleiding</w:t>
      </w:r>
      <w:bookmarkEnd w:id="2"/>
    </w:p>
    <w:p w:rsidR="002D60D1" w:rsidRDefault="00D548C3" w:rsidP="002D60D1">
      <w:r>
        <w:t xml:space="preserve">In de plan van aanpak staat </w:t>
      </w:r>
      <w:r w:rsidR="000802AE">
        <w:t>het beschreven</w:t>
      </w:r>
      <w:r w:rsidR="009161ED">
        <w:t xml:space="preserve"> </w:t>
      </w:r>
      <w:r w:rsidR="001F2E51">
        <w:t>wat de deadlines zijn. En hoe wij ervoor gaan zorgen om de doelen te behalen voor deze deadlines.</w:t>
      </w:r>
    </w:p>
    <w:p w:rsidR="002D60D1" w:rsidRDefault="002D60D1" w:rsidP="002D60D1">
      <w:pPr>
        <w:pStyle w:val="Kop2"/>
      </w:pPr>
      <w:bookmarkStart w:id="3" w:name="_Toc55206772"/>
      <w:r>
        <w:t>Doelstelling</w:t>
      </w:r>
      <w:bookmarkEnd w:id="3"/>
    </w:p>
    <w:p w:rsidR="002D60D1" w:rsidRDefault="00A51226" w:rsidP="002D60D1">
      <w:r>
        <w:t xml:space="preserve">Ons doel is om een app te realiseren, waar kinderen kennis kunnen maken met de </w:t>
      </w:r>
      <w:proofErr w:type="spellStart"/>
      <w:r>
        <w:t>Amazigh</w:t>
      </w:r>
      <w:proofErr w:type="spellEnd"/>
      <w:r>
        <w:t xml:space="preserve"> taal.</w:t>
      </w:r>
      <w:r w:rsidR="006D0A07">
        <w:t xml:space="preserve"> </w:t>
      </w:r>
      <w:r w:rsidR="006D0A07">
        <w:br/>
        <w:t xml:space="preserve">En hierdoor de </w:t>
      </w:r>
      <w:proofErr w:type="spellStart"/>
      <w:r w:rsidR="006D0A07">
        <w:t>Amazigh</w:t>
      </w:r>
      <w:proofErr w:type="spellEnd"/>
      <w:r w:rsidR="006D0A07">
        <w:t xml:space="preserve"> taal bekender te maken onder de mensen.</w:t>
      </w:r>
    </w:p>
    <w:p w:rsidR="002D60D1" w:rsidRDefault="002D60D1" w:rsidP="002D60D1">
      <w:pPr>
        <w:pStyle w:val="Kop2"/>
      </w:pPr>
      <w:bookmarkStart w:id="4" w:name="_Toc55206773"/>
      <w:r>
        <w:t>Omschrijving</w:t>
      </w:r>
      <w:bookmarkEnd w:id="4"/>
    </w:p>
    <w:p w:rsidR="00BC2407" w:rsidRDefault="004F00D1" w:rsidP="002D60D1">
      <w:r>
        <w:t xml:space="preserve">De applicatie heeft verschillende functionaliteiten. </w:t>
      </w:r>
      <w:r w:rsidR="006D0A07">
        <w:br/>
      </w:r>
      <w:r>
        <w:t xml:space="preserve">Zo kan de gebruiker oefenen en </w:t>
      </w:r>
      <w:r w:rsidR="000802AE">
        <w:t xml:space="preserve">zijn/haar </w:t>
      </w:r>
      <w:r>
        <w:t>eigen kennis testen</w:t>
      </w:r>
      <w:r w:rsidR="009E25FD">
        <w:t xml:space="preserve"> door middel van een quiz</w:t>
      </w:r>
      <w:r>
        <w:t>.</w:t>
      </w:r>
    </w:p>
    <w:p w:rsidR="006D0A07" w:rsidRPr="00AD77BC" w:rsidRDefault="00BC2407" w:rsidP="002D60D1">
      <w:r w:rsidRPr="00AD77BC">
        <w:t xml:space="preserve">Bij het oefenen krijgt de gebruiker een plaatje te zien. Het woord in het Nederlands en in het </w:t>
      </w:r>
      <w:proofErr w:type="spellStart"/>
      <w:r w:rsidRPr="00AD77BC">
        <w:t>Amazigh</w:t>
      </w:r>
      <w:proofErr w:type="spellEnd"/>
      <w:r w:rsidRPr="00AD77BC">
        <w:t>. Door op een knop te drukken kan de gebruiker naar de volgende pagina gaan.</w:t>
      </w:r>
    </w:p>
    <w:p w:rsidR="00BC2407" w:rsidRPr="00AD77BC" w:rsidRDefault="00BC2407" w:rsidP="002D60D1">
      <w:r w:rsidRPr="00AD77BC">
        <w:t xml:space="preserve">Bij de quiz kan de gebruiker zichzelf testen. Als de gebruiker het woord na 3 pogingen niet heeft geraden, krijgt de gebruiker geen punten en gaat door </w:t>
      </w:r>
      <w:r w:rsidR="009E25FD" w:rsidRPr="00AD77BC">
        <w:t xml:space="preserve">hij/zij </w:t>
      </w:r>
      <w:r w:rsidRPr="00AD77BC">
        <w:t xml:space="preserve">naar de volgende vraag. </w:t>
      </w:r>
    </w:p>
    <w:p w:rsidR="004F00D1" w:rsidRDefault="004F00D1" w:rsidP="002D60D1"/>
    <w:p w:rsidR="002D60D1" w:rsidRDefault="002D60D1" w:rsidP="002D60D1">
      <w:pPr>
        <w:pStyle w:val="Kop2"/>
      </w:pPr>
      <w:bookmarkStart w:id="5" w:name="_Toc55206774"/>
      <w:r>
        <w:t>Projectgroep</w:t>
      </w:r>
      <w:bookmarkEnd w:id="5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02AE" w:rsidTr="000802AE">
        <w:tc>
          <w:tcPr>
            <w:tcW w:w="3020" w:type="dxa"/>
          </w:tcPr>
          <w:p w:rsidR="000802AE" w:rsidRDefault="000802AE" w:rsidP="002D60D1">
            <w:r>
              <w:t>Naam</w:t>
            </w:r>
          </w:p>
        </w:tc>
        <w:tc>
          <w:tcPr>
            <w:tcW w:w="3021" w:type="dxa"/>
          </w:tcPr>
          <w:p w:rsidR="000802AE" w:rsidRDefault="000802AE" w:rsidP="002D60D1">
            <w:r>
              <w:t>Email</w:t>
            </w:r>
          </w:p>
        </w:tc>
        <w:tc>
          <w:tcPr>
            <w:tcW w:w="3021" w:type="dxa"/>
          </w:tcPr>
          <w:p w:rsidR="000802AE" w:rsidRDefault="000802AE" w:rsidP="002D60D1">
            <w:r>
              <w:t>Functie</w:t>
            </w:r>
          </w:p>
        </w:tc>
      </w:tr>
      <w:tr w:rsidR="000802AE" w:rsidTr="000802AE">
        <w:tc>
          <w:tcPr>
            <w:tcW w:w="3020" w:type="dxa"/>
          </w:tcPr>
          <w:p w:rsidR="000802AE" w:rsidRDefault="00223593" w:rsidP="002D60D1">
            <w:r>
              <w:t>Dr. Hannibal</w:t>
            </w:r>
          </w:p>
        </w:tc>
        <w:tc>
          <w:tcPr>
            <w:tcW w:w="3021" w:type="dxa"/>
          </w:tcPr>
          <w:p w:rsidR="000802AE" w:rsidRDefault="000802AE" w:rsidP="0069108B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3021" w:type="dxa"/>
          </w:tcPr>
          <w:p w:rsidR="000802AE" w:rsidRDefault="000802AE" w:rsidP="002D60D1">
            <w:r>
              <w:t>Klant</w:t>
            </w:r>
          </w:p>
        </w:tc>
      </w:tr>
      <w:tr w:rsidR="000802AE" w:rsidTr="000802AE">
        <w:tc>
          <w:tcPr>
            <w:tcW w:w="3020" w:type="dxa"/>
          </w:tcPr>
          <w:p w:rsidR="000802AE" w:rsidRDefault="000802AE" w:rsidP="002D60D1">
            <w:r>
              <w:t>Tim de kok</w:t>
            </w:r>
          </w:p>
        </w:tc>
        <w:tc>
          <w:tcPr>
            <w:tcW w:w="3021" w:type="dxa"/>
          </w:tcPr>
          <w:p w:rsidR="000802AE" w:rsidRDefault="000802AE" w:rsidP="000802AE">
            <w:r w:rsidRPr="000802AE">
              <w:t>1040606@mborijnland.nl</w:t>
            </w:r>
          </w:p>
        </w:tc>
        <w:tc>
          <w:tcPr>
            <w:tcW w:w="3021" w:type="dxa"/>
          </w:tcPr>
          <w:p w:rsidR="000802AE" w:rsidRDefault="000802AE" w:rsidP="002D60D1">
            <w:r>
              <w:t>App-ontwikkelaar</w:t>
            </w:r>
          </w:p>
        </w:tc>
      </w:tr>
      <w:tr w:rsidR="000802AE" w:rsidTr="000802AE">
        <w:tc>
          <w:tcPr>
            <w:tcW w:w="3020" w:type="dxa"/>
          </w:tcPr>
          <w:p w:rsidR="000802AE" w:rsidRDefault="00223593" w:rsidP="000802AE">
            <w:r>
              <w:t>Nick van S</w:t>
            </w:r>
            <w:r w:rsidR="000802AE">
              <w:t>looten</w:t>
            </w:r>
          </w:p>
        </w:tc>
        <w:tc>
          <w:tcPr>
            <w:tcW w:w="3021" w:type="dxa"/>
          </w:tcPr>
          <w:p w:rsidR="000802AE" w:rsidRDefault="000802AE" w:rsidP="000802AE">
            <w:r w:rsidRPr="000802AE">
              <w:t>1040249@mborijnland.nl</w:t>
            </w:r>
          </w:p>
        </w:tc>
        <w:tc>
          <w:tcPr>
            <w:tcW w:w="3021" w:type="dxa"/>
          </w:tcPr>
          <w:p w:rsidR="000802AE" w:rsidRDefault="000802AE" w:rsidP="000802AE">
            <w:r>
              <w:t>App-ontwikkelaar</w:t>
            </w:r>
          </w:p>
        </w:tc>
      </w:tr>
      <w:tr w:rsidR="000802AE" w:rsidTr="000802AE">
        <w:tc>
          <w:tcPr>
            <w:tcW w:w="3020" w:type="dxa"/>
          </w:tcPr>
          <w:p w:rsidR="000802AE" w:rsidRDefault="000802AE" w:rsidP="000802AE">
            <w:r>
              <w:t>Jelmer van Ofwegen</w:t>
            </w:r>
          </w:p>
        </w:tc>
        <w:tc>
          <w:tcPr>
            <w:tcW w:w="3021" w:type="dxa"/>
          </w:tcPr>
          <w:p w:rsidR="000802AE" w:rsidRDefault="000802AE" w:rsidP="000802AE">
            <w:r>
              <w:t>1044459@mborijnland.nl</w:t>
            </w:r>
          </w:p>
        </w:tc>
        <w:tc>
          <w:tcPr>
            <w:tcW w:w="3021" w:type="dxa"/>
          </w:tcPr>
          <w:p w:rsidR="000802AE" w:rsidRDefault="000802AE" w:rsidP="000802AE">
            <w:r>
              <w:t>App-ontwikkelaar</w:t>
            </w:r>
          </w:p>
        </w:tc>
      </w:tr>
    </w:tbl>
    <w:p w:rsidR="002D60D1" w:rsidRDefault="002D60D1" w:rsidP="002D60D1"/>
    <w:p w:rsidR="002D60D1" w:rsidRDefault="002D60D1" w:rsidP="002D60D1">
      <w:pPr>
        <w:pStyle w:val="Kop2"/>
      </w:pPr>
      <w:bookmarkStart w:id="6" w:name="_Toc55206775"/>
      <w:r>
        <w:t>Benodigdheden</w:t>
      </w:r>
      <w:bookmarkEnd w:id="6"/>
    </w:p>
    <w:p w:rsidR="00223593" w:rsidRDefault="00223593" w:rsidP="00223593">
      <w:r>
        <w:t>Voor dit project hebben wij natuurlijk benodigdheden nodig. Zoals software en apparatuur.</w:t>
      </w:r>
    </w:p>
    <w:p w:rsidR="00223593" w:rsidRDefault="00223593" w:rsidP="00223593">
      <w:r>
        <w:t xml:space="preserve">Voor het bouwen van de app gaan wij gebruik maken van Android Studio. Voor dit programma hebben wij krachtige pc’s nodig </w:t>
      </w:r>
      <w:r w:rsidR="0069108B">
        <w:t>waarop Wi</w:t>
      </w:r>
      <w:r>
        <w:t xml:space="preserve">ndows 10 is </w:t>
      </w:r>
      <w:r w:rsidR="0069108B">
        <w:t>geïnstalleerd</w:t>
      </w:r>
      <w:r>
        <w:t>.</w:t>
      </w:r>
    </w:p>
    <w:p w:rsidR="00A51226" w:rsidRDefault="00223593" w:rsidP="002D60D1">
      <w:r>
        <w:t xml:space="preserve">Verder maken wij gebruik van een </w:t>
      </w:r>
      <w:proofErr w:type="spellStart"/>
      <w:r>
        <w:t>Xampp</w:t>
      </w:r>
      <w:proofErr w:type="spellEnd"/>
      <w:r>
        <w:t xml:space="preserve">. Waardoor wij lokaal gebruik kunnen maken van een database. In deze database kunnen alle gegevens worden opgeslagen. </w:t>
      </w:r>
      <w:r w:rsidR="00A51226">
        <w:br/>
      </w:r>
    </w:p>
    <w:p w:rsidR="002D60D1" w:rsidRDefault="002D60D1" w:rsidP="002D60D1">
      <w:pPr>
        <w:pStyle w:val="Kop2"/>
      </w:pPr>
      <w:bookmarkStart w:id="7" w:name="_Toc55206776"/>
      <w:r>
        <w:t>Planning</w:t>
      </w:r>
      <w:bookmarkEnd w:id="7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D60D1" w:rsidTr="002D60D1">
        <w:tc>
          <w:tcPr>
            <w:tcW w:w="2265" w:type="dxa"/>
            <w:tcBorders>
              <w:right w:val="nil"/>
            </w:tcBorders>
          </w:tcPr>
          <w:p w:rsidR="002D60D1" w:rsidRDefault="002D60D1" w:rsidP="002D60D1">
            <w:r>
              <w:t>Planning</w:t>
            </w:r>
          </w:p>
        </w:tc>
        <w:tc>
          <w:tcPr>
            <w:tcW w:w="2265" w:type="dxa"/>
            <w:tcBorders>
              <w:left w:val="nil"/>
              <w:right w:val="nil"/>
            </w:tcBorders>
          </w:tcPr>
          <w:p w:rsidR="002D60D1" w:rsidRDefault="002D60D1" w:rsidP="002D60D1"/>
        </w:tc>
        <w:tc>
          <w:tcPr>
            <w:tcW w:w="2266" w:type="dxa"/>
            <w:tcBorders>
              <w:left w:val="nil"/>
              <w:right w:val="nil"/>
            </w:tcBorders>
          </w:tcPr>
          <w:p w:rsidR="002D60D1" w:rsidRDefault="002D60D1" w:rsidP="002D60D1"/>
        </w:tc>
        <w:tc>
          <w:tcPr>
            <w:tcW w:w="2266" w:type="dxa"/>
            <w:tcBorders>
              <w:left w:val="nil"/>
            </w:tcBorders>
          </w:tcPr>
          <w:p w:rsidR="002D60D1" w:rsidRDefault="002D60D1" w:rsidP="002D60D1"/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Taak</w:t>
            </w:r>
          </w:p>
        </w:tc>
        <w:tc>
          <w:tcPr>
            <w:tcW w:w="2265" w:type="dxa"/>
          </w:tcPr>
          <w:p w:rsidR="002D60D1" w:rsidRDefault="002D60D1" w:rsidP="002D60D1">
            <w:r>
              <w:t>Begindatum</w:t>
            </w:r>
          </w:p>
        </w:tc>
        <w:tc>
          <w:tcPr>
            <w:tcW w:w="2266" w:type="dxa"/>
          </w:tcPr>
          <w:p w:rsidR="002D60D1" w:rsidRDefault="002D60D1" w:rsidP="002D60D1">
            <w:r>
              <w:t>Einddatum</w:t>
            </w:r>
          </w:p>
        </w:tc>
        <w:tc>
          <w:tcPr>
            <w:tcW w:w="2266" w:type="dxa"/>
          </w:tcPr>
          <w:p w:rsidR="002D60D1" w:rsidRDefault="002D60D1" w:rsidP="002D60D1">
            <w:r>
              <w:t>Duur</w:t>
            </w:r>
          </w:p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Ontwerpen</w:t>
            </w:r>
          </w:p>
        </w:tc>
        <w:tc>
          <w:tcPr>
            <w:tcW w:w="2265" w:type="dxa"/>
          </w:tcPr>
          <w:p w:rsidR="002D60D1" w:rsidRDefault="0069108B" w:rsidP="002D60D1">
            <w:r>
              <w:t>3-9-2020</w:t>
            </w:r>
          </w:p>
        </w:tc>
        <w:tc>
          <w:tcPr>
            <w:tcW w:w="2266" w:type="dxa"/>
          </w:tcPr>
          <w:p w:rsidR="002D60D1" w:rsidRDefault="00B1190D" w:rsidP="002D60D1">
            <w:r>
              <w:t>28-10-2020</w:t>
            </w:r>
          </w:p>
        </w:tc>
        <w:tc>
          <w:tcPr>
            <w:tcW w:w="2266" w:type="dxa"/>
          </w:tcPr>
          <w:p w:rsidR="002D60D1" w:rsidRDefault="009E25FD" w:rsidP="002D60D1">
            <w:r>
              <w:t xml:space="preserve">56 </w:t>
            </w:r>
            <w:r w:rsidR="00B1190D">
              <w:t>dagen</w:t>
            </w:r>
          </w:p>
        </w:tc>
      </w:tr>
      <w:tr w:rsidR="002D60D1" w:rsidTr="002D60D1">
        <w:tc>
          <w:tcPr>
            <w:tcW w:w="2265" w:type="dxa"/>
          </w:tcPr>
          <w:p w:rsidR="002D60D1" w:rsidRDefault="002D60D1" w:rsidP="002D60D1">
            <w:r>
              <w:t>Realiseren</w:t>
            </w:r>
          </w:p>
        </w:tc>
        <w:tc>
          <w:tcPr>
            <w:tcW w:w="2265" w:type="dxa"/>
          </w:tcPr>
          <w:p w:rsidR="002D60D1" w:rsidRDefault="00B1190D" w:rsidP="002D60D1">
            <w:r>
              <w:t>29-10-2020</w:t>
            </w:r>
          </w:p>
        </w:tc>
        <w:tc>
          <w:tcPr>
            <w:tcW w:w="2266" w:type="dxa"/>
          </w:tcPr>
          <w:p w:rsidR="002D60D1" w:rsidRDefault="00B1190D" w:rsidP="002D60D1">
            <w:r>
              <w:t>13-01-2021</w:t>
            </w:r>
          </w:p>
        </w:tc>
        <w:tc>
          <w:tcPr>
            <w:tcW w:w="2266" w:type="dxa"/>
          </w:tcPr>
          <w:p w:rsidR="002D60D1" w:rsidRDefault="00B1190D" w:rsidP="002D60D1">
            <w:r>
              <w:t>76 dagen</w:t>
            </w:r>
          </w:p>
        </w:tc>
      </w:tr>
    </w:tbl>
    <w:p w:rsidR="002D60D1" w:rsidRDefault="002D60D1" w:rsidP="002D60D1"/>
    <w:p w:rsidR="009E25FD" w:rsidRDefault="009E25F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2D60D1" w:rsidRDefault="002D60D1" w:rsidP="00DA70B7">
      <w:pPr>
        <w:pStyle w:val="Kop2"/>
      </w:pPr>
      <w:bookmarkStart w:id="8" w:name="_Toc55206777"/>
      <w:r>
        <w:lastRenderedPageBreak/>
        <w:t>Takenlijst</w:t>
      </w:r>
      <w:bookmarkEnd w:id="8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963"/>
        <w:gridCol w:w="1782"/>
        <w:gridCol w:w="1776"/>
        <w:gridCol w:w="1755"/>
        <w:gridCol w:w="1786"/>
      </w:tblGrid>
      <w:tr w:rsidR="003B5043" w:rsidTr="0022220D">
        <w:tc>
          <w:tcPr>
            <w:tcW w:w="1963" w:type="dxa"/>
          </w:tcPr>
          <w:p w:rsidR="003B5043" w:rsidRDefault="003B5043" w:rsidP="001C0EF2">
            <w:proofErr w:type="spellStart"/>
            <w:r>
              <w:t>Subtaak</w:t>
            </w:r>
            <w:proofErr w:type="spellEnd"/>
            <w:r w:rsidR="00F035BB">
              <w:t>/</w:t>
            </w:r>
            <w:r w:rsidR="00F035BB" w:rsidRPr="00A342E5">
              <w:rPr>
                <w:u w:val="single"/>
              </w:rPr>
              <w:t>Taak</w:t>
            </w:r>
          </w:p>
        </w:tc>
        <w:tc>
          <w:tcPr>
            <w:tcW w:w="1782" w:type="dxa"/>
          </w:tcPr>
          <w:p w:rsidR="003B5043" w:rsidRDefault="003B5043" w:rsidP="001C0EF2">
            <w:r>
              <w:t>Begindatum</w:t>
            </w:r>
          </w:p>
        </w:tc>
        <w:tc>
          <w:tcPr>
            <w:tcW w:w="1776" w:type="dxa"/>
          </w:tcPr>
          <w:p w:rsidR="003B5043" w:rsidRDefault="003B5043" w:rsidP="001C0EF2">
            <w:r>
              <w:t xml:space="preserve">Einddatum </w:t>
            </w:r>
          </w:p>
        </w:tc>
        <w:tc>
          <w:tcPr>
            <w:tcW w:w="1755" w:type="dxa"/>
          </w:tcPr>
          <w:p w:rsidR="003B5043" w:rsidRDefault="003B5043" w:rsidP="001C0EF2">
            <w:r>
              <w:t>Duur</w:t>
            </w:r>
          </w:p>
        </w:tc>
        <w:tc>
          <w:tcPr>
            <w:tcW w:w="1786" w:type="dxa"/>
          </w:tcPr>
          <w:p w:rsidR="003B5043" w:rsidRDefault="003B5043" w:rsidP="001C0EF2">
            <w:r>
              <w:t>Betrokkenen</w:t>
            </w:r>
          </w:p>
        </w:tc>
      </w:tr>
      <w:tr w:rsidR="00D42796" w:rsidTr="0022220D">
        <w:trPr>
          <w:trHeight w:val="643"/>
        </w:trPr>
        <w:tc>
          <w:tcPr>
            <w:tcW w:w="1963" w:type="dxa"/>
            <w:shd w:val="clear" w:color="auto" w:fill="AEAAAA" w:themeFill="background2" w:themeFillShade="BF"/>
          </w:tcPr>
          <w:p w:rsidR="00D42796" w:rsidRPr="00A342E5" w:rsidRDefault="00D42796" w:rsidP="00D42796">
            <w:pPr>
              <w:rPr>
                <w:b/>
                <w:u w:val="single"/>
              </w:rPr>
            </w:pPr>
            <w:r w:rsidRPr="00A342E5">
              <w:rPr>
                <w:b/>
                <w:u w:val="single"/>
              </w:rPr>
              <w:t>Plan van Aanpak</w:t>
            </w:r>
          </w:p>
        </w:tc>
        <w:tc>
          <w:tcPr>
            <w:tcW w:w="1782" w:type="dxa"/>
            <w:shd w:val="clear" w:color="auto" w:fill="AEAAAA" w:themeFill="background2" w:themeFillShade="BF"/>
          </w:tcPr>
          <w:p w:rsidR="00D42796" w:rsidRDefault="00D42796" w:rsidP="00D42796">
            <w:r>
              <w:t>8-09-2020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 w:rsidR="00D42796" w:rsidRDefault="00D42796" w:rsidP="00D42796">
            <w:r>
              <w:t>10-09-2020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 w:rsidR="00D42796" w:rsidRDefault="00DA70B7" w:rsidP="00D42796">
            <w:r>
              <w:t>3</w:t>
            </w:r>
            <w:r w:rsidR="00D42796">
              <w:t xml:space="preserve"> dagen</w:t>
            </w:r>
          </w:p>
        </w:tc>
        <w:tc>
          <w:tcPr>
            <w:tcW w:w="1786" w:type="dxa"/>
            <w:shd w:val="clear" w:color="auto" w:fill="AEAAAA" w:themeFill="background2" w:themeFillShade="BF"/>
          </w:tcPr>
          <w:p w:rsidR="00D42796" w:rsidRDefault="00D42796" w:rsidP="00D42796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 xml:space="preserve">Inleiding schrijven. 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>Doelstelling (Doel van het project bepalen).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 xml:space="preserve">Omschrijving van de applicatie maken. 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>Informatie van de betrokkenen in een tabel zetten.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>Benodigdheden opschrijven.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Pr="0022220D" w:rsidRDefault="00DA70B7" w:rsidP="00DA70B7">
            <w:r>
              <w:t>Planning maken.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 xml:space="preserve">Takenlijst maken. 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uto"/>
          </w:tcPr>
          <w:p w:rsidR="00DA70B7" w:rsidRDefault="00DA70B7" w:rsidP="00DA70B7">
            <w:r>
              <w:t>Groepsversie Plan van Aanpak maken.</w:t>
            </w:r>
          </w:p>
        </w:tc>
        <w:tc>
          <w:tcPr>
            <w:tcW w:w="1782" w:type="dxa"/>
            <w:shd w:val="clear" w:color="auto" w:fill="auto"/>
          </w:tcPr>
          <w:p w:rsidR="00DA70B7" w:rsidRDefault="00DA70B7" w:rsidP="00DA70B7">
            <w:r>
              <w:t>8-09-2020</w:t>
            </w:r>
          </w:p>
        </w:tc>
        <w:tc>
          <w:tcPr>
            <w:tcW w:w="1776" w:type="dxa"/>
            <w:shd w:val="clear" w:color="auto" w:fill="auto"/>
          </w:tcPr>
          <w:p w:rsidR="00DA70B7" w:rsidRDefault="00DA70B7" w:rsidP="00DA70B7">
            <w:r>
              <w:t>10-09-2020</w:t>
            </w:r>
          </w:p>
        </w:tc>
        <w:tc>
          <w:tcPr>
            <w:tcW w:w="1755" w:type="dxa"/>
            <w:shd w:val="clear" w:color="auto" w:fill="auto"/>
          </w:tcPr>
          <w:p w:rsidR="00DA70B7" w:rsidRDefault="00DA70B7" w:rsidP="00DA70B7">
            <w:r>
              <w:t>3 dagen</w:t>
            </w:r>
          </w:p>
        </w:tc>
        <w:tc>
          <w:tcPr>
            <w:tcW w:w="1786" w:type="dxa"/>
            <w:shd w:val="clear" w:color="auto" w:fill="auto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643"/>
        </w:trPr>
        <w:tc>
          <w:tcPr>
            <w:tcW w:w="1963" w:type="dxa"/>
            <w:shd w:val="clear" w:color="auto" w:fill="AEAAAA" w:themeFill="background2" w:themeFillShade="BF"/>
          </w:tcPr>
          <w:p w:rsidR="00DA70B7" w:rsidRPr="00A342E5" w:rsidRDefault="00DA70B7" w:rsidP="00DA70B7">
            <w:pPr>
              <w:rPr>
                <w:b/>
                <w:u w:val="single"/>
              </w:rPr>
            </w:pPr>
            <w:r w:rsidRPr="00A342E5">
              <w:rPr>
                <w:b/>
                <w:u w:val="single"/>
              </w:rPr>
              <w:t>Functioneel Ontwerp</w:t>
            </w:r>
          </w:p>
        </w:tc>
        <w:tc>
          <w:tcPr>
            <w:tcW w:w="1782" w:type="dxa"/>
            <w:shd w:val="clear" w:color="auto" w:fill="AEAAAA" w:themeFill="background2" w:themeFillShade="BF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AEAAAA" w:themeFill="background2" w:themeFillShade="BF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Pr="00E973D7" w:rsidRDefault="00DA70B7" w:rsidP="00DA70B7">
            <w:proofErr w:type="spellStart"/>
            <w:r>
              <w:t>Usecasediagram</w:t>
            </w:r>
            <w:proofErr w:type="spellEnd"/>
            <w:r>
              <w:t xml:space="preserve"> maken. 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proofErr w:type="spellStart"/>
            <w:r>
              <w:t>Usecase</w:t>
            </w:r>
            <w:proofErr w:type="spellEnd"/>
            <w:r>
              <w:t xml:space="preserve"> beschrijvingen maken.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 xml:space="preserve">Navigatiediagram maken. 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 xml:space="preserve">Lijst van schermen maken. 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>Schermontwerpen maken (</w:t>
            </w:r>
            <w:proofErr w:type="spellStart"/>
            <w:r>
              <w:t>Wireframes</w:t>
            </w:r>
            <w:proofErr w:type="spellEnd"/>
            <w:r>
              <w:t>).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90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>Groepsversie Functioneel Ontwerp maken.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10-09-2020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13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45"/>
        </w:trPr>
        <w:tc>
          <w:tcPr>
            <w:tcW w:w="1963" w:type="dxa"/>
            <w:shd w:val="clear" w:color="auto" w:fill="AEAAAA" w:themeFill="background2" w:themeFillShade="BF"/>
          </w:tcPr>
          <w:p w:rsidR="00DA70B7" w:rsidRPr="00A342E5" w:rsidRDefault="00DA70B7" w:rsidP="00DA70B7">
            <w:pPr>
              <w:rPr>
                <w:b/>
                <w:u w:val="single"/>
              </w:rPr>
            </w:pPr>
            <w:r w:rsidRPr="00A342E5">
              <w:rPr>
                <w:b/>
                <w:u w:val="single"/>
              </w:rPr>
              <w:t>Technisch Ontwerp</w:t>
            </w:r>
          </w:p>
        </w:tc>
        <w:tc>
          <w:tcPr>
            <w:tcW w:w="1782" w:type="dxa"/>
            <w:shd w:val="clear" w:color="auto" w:fill="AEAAAA" w:themeFill="background2" w:themeFillShade="BF"/>
          </w:tcPr>
          <w:p w:rsidR="00DA70B7" w:rsidRDefault="00DA70B7" w:rsidP="00DA70B7">
            <w:r>
              <w:t>22-09-2020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 w:rsidR="00DA70B7" w:rsidRDefault="00DA70B7" w:rsidP="00DA70B7">
            <w:r>
              <w:t>1-10-2020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 w:rsidR="00DA70B7" w:rsidRDefault="00DA70B7" w:rsidP="00DA70B7">
            <w:r>
              <w:t>10 dagen</w:t>
            </w:r>
          </w:p>
        </w:tc>
        <w:tc>
          <w:tcPr>
            <w:tcW w:w="1786" w:type="dxa"/>
            <w:shd w:val="clear" w:color="auto" w:fill="AEAAAA" w:themeFill="background2" w:themeFillShade="BF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45"/>
        </w:trPr>
        <w:tc>
          <w:tcPr>
            <w:tcW w:w="1963" w:type="dxa"/>
            <w:shd w:val="clear" w:color="auto" w:fill="FFFFFF" w:themeFill="background1"/>
          </w:tcPr>
          <w:p w:rsidR="00DA70B7" w:rsidRPr="00E973D7" w:rsidRDefault="00DA70B7" w:rsidP="00DA70B7">
            <w:r>
              <w:t xml:space="preserve">Klassendiagram maken. 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10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45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>ERD (</w:t>
            </w:r>
            <w:proofErr w:type="spellStart"/>
            <w:r>
              <w:t>Entiteits</w:t>
            </w:r>
            <w:proofErr w:type="spellEnd"/>
            <w:r>
              <w:t xml:space="preserve"> Relatie Diagram) maken.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10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45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>Groepsversie Technisch Ontwerp maken.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22-09-2020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10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36"/>
        </w:trPr>
        <w:tc>
          <w:tcPr>
            <w:tcW w:w="1963" w:type="dxa"/>
            <w:shd w:val="clear" w:color="auto" w:fill="AEAAAA" w:themeFill="background2" w:themeFillShade="BF"/>
          </w:tcPr>
          <w:p w:rsidR="00DA70B7" w:rsidRPr="00A342E5" w:rsidRDefault="00DA70B7" w:rsidP="00DA70B7">
            <w:pPr>
              <w:rPr>
                <w:b/>
                <w:u w:val="single"/>
              </w:rPr>
            </w:pPr>
            <w:r w:rsidRPr="00A342E5">
              <w:rPr>
                <w:b/>
                <w:u w:val="single"/>
              </w:rPr>
              <w:lastRenderedPageBreak/>
              <w:t>Ontwikkelomgeving</w:t>
            </w:r>
          </w:p>
        </w:tc>
        <w:tc>
          <w:tcPr>
            <w:tcW w:w="1782" w:type="dxa"/>
            <w:shd w:val="clear" w:color="auto" w:fill="AEAAAA" w:themeFill="background2" w:themeFillShade="BF"/>
          </w:tcPr>
          <w:p w:rsidR="00DA70B7" w:rsidRDefault="00DA70B7" w:rsidP="00DA70B7">
            <w:r>
              <w:t>1-10-2020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 w:rsidR="00DA70B7" w:rsidRDefault="00DA70B7" w:rsidP="00DA70B7">
            <w:r>
              <w:t>12-10-2020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 w:rsidR="00DA70B7" w:rsidRDefault="00DA70B7" w:rsidP="00DA70B7">
            <w:r>
              <w:t>12 dagen</w:t>
            </w:r>
          </w:p>
        </w:tc>
        <w:tc>
          <w:tcPr>
            <w:tcW w:w="1786" w:type="dxa"/>
            <w:shd w:val="clear" w:color="auto" w:fill="AEAAAA" w:themeFill="background2" w:themeFillShade="BF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36"/>
        </w:trPr>
        <w:tc>
          <w:tcPr>
            <w:tcW w:w="1963" w:type="dxa"/>
            <w:shd w:val="clear" w:color="auto" w:fill="FFFFFF" w:themeFill="background1"/>
          </w:tcPr>
          <w:p w:rsidR="00DA70B7" w:rsidRPr="000B42DA" w:rsidRDefault="00DA70B7" w:rsidP="00DA70B7">
            <w:r>
              <w:t>Benodigde hardware in een tabel zetten.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12-10-2020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12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36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 xml:space="preserve">Benodigde software in een tabel zetten. 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12-10-2020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12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  <w:tr w:rsidR="00DA70B7" w:rsidTr="0022220D">
        <w:trPr>
          <w:trHeight w:val="436"/>
        </w:trPr>
        <w:tc>
          <w:tcPr>
            <w:tcW w:w="1963" w:type="dxa"/>
            <w:shd w:val="clear" w:color="auto" w:fill="FFFFFF" w:themeFill="background1"/>
          </w:tcPr>
          <w:p w:rsidR="00DA70B7" w:rsidRDefault="00DA70B7" w:rsidP="00DA70B7">
            <w:r>
              <w:t>Groepsversie Ontwikkelomgeving maken.</w:t>
            </w:r>
          </w:p>
        </w:tc>
        <w:tc>
          <w:tcPr>
            <w:tcW w:w="1782" w:type="dxa"/>
            <w:shd w:val="clear" w:color="auto" w:fill="FFFFFF" w:themeFill="background1"/>
          </w:tcPr>
          <w:p w:rsidR="00DA70B7" w:rsidRDefault="00DA70B7" w:rsidP="00DA70B7">
            <w:r>
              <w:t>1-10-2020</w:t>
            </w:r>
          </w:p>
        </w:tc>
        <w:tc>
          <w:tcPr>
            <w:tcW w:w="1776" w:type="dxa"/>
            <w:shd w:val="clear" w:color="auto" w:fill="FFFFFF" w:themeFill="background1"/>
          </w:tcPr>
          <w:p w:rsidR="00DA70B7" w:rsidRDefault="00DA70B7" w:rsidP="00DA70B7">
            <w:r>
              <w:t>12-10-2020</w:t>
            </w:r>
          </w:p>
        </w:tc>
        <w:tc>
          <w:tcPr>
            <w:tcW w:w="1755" w:type="dxa"/>
            <w:shd w:val="clear" w:color="auto" w:fill="FFFFFF" w:themeFill="background1"/>
          </w:tcPr>
          <w:p w:rsidR="00DA70B7" w:rsidRDefault="00DA70B7" w:rsidP="00DA70B7">
            <w:r>
              <w:t>12 dagen</w:t>
            </w:r>
          </w:p>
        </w:tc>
        <w:tc>
          <w:tcPr>
            <w:tcW w:w="1786" w:type="dxa"/>
            <w:shd w:val="clear" w:color="auto" w:fill="FFFFFF" w:themeFill="background1"/>
          </w:tcPr>
          <w:p w:rsidR="00DA70B7" w:rsidRDefault="00DA70B7" w:rsidP="00DA70B7">
            <w:r>
              <w:t>Tim, Nick, Jelmer</w:t>
            </w:r>
          </w:p>
        </w:tc>
      </w:tr>
    </w:tbl>
    <w:p w:rsidR="003B5043" w:rsidRPr="002D60D1" w:rsidRDefault="003B5043" w:rsidP="002D60D1"/>
    <w:sectPr w:rsidR="003B5043" w:rsidRPr="002D60D1" w:rsidSect="00291C8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B4" w:rsidRDefault="00D613B4" w:rsidP="00291C8C">
      <w:pPr>
        <w:spacing w:after="0" w:line="240" w:lineRule="auto"/>
      </w:pPr>
      <w:r>
        <w:separator/>
      </w:r>
    </w:p>
  </w:endnote>
  <w:endnote w:type="continuationSeparator" w:id="0">
    <w:p w:rsidR="00D613B4" w:rsidRDefault="00D613B4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FAC">
          <w:rPr>
            <w:noProof/>
          </w:rPr>
          <w:t>5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B4" w:rsidRDefault="00D613B4" w:rsidP="00291C8C">
      <w:pPr>
        <w:spacing w:after="0" w:line="240" w:lineRule="auto"/>
      </w:pPr>
      <w:r>
        <w:separator/>
      </w:r>
    </w:p>
  </w:footnote>
  <w:footnote w:type="continuationSeparator" w:id="0">
    <w:p w:rsidR="00D613B4" w:rsidRDefault="00D613B4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5BFD"/>
    <w:multiLevelType w:val="hybridMultilevel"/>
    <w:tmpl w:val="0C3471B0"/>
    <w:lvl w:ilvl="0" w:tplc="8A3A796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D1"/>
    <w:rsid w:val="0006000E"/>
    <w:rsid w:val="000802AE"/>
    <w:rsid w:val="000B42DA"/>
    <w:rsid w:val="000F64E1"/>
    <w:rsid w:val="001073EA"/>
    <w:rsid w:val="001F2E51"/>
    <w:rsid w:val="0022220D"/>
    <w:rsid w:val="00223593"/>
    <w:rsid w:val="00291C8C"/>
    <w:rsid w:val="002D60D1"/>
    <w:rsid w:val="003B225F"/>
    <w:rsid w:val="003B5043"/>
    <w:rsid w:val="003E3B01"/>
    <w:rsid w:val="003F5BBC"/>
    <w:rsid w:val="00482DC2"/>
    <w:rsid w:val="0049375C"/>
    <w:rsid w:val="004F00D1"/>
    <w:rsid w:val="005A0B0A"/>
    <w:rsid w:val="00666F90"/>
    <w:rsid w:val="0069108B"/>
    <w:rsid w:val="006D0A07"/>
    <w:rsid w:val="006D57FE"/>
    <w:rsid w:val="0079173E"/>
    <w:rsid w:val="008355DA"/>
    <w:rsid w:val="008543C1"/>
    <w:rsid w:val="009161ED"/>
    <w:rsid w:val="009E25FD"/>
    <w:rsid w:val="009E4210"/>
    <w:rsid w:val="00A342E5"/>
    <w:rsid w:val="00A51226"/>
    <w:rsid w:val="00AD77BC"/>
    <w:rsid w:val="00B1190D"/>
    <w:rsid w:val="00B82FAC"/>
    <w:rsid w:val="00BC2407"/>
    <w:rsid w:val="00C72164"/>
    <w:rsid w:val="00CF5ADC"/>
    <w:rsid w:val="00D42796"/>
    <w:rsid w:val="00D548C3"/>
    <w:rsid w:val="00D613B4"/>
    <w:rsid w:val="00D84913"/>
    <w:rsid w:val="00DA70B7"/>
    <w:rsid w:val="00DC2191"/>
    <w:rsid w:val="00E22182"/>
    <w:rsid w:val="00E973D7"/>
    <w:rsid w:val="00EB2E60"/>
    <w:rsid w:val="00F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0A81"/>
  <w15:chartTrackingRefBased/>
  <w15:docId w15:val="{3BE029E2-34D9-465C-B819-F158B1F7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Inhopg2">
    <w:name w:val="toc 2"/>
    <w:basedOn w:val="Standaard"/>
    <w:next w:val="Standaard"/>
    <w:autoRedefine/>
    <w:uiPriority w:val="39"/>
    <w:unhideWhenUsed/>
    <w:rsid w:val="00E22182"/>
    <w:pPr>
      <w:spacing w:after="100"/>
      <w:ind w:left="210"/>
    </w:pPr>
  </w:style>
  <w:style w:type="paragraph" w:styleId="Lijstalinea">
    <w:name w:val="List Paragraph"/>
    <w:basedOn w:val="Standaard"/>
    <w:uiPriority w:val="34"/>
    <w:qFormat/>
    <w:rsid w:val="0069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970F8-A7A1-4F7B-9FF1-6E81576A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705</TotalTime>
  <Pages>5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21</cp:revision>
  <dcterms:created xsi:type="dcterms:W3CDTF">2020-09-09T12:18:00Z</dcterms:created>
  <dcterms:modified xsi:type="dcterms:W3CDTF">2020-11-02T09:52:00Z</dcterms:modified>
</cp:coreProperties>
</file>