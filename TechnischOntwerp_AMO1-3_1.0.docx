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18D12CD6" wp14:editId="2BB1BCF3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Tim de </w:t>
            </w:r>
            <w:proofErr w:type="spellStart"/>
            <w:r>
              <w:t>Kok,Nick</w:t>
            </w:r>
            <w:proofErr w:type="spellEnd"/>
            <w:r>
              <w:t xml:space="preserve"> van Slooten, Jelmer van </w:t>
            </w:r>
            <w:proofErr w:type="spellStart"/>
            <w:r>
              <w:t>Ofwegen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1-9-2020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6C4DAE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716" w:history="1">
            <w:r w:rsidR="006C4DAE" w:rsidRPr="009D1C36">
              <w:rPr>
                <w:rStyle w:val="Hyperlink"/>
                <w:noProof/>
              </w:rPr>
              <w:t>Behoefteanalyse</w:t>
            </w:r>
            <w:r w:rsidR="006C4DAE">
              <w:rPr>
                <w:noProof/>
                <w:webHidden/>
              </w:rPr>
              <w:tab/>
            </w:r>
            <w:r w:rsidR="006C4DAE">
              <w:rPr>
                <w:noProof/>
                <w:webHidden/>
              </w:rPr>
              <w:fldChar w:fldCharType="begin"/>
            </w:r>
            <w:r w:rsidR="006C4DAE">
              <w:rPr>
                <w:noProof/>
                <w:webHidden/>
              </w:rPr>
              <w:instrText xml:space="preserve"> PAGEREF _Toc50448716 \h </w:instrText>
            </w:r>
            <w:r w:rsidR="006C4DAE">
              <w:rPr>
                <w:noProof/>
                <w:webHidden/>
              </w:rPr>
            </w:r>
            <w:r w:rsidR="006C4DAE">
              <w:rPr>
                <w:noProof/>
                <w:webHidden/>
              </w:rPr>
              <w:fldChar w:fldCharType="separate"/>
            </w:r>
            <w:r w:rsidR="006C4DAE">
              <w:rPr>
                <w:noProof/>
                <w:webHidden/>
              </w:rPr>
              <w:t>3</w:t>
            </w:r>
            <w:r w:rsidR="006C4DAE"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3F66F8" w:rsidRDefault="00291C8C" w:rsidP="003F66F8">
      <w:pPr>
        <w:pStyle w:val="Kop1"/>
      </w:pPr>
      <w:r>
        <w:br w:type="page"/>
      </w:r>
      <w:r w:rsidR="009E06A4">
        <w:lastRenderedPageBreak/>
        <w:t>Technisch</w:t>
      </w:r>
      <w:r w:rsidR="004E09DB">
        <w:t xml:space="preserve"> Ontwerp</w:t>
      </w:r>
    </w:p>
    <w:p w:rsidR="003F66F8" w:rsidRDefault="003F66F8" w:rsidP="003F66F8"/>
    <w:p w:rsidR="00DF01C2" w:rsidRDefault="00DF01C2" w:rsidP="003F66F8"/>
    <w:p w:rsidR="00DF01C2" w:rsidRDefault="00DF01C2" w:rsidP="003F66F8">
      <w:r>
        <w:t>ERD</w:t>
      </w:r>
    </w:p>
    <w:p w:rsidR="00DF01C2" w:rsidRDefault="00CD61B2" w:rsidP="003F66F8">
      <w:pPr>
        <w:spacing w:line="259" w:lineRule="auto"/>
      </w:pPr>
      <w:r>
        <w:rPr>
          <w:noProof/>
        </w:rPr>
        <w:drawing>
          <wp:inline distT="0" distB="0" distL="0" distR="0">
            <wp:extent cx="5760720" cy="95694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C2" w:rsidRDefault="00DF01C2" w:rsidP="003F66F8">
      <w:pPr>
        <w:spacing w:line="259" w:lineRule="auto"/>
      </w:pPr>
    </w:p>
    <w:p w:rsidR="00DF01C2" w:rsidRDefault="00DF01C2" w:rsidP="003F66F8">
      <w:pPr>
        <w:spacing w:line="259" w:lineRule="auto"/>
      </w:pPr>
    </w:p>
    <w:p w:rsidR="00DF01C2" w:rsidRDefault="00DF01C2" w:rsidP="003F66F8">
      <w:pPr>
        <w:spacing w:line="259" w:lineRule="auto"/>
      </w:pPr>
      <w:proofErr w:type="spellStart"/>
      <w:r>
        <w:t>KlassenDiagram</w:t>
      </w:r>
      <w:proofErr w:type="spellEnd"/>
    </w:p>
    <w:p w:rsidR="00291C8C" w:rsidRDefault="00017054" w:rsidP="003F66F8">
      <w:pPr>
        <w:spacing w:line="259" w:lineRule="auto"/>
      </w:pPr>
      <w:r>
        <w:rPr>
          <w:noProof/>
        </w:rPr>
        <w:drawing>
          <wp:inline distT="0" distB="0" distL="0" distR="0">
            <wp:extent cx="5760720" cy="267906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C8C" w:rsidSect="00291C8C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638" w:rsidRDefault="00073638" w:rsidP="00291C8C">
      <w:pPr>
        <w:spacing w:after="0" w:line="240" w:lineRule="auto"/>
      </w:pPr>
      <w:r>
        <w:separator/>
      </w:r>
    </w:p>
  </w:endnote>
  <w:endnote w:type="continuationSeparator" w:id="0">
    <w:p w:rsidR="00073638" w:rsidRDefault="00073638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638" w:rsidRDefault="00073638" w:rsidP="00291C8C">
      <w:pPr>
        <w:spacing w:after="0" w:line="240" w:lineRule="auto"/>
      </w:pPr>
      <w:r>
        <w:separator/>
      </w:r>
    </w:p>
  </w:footnote>
  <w:footnote w:type="continuationSeparator" w:id="0">
    <w:p w:rsidR="00073638" w:rsidRDefault="00073638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410B8"/>
    <w:multiLevelType w:val="hybridMultilevel"/>
    <w:tmpl w:val="5650BC4E"/>
    <w:lvl w:ilvl="0" w:tplc="406035B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F8"/>
    <w:rsid w:val="00017054"/>
    <w:rsid w:val="00073638"/>
    <w:rsid w:val="000B0E8E"/>
    <w:rsid w:val="000F3D7D"/>
    <w:rsid w:val="0013282C"/>
    <w:rsid w:val="00143737"/>
    <w:rsid w:val="001E2ED9"/>
    <w:rsid w:val="00291C8C"/>
    <w:rsid w:val="003B225F"/>
    <w:rsid w:val="003F66F8"/>
    <w:rsid w:val="004E09DB"/>
    <w:rsid w:val="005208D4"/>
    <w:rsid w:val="0060761F"/>
    <w:rsid w:val="006B4A60"/>
    <w:rsid w:val="006C4DAE"/>
    <w:rsid w:val="007C55AE"/>
    <w:rsid w:val="009E06A4"/>
    <w:rsid w:val="00BB3CC4"/>
    <w:rsid w:val="00CD61B2"/>
    <w:rsid w:val="00CF5ADC"/>
    <w:rsid w:val="00DE41BA"/>
    <w:rsid w:val="00DF01C2"/>
    <w:rsid w:val="00E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B751A-EF8F-4F29-9534-077788D8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Normaalweb">
    <w:name w:val="Normal (Web)"/>
    <w:basedOn w:val="Standaard"/>
    <w:uiPriority w:val="99"/>
    <w:semiHidden/>
    <w:unhideWhenUsed/>
    <w:rsid w:val="003F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3F66F8"/>
    <w:pPr>
      <w:spacing w:after="160" w:line="259" w:lineRule="auto"/>
      <w:ind w:left="720"/>
      <w:contextualSpacing/>
    </w:pPr>
    <w:rPr>
      <w:rFonts w:eastAsiaTheme="minorHAns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771FD-912A-4BF2-A9BE-3E0DE201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0</TotalTime>
  <Pages>3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Slooten</dc:creator>
  <cp:keywords/>
  <dc:description/>
  <cp:lastModifiedBy>Nick van Slooten</cp:lastModifiedBy>
  <cp:revision>2</cp:revision>
  <dcterms:created xsi:type="dcterms:W3CDTF">2020-10-01T11:38:00Z</dcterms:created>
  <dcterms:modified xsi:type="dcterms:W3CDTF">2020-10-01T11:38:00Z</dcterms:modified>
</cp:coreProperties>
</file>