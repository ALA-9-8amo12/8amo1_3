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8C" w:rsidRPr="00291C8C" w:rsidRDefault="00291C8C" w:rsidP="00291C8C">
      <w:pPr>
        <w:jc w:val="center"/>
        <w:rPr>
          <w:sz w:val="56"/>
          <w:szCs w:val="56"/>
        </w:rPr>
      </w:pPr>
      <w:r w:rsidRPr="00291C8C">
        <w:rPr>
          <w:noProof/>
          <w:sz w:val="56"/>
          <w:szCs w:val="56"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5760720" cy="4683760"/>
            <wp:effectExtent l="0" t="0" r="0" b="2540"/>
            <wp:wrapThrough wrapText="bothSides">
              <wp:wrapPolygon edited="0">
                <wp:start x="12357" y="1845"/>
                <wp:lineTo x="1214" y="6413"/>
                <wp:lineTo x="571" y="7116"/>
                <wp:lineTo x="571" y="7907"/>
                <wp:lineTo x="786" y="9664"/>
                <wp:lineTo x="4071" y="10454"/>
                <wp:lineTo x="5214" y="10542"/>
                <wp:lineTo x="3214" y="11421"/>
                <wp:lineTo x="3214" y="12387"/>
                <wp:lineTo x="3429" y="13617"/>
                <wp:lineTo x="7214" y="14671"/>
                <wp:lineTo x="8357" y="14671"/>
                <wp:lineTo x="6286" y="15462"/>
                <wp:lineTo x="5571" y="15813"/>
                <wp:lineTo x="5571" y="17219"/>
                <wp:lineTo x="6643" y="17483"/>
                <wp:lineTo x="11071" y="17483"/>
                <wp:lineTo x="11071" y="21524"/>
                <wp:lineTo x="18571" y="21524"/>
                <wp:lineTo x="18643" y="13266"/>
                <wp:lineTo x="20143" y="11860"/>
                <wp:lineTo x="21071" y="10718"/>
                <wp:lineTo x="21143" y="10454"/>
                <wp:lineTo x="21000" y="9049"/>
                <wp:lineTo x="20143" y="7643"/>
                <wp:lineTo x="18571" y="6238"/>
                <wp:lineTo x="18643" y="2899"/>
                <wp:lineTo x="17929" y="2108"/>
                <wp:lineTo x="17357" y="1845"/>
                <wp:lineTo x="12357" y="1845"/>
              </wp:wrapPolygon>
            </wp:wrapThrough>
            <wp:docPr id="1" name="Afbeelding 1" descr="Mobile Quiz Android Project - Projects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Mobile Quiz Android Project - ProjectsGee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1C8C">
        <w:rPr>
          <w:sz w:val="56"/>
          <w:szCs w:val="56"/>
        </w:rPr>
        <w:t>Mobile app  - Quiz</w:t>
      </w:r>
    </w:p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Namen: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 w:rsidP="00860D86">
            <w:pPr>
              <w:tabs>
                <w:tab w:val="left" w:pos="1356"/>
              </w:tabs>
            </w:pPr>
            <w:r>
              <w:t>Jelmer van Ofwegen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Datum: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8E14E8">
            <w:pPr>
              <w:tabs>
                <w:tab w:val="left" w:pos="1356"/>
              </w:tabs>
            </w:pPr>
            <w:r>
              <w:t>1-11</w:t>
            </w:r>
            <w:r w:rsidR="00291C8C">
              <w:t>-2020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Klas: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LO8E-AMO1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Docent: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Project groep: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3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Versie: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8E14E8">
            <w:pPr>
              <w:tabs>
                <w:tab w:val="left" w:pos="1356"/>
              </w:tabs>
            </w:pPr>
            <w:r>
              <w:t>2</w:t>
            </w:r>
          </w:p>
        </w:tc>
      </w:tr>
    </w:tbl>
    <w:p w:rsidR="00291C8C" w:rsidRDefault="00291C8C" w:rsidP="00291C8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61385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1C8C" w:rsidRDefault="00291C8C">
          <w:pPr>
            <w:pStyle w:val="Kopvaninhoudsopgave"/>
          </w:pPr>
          <w:r>
            <w:t>Inhoud</w:t>
          </w:r>
        </w:p>
        <w:p w:rsidR="00882701" w:rsidRDefault="00291C8C">
          <w:pPr>
            <w:pStyle w:val="Inhopg1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06631" w:history="1">
            <w:r w:rsidR="00882701" w:rsidRPr="00DE21AA">
              <w:rPr>
                <w:rStyle w:val="Hyperlink"/>
                <w:noProof/>
              </w:rPr>
              <w:t>Technisch Ontwerp</w:t>
            </w:r>
            <w:r w:rsidR="00882701">
              <w:rPr>
                <w:noProof/>
                <w:webHidden/>
              </w:rPr>
              <w:tab/>
            </w:r>
            <w:r w:rsidR="00882701">
              <w:rPr>
                <w:noProof/>
                <w:webHidden/>
              </w:rPr>
              <w:fldChar w:fldCharType="begin"/>
            </w:r>
            <w:r w:rsidR="00882701">
              <w:rPr>
                <w:noProof/>
                <w:webHidden/>
              </w:rPr>
              <w:instrText xml:space="preserve"> PAGEREF _Toc55206631 \h </w:instrText>
            </w:r>
            <w:r w:rsidR="00882701">
              <w:rPr>
                <w:noProof/>
                <w:webHidden/>
              </w:rPr>
            </w:r>
            <w:r w:rsidR="00882701">
              <w:rPr>
                <w:noProof/>
                <w:webHidden/>
              </w:rPr>
              <w:fldChar w:fldCharType="separate"/>
            </w:r>
            <w:r w:rsidR="00882701">
              <w:rPr>
                <w:noProof/>
                <w:webHidden/>
              </w:rPr>
              <w:t>3</w:t>
            </w:r>
            <w:r w:rsidR="00882701">
              <w:rPr>
                <w:noProof/>
                <w:webHidden/>
              </w:rPr>
              <w:fldChar w:fldCharType="end"/>
            </w:r>
          </w:hyperlink>
        </w:p>
        <w:p w:rsidR="00882701" w:rsidRDefault="00882701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5206632" w:history="1">
            <w:r w:rsidRPr="00DE21AA">
              <w:rPr>
                <w:rStyle w:val="Hyperlink"/>
                <w:noProof/>
              </w:rPr>
              <w:t>Klasse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701" w:rsidRDefault="00882701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5206633" w:history="1">
            <w:r w:rsidRPr="00DE21AA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8C" w:rsidRDefault="00291C8C">
          <w:r>
            <w:rPr>
              <w:b/>
              <w:bCs/>
            </w:rPr>
            <w:fldChar w:fldCharType="end"/>
          </w:r>
        </w:p>
      </w:sdtContent>
    </w:sdt>
    <w:p w:rsidR="00291C8C" w:rsidRDefault="00291C8C">
      <w:pPr>
        <w:spacing w:line="259" w:lineRule="auto"/>
      </w:pPr>
      <w:r>
        <w:br w:type="page"/>
      </w:r>
    </w:p>
    <w:p w:rsidR="00291C8C" w:rsidRDefault="00860D86" w:rsidP="00291C8C">
      <w:pPr>
        <w:pStyle w:val="Kop1"/>
      </w:pPr>
      <w:bookmarkStart w:id="0" w:name="_Toc55206631"/>
      <w:r>
        <w:lastRenderedPageBreak/>
        <w:t>Technisch Ontwerp</w:t>
      </w:r>
      <w:bookmarkEnd w:id="0"/>
    </w:p>
    <w:p w:rsidR="00860D86" w:rsidRDefault="00860D86" w:rsidP="00860D86">
      <w:pPr>
        <w:pStyle w:val="Kop2"/>
      </w:pPr>
      <w:bookmarkStart w:id="1" w:name="_Toc55206632"/>
      <w:r>
        <w:t>Klasse diagram</w:t>
      </w:r>
      <w:bookmarkEnd w:id="1"/>
    </w:p>
    <w:p w:rsidR="00860D86" w:rsidRDefault="008E14E8" w:rsidP="00860D86">
      <w:r>
        <w:rPr>
          <w:noProof/>
          <w:lang w:eastAsia="nl-NL"/>
        </w:rPr>
        <w:drawing>
          <wp:inline distT="0" distB="0" distL="0" distR="0">
            <wp:extent cx="5760720" cy="2854675"/>
            <wp:effectExtent l="0" t="0" r="0" b="3175"/>
            <wp:docPr id="5" name="Afbeelding 5" descr="https://media.discordapp.net/attachments/725802763854020609/772722052368171038/ClassDiagram_Amazigh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725802763854020609/772722052368171038/ClassDiagram_Amazigh_v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86" w:rsidRDefault="00860D86">
      <w:r>
        <w:br w:type="page"/>
      </w:r>
    </w:p>
    <w:p w:rsidR="00860D86" w:rsidRDefault="00860D86" w:rsidP="00860D86">
      <w:pPr>
        <w:pStyle w:val="Kop2"/>
      </w:pPr>
      <w:bookmarkStart w:id="2" w:name="_Toc55206633"/>
      <w:r>
        <w:lastRenderedPageBreak/>
        <w:t>ERD</w:t>
      </w:r>
      <w:bookmarkEnd w:id="2"/>
    </w:p>
    <w:p w:rsidR="00860D86" w:rsidRPr="00860D86" w:rsidRDefault="008E14E8" w:rsidP="00860D86">
      <w:bookmarkStart w:id="3" w:name="_GoBack"/>
      <w:bookmarkEnd w:id="3"/>
      <w:r>
        <w:rPr>
          <w:noProof/>
          <w:lang w:eastAsia="nl-NL"/>
        </w:rPr>
        <w:drawing>
          <wp:inline distT="0" distB="0" distL="0" distR="0">
            <wp:extent cx="5760720" cy="1991438"/>
            <wp:effectExtent l="0" t="0" r="0" b="8890"/>
            <wp:docPr id="4" name="Afbeelding 4" descr="https://media.discordapp.net/attachments/725802763854020609/771403770135052309/ERD_Amazigh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725802763854020609/771403770135052309/ERD_Amazigh_v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0D86" w:rsidRPr="00860D86" w:rsidSect="00291C8C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76C" w:rsidRDefault="0062576C" w:rsidP="00291C8C">
      <w:pPr>
        <w:spacing w:after="0" w:line="240" w:lineRule="auto"/>
      </w:pPr>
      <w:r>
        <w:separator/>
      </w:r>
    </w:p>
  </w:endnote>
  <w:endnote w:type="continuationSeparator" w:id="0">
    <w:p w:rsidR="0062576C" w:rsidRDefault="0062576C" w:rsidP="0029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4769700"/>
      <w:docPartObj>
        <w:docPartGallery w:val="Page Numbers (Bottom of Page)"/>
        <w:docPartUnique/>
      </w:docPartObj>
    </w:sdtPr>
    <w:sdtEndPr/>
    <w:sdtContent>
      <w:p w:rsidR="00291C8C" w:rsidRDefault="00291C8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701">
          <w:rPr>
            <w:noProof/>
          </w:rPr>
          <w:t>4</w:t>
        </w:r>
        <w:r>
          <w:fldChar w:fldCharType="end"/>
        </w:r>
      </w:p>
    </w:sdtContent>
  </w:sdt>
  <w:p w:rsidR="00291C8C" w:rsidRDefault="00291C8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76C" w:rsidRDefault="0062576C" w:rsidP="00291C8C">
      <w:pPr>
        <w:spacing w:after="0" w:line="240" w:lineRule="auto"/>
      </w:pPr>
      <w:r>
        <w:separator/>
      </w:r>
    </w:p>
  </w:footnote>
  <w:footnote w:type="continuationSeparator" w:id="0">
    <w:p w:rsidR="0062576C" w:rsidRDefault="0062576C" w:rsidP="00291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86"/>
    <w:rsid w:val="00291C8C"/>
    <w:rsid w:val="003B225F"/>
    <w:rsid w:val="0062576C"/>
    <w:rsid w:val="00860D86"/>
    <w:rsid w:val="00882701"/>
    <w:rsid w:val="008E14E8"/>
    <w:rsid w:val="00CF5ADC"/>
    <w:rsid w:val="00DC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ABBF7"/>
  <w15:chartTrackingRefBased/>
  <w15:docId w15:val="{F51B6473-FB80-4AD1-AF90-65DCE29F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91C8C"/>
  </w:style>
  <w:style w:type="paragraph" w:styleId="Kop1">
    <w:name w:val="heading 1"/>
    <w:basedOn w:val="Standaard"/>
    <w:next w:val="Standaard"/>
    <w:link w:val="Kop1Char"/>
    <w:uiPriority w:val="9"/>
    <w:qFormat/>
    <w:rsid w:val="00291C8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91C8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91C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91C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91C8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91C8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91C8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91C8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91C8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91C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291C8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table" w:styleId="Tabelraster">
    <w:name w:val="Table Grid"/>
    <w:basedOn w:val="Standaardtabel"/>
    <w:uiPriority w:val="39"/>
    <w:rsid w:val="00291C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91C8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291C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91C8C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91C8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91C8C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1C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91C8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1C8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91C8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91C8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91C8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91C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91C8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291C8C"/>
    <w:rPr>
      <w:b/>
      <w:bCs/>
    </w:rPr>
  </w:style>
  <w:style w:type="character" w:styleId="Nadruk">
    <w:name w:val="Emphasis"/>
    <w:basedOn w:val="Standaardalinea-lettertype"/>
    <w:uiPriority w:val="20"/>
    <w:qFormat/>
    <w:rsid w:val="00291C8C"/>
    <w:rPr>
      <w:i/>
      <w:iCs/>
    </w:rPr>
  </w:style>
  <w:style w:type="paragraph" w:styleId="Geenafstand">
    <w:name w:val="No Spacing"/>
    <w:uiPriority w:val="1"/>
    <w:qFormat/>
    <w:rsid w:val="00291C8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91C8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291C8C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91C8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91C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291C8C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291C8C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291C8C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291C8C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291C8C"/>
    <w:rPr>
      <w:b/>
      <w:bCs/>
      <w:smallCaps/>
    </w:rPr>
  </w:style>
  <w:style w:type="paragraph" w:styleId="Koptekst">
    <w:name w:val="header"/>
    <w:basedOn w:val="Standaard"/>
    <w:link w:val="Kop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1C8C"/>
  </w:style>
  <w:style w:type="paragraph" w:styleId="Voettekst">
    <w:name w:val="footer"/>
    <w:basedOn w:val="Standaard"/>
    <w:link w:val="Voet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1C8C"/>
  </w:style>
  <w:style w:type="paragraph" w:styleId="Inhopg2">
    <w:name w:val="toc 2"/>
    <w:basedOn w:val="Standaard"/>
    <w:next w:val="Standaard"/>
    <w:autoRedefine/>
    <w:uiPriority w:val="39"/>
    <w:unhideWhenUsed/>
    <w:rsid w:val="00860D86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mer\OneDrive\Openbaar\Documenten\Aangepaste%20Office-sjablonen\Wordsjabloon_Groep3_v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F7F53-FF8E-4A5E-BBB4-95311393E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Wordsjabloon_Groep3_v1.0</Template>
  <TotalTime>4</TotalTime>
  <Pages>4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Jelmer</dc:creator>
  <cp:keywords/>
  <dc:description/>
  <cp:lastModifiedBy>Jelmer Van Ofwegen</cp:lastModifiedBy>
  <cp:revision>3</cp:revision>
  <dcterms:created xsi:type="dcterms:W3CDTF">2020-09-30T19:58:00Z</dcterms:created>
  <dcterms:modified xsi:type="dcterms:W3CDTF">2020-11-02T09:50:00Z</dcterms:modified>
</cp:coreProperties>
</file>