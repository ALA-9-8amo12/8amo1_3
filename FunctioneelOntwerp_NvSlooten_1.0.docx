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 wp14:anchorId="18D12CD6" wp14:editId="2BB1BCF3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 xml:space="preserve">Tim de </w:t>
            </w:r>
            <w:proofErr w:type="spellStart"/>
            <w:r>
              <w:t>Kok,Nick</w:t>
            </w:r>
            <w:proofErr w:type="spellEnd"/>
            <w:r>
              <w:t xml:space="preserve"> van Slooten, Jelmer van </w:t>
            </w:r>
            <w:proofErr w:type="spellStart"/>
            <w:r>
              <w:t>Ofwegen</w:t>
            </w:r>
            <w:proofErr w:type="spellEnd"/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1-9-2020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1</w:t>
            </w:r>
          </w:p>
        </w:tc>
      </w:tr>
    </w:tbl>
    <w:p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1C8C" w:rsidRDefault="00291C8C">
          <w:pPr>
            <w:pStyle w:val="Kopvaninhoudsopgave"/>
          </w:pPr>
          <w:r>
            <w:t>Inhoud</w:t>
          </w:r>
        </w:p>
        <w:p w:rsidR="00C8663E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0003" w:history="1">
            <w:r w:rsidR="00C8663E" w:rsidRPr="00565035">
              <w:rPr>
                <w:rStyle w:val="Hyperlink"/>
                <w:noProof/>
              </w:rPr>
              <w:t>Functioneel Ontwerp</w:t>
            </w:r>
            <w:r w:rsidR="00C8663E">
              <w:rPr>
                <w:noProof/>
                <w:webHidden/>
              </w:rPr>
              <w:tab/>
            </w:r>
            <w:r w:rsidR="00C8663E">
              <w:rPr>
                <w:noProof/>
                <w:webHidden/>
              </w:rPr>
              <w:fldChar w:fldCharType="begin"/>
            </w:r>
            <w:r w:rsidR="00C8663E">
              <w:rPr>
                <w:noProof/>
                <w:webHidden/>
              </w:rPr>
              <w:instrText xml:space="preserve"> PAGEREF _Toc51830003 \h </w:instrText>
            </w:r>
            <w:r w:rsidR="00C8663E">
              <w:rPr>
                <w:noProof/>
                <w:webHidden/>
              </w:rPr>
            </w:r>
            <w:r w:rsidR="00C8663E">
              <w:rPr>
                <w:noProof/>
                <w:webHidden/>
              </w:rPr>
              <w:fldChar w:fldCharType="separate"/>
            </w:r>
            <w:r w:rsidR="00C8663E">
              <w:rPr>
                <w:noProof/>
                <w:webHidden/>
              </w:rPr>
              <w:t>3</w:t>
            </w:r>
            <w:r w:rsidR="00C8663E">
              <w:rPr>
                <w:noProof/>
                <w:webHidden/>
              </w:rPr>
              <w:fldChar w:fldCharType="end"/>
            </w:r>
          </w:hyperlink>
        </w:p>
        <w:p w:rsidR="00291C8C" w:rsidRDefault="00291C8C">
          <w:r>
            <w:rPr>
              <w:b/>
              <w:bCs/>
            </w:rPr>
            <w:fldChar w:fldCharType="end"/>
          </w:r>
        </w:p>
      </w:sdtContent>
    </w:sdt>
    <w:p w:rsidR="003F66F8" w:rsidRDefault="00291C8C" w:rsidP="003F66F8">
      <w:pPr>
        <w:pStyle w:val="Kop1"/>
      </w:pPr>
      <w:r>
        <w:br w:type="page"/>
      </w:r>
      <w:bookmarkStart w:id="0" w:name="_Toc51830003"/>
      <w:r w:rsidR="004E09DB">
        <w:lastRenderedPageBreak/>
        <w:t>Functioneel Ontwerp</w:t>
      </w:r>
      <w:bookmarkEnd w:id="0"/>
    </w:p>
    <w:p w:rsidR="003F66F8" w:rsidRDefault="003F66F8" w:rsidP="003F66F8"/>
    <w:p w:rsidR="00291C8C" w:rsidRDefault="005208D4" w:rsidP="003F66F8">
      <w:pPr>
        <w:spacing w:line="259" w:lineRule="auto"/>
      </w:pPr>
      <w:r>
        <w:rPr>
          <w:noProof/>
        </w:rPr>
        <w:drawing>
          <wp:inline distT="0" distB="0" distL="0" distR="0">
            <wp:extent cx="5762625" cy="45243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D4" w:rsidRDefault="005208D4" w:rsidP="003F66F8">
      <w:pPr>
        <w:spacing w:line="259" w:lineRule="auto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5208D4" w:rsidRPr="004471E1" w:rsidTr="00AC6B8F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08D4" w:rsidRPr="004471E1" w:rsidRDefault="005208D4" w:rsidP="00AC6B8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 w:rsidRPr="004471E1">
              <w:rPr>
                <w:rFonts w:ascii="Calibri" w:eastAsia="Times New Roman" w:hAnsi="Calibri" w:cs="Calibri"/>
                <w:lang w:eastAsia="nl-NL"/>
              </w:rPr>
              <w:t>Use</w:t>
            </w:r>
            <w:proofErr w:type="spellEnd"/>
            <w:r w:rsidRPr="004471E1">
              <w:rPr>
                <w:rFonts w:ascii="Calibri" w:eastAsia="Times New Roman" w:hAnsi="Calibri" w:cs="Calibri"/>
                <w:lang w:eastAsia="nl-NL"/>
              </w:rPr>
              <w:t>-Case 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08D4" w:rsidRPr="00313AF1" w:rsidRDefault="005208D4" w:rsidP="00AC6B8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Gebruiken kan score bekijken van zijn gemaakte quizzen</w:t>
            </w:r>
          </w:p>
        </w:tc>
      </w:tr>
      <w:tr w:rsidR="005208D4" w:rsidRPr="004471E1" w:rsidTr="00AC6B8F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08D4" w:rsidRPr="004471E1" w:rsidRDefault="005208D4" w:rsidP="00AC6B8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4471E1">
              <w:rPr>
                <w:rFonts w:ascii="Calibri" w:eastAsia="Times New Roman" w:hAnsi="Calibri" w:cs="Calibri"/>
                <w:lang w:eastAsia="nl-NL"/>
              </w:rPr>
              <w:t>Nummer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08D4" w:rsidRPr="004471E1" w:rsidRDefault="005208D4" w:rsidP="00AC6B8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4471E1">
              <w:rPr>
                <w:rFonts w:ascii="Calibri" w:eastAsia="Times New Roman" w:hAnsi="Calibri" w:cs="Calibri"/>
                <w:lang w:eastAsia="nl-NL"/>
              </w:rPr>
              <w:t>1 </w:t>
            </w:r>
          </w:p>
        </w:tc>
      </w:tr>
      <w:tr w:rsidR="005208D4" w:rsidRPr="004471E1" w:rsidTr="00AC6B8F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08D4" w:rsidRPr="004471E1" w:rsidRDefault="005208D4" w:rsidP="00AC6B8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4471E1">
              <w:rPr>
                <w:rFonts w:ascii="Calibri" w:eastAsia="Times New Roman" w:hAnsi="Calibri" w:cs="Calibri"/>
                <w:lang w:eastAsia="nl-NL"/>
              </w:rPr>
              <w:t>Actor(en)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08D4" w:rsidRPr="004471E1" w:rsidRDefault="005208D4" w:rsidP="00AC6B8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Gebruiker</w:t>
            </w:r>
          </w:p>
        </w:tc>
      </w:tr>
      <w:tr w:rsidR="005208D4" w:rsidRPr="004471E1" w:rsidTr="00AC6B8F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08D4" w:rsidRPr="004471E1" w:rsidRDefault="005208D4" w:rsidP="00AC6B8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4471E1">
              <w:rPr>
                <w:rFonts w:ascii="Calibri" w:eastAsia="Times New Roman" w:hAnsi="Calibri" w:cs="Calibri"/>
                <w:lang w:eastAsia="nl-NL"/>
              </w:rPr>
              <w:t>Preconditie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08D4" w:rsidRPr="004471E1" w:rsidRDefault="005208D4" w:rsidP="00AC6B8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4471E1">
              <w:rPr>
                <w:rFonts w:ascii="Calibri" w:eastAsia="Times New Roman" w:hAnsi="Calibri" w:cs="Calibri"/>
                <w:lang w:eastAsia="nl-NL"/>
              </w:rPr>
              <w:t>Ingelogd zijn </w:t>
            </w:r>
          </w:p>
        </w:tc>
      </w:tr>
      <w:tr w:rsidR="005208D4" w:rsidRPr="004471E1" w:rsidTr="00AC6B8F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08D4" w:rsidRPr="004471E1" w:rsidRDefault="005208D4" w:rsidP="00AC6B8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4471E1">
              <w:rPr>
                <w:rFonts w:ascii="Calibri" w:eastAsia="Times New Roman" w:hAnsi="Calibri" w:cs="Calibri"/>
                <w:lang w:eastAsia="nl-NL"/>
              </w:rPr>
              <w:t>Beschrijving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08D4" w:rsidRPr="004471E1" w:rsidRDefault="005208D4" w:rsidP="00AC6B8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Gebruikers kunnen hun resultaten inzien van gemaakte quizzen</w:t>
            </w:r>
          </w:p>
        </w:tc>
      </w:tr>
      <w:tr w:rsidR="005208D4" w:rsidRPr="004471E1" w:rsidTr="00AC6B8F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08D4" w:rsidRPr="004471E1" w:rsidRDefault="005208D4" w:rsidP="00AC6B8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4471E1">
              <w:rPr>
                <w:rFonts w:ascii="Calibri" w:eastAsia="Times New Roman" w:hAnsi="Calibri" w:cs="Calibri"/>
                <w:lang w:eastAsia="nl-NL"/>
              </w:rPr>
              <w:t>Uitzondering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08D4" w:rsidRPr="004471E1" w:rsidRDefault="005208D4" w:rsidP="00AC6B8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4471E1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5208D4" w:rsidRPr="004471E1" w:rsidTr="00AC6B8F">
        <w:tc>
          <w:tcPr>
            <w:tcW w:w="4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08D4" w:rsidRPr="004471E1" w:rsidRDefault="005208D4" w:rsidP="00AC6B8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4471E1">
              <w:rPr>
                <w:rFonts w:ascii="Calibri" w:eastAsia="Times New Roman" w:hAnsi="Calibri" w:cs="Calibri"/>
                <w:lang w:eastAsia="nl-NL"/>
              </w:rPr>
              <w:t>Postconditie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208D4" w:rsidRPr="00271603" w:rsidRDefault="005208D4" w:rsidP="00AC6B8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Gebruikers kunnen succesvol alle resultaten inzien van gemaakte quizzen</w:t>
            </w:r>
          </w:p>
        </w:tc>
      </w:tr>
    </w:tbl>
    <w:p w:rsidR="005208D4" w:rsidRDefault="005208D4" w:rsidP="005208D4">
      <w:pPr>
        <w:pStyle w:val="Lijstalinea"/>
      </w:pPr>
    </w:p>
    <w:p w:rsidR="005208D4" w:rsidRDefault="005208D4" w:rsidP="003F66F8">
      <w:pPr>
        <w:spacing w:line="259" w:lineRule="auto"/>
      </w:pPr>
    </w:p>
    <w:p w:rsidR="007C55AE" w:rsidRDefault="007C55AE" w:rsidP="003F66F8">
      <w:pPr>
        <w:spacing w:line="259" w:lineRule="auto"/>
      </w:pPr>
    </w:p>
    <w:p w:rsidR="007C55AE" w:rsidRDefault="007C55AE" w:rsidP="003F66F8">
      <w:pPr>
        <w:spacing w:line="259" w:lineRule="auto"/>
      </w:pPr>
    </w:p>
    <w:p w:rsidR="007C55AE" w:rsidRDefault="007C55AE" w:rsidP="003F66F8">
      <w:pPr>
        <w:spacing w:line="259" w:lineRule="auto"/>
      </w:pPr>
    </w:p>
    <w:p w:rsidR="007C55AE" w:rsidRDefault="007C55AE" w:rsidP="003F66F8">
      <w:pPr>
        <w:spacing w:line="259" w:lineRule="auto"/>
      </w:pPr>
    </w:p>
    <w:p w:rsidR="007C55AE" w:rsidRDefault="007C55AE" w:rsidP="003F66F8">
      <w:pPr>
        <w:spacing w:line="259" w:lineRule="auto"/>
      </w:pPr>
    </w:p>
    <w:p w:rsidR="007C55AE" w:rsidRDefault="007C55AE" w:rsidP="003F66F8">
      <w:pPr>
        <w:spacing w:line="259" w:lineRule="auto"/>
      </w:pPr>
      <w:r>
        <w:lastRenderedPageBreak/>
        <w:t>Navigatie diagram</w:t>
      </w:r>
    </w:p>
    <w:p w:rsidR="007C55AE" w:rsidRDefault="007C55AE" w:rsidP="003F66F8">
      <w:pPr>
        <w:spacing w:line="259" w:lineRule="auto"/>
      </w:pPr>
    </w:p>
    <w:p w:rsidR="007C55AE" w:rsidRDefault="007C55AE" w:rsidP="003F66F8">
      <w:pPr>
        <w:spacing w:line="259" w:lineRule="auto"/>
      </w:pPr>
    </w:p>
    <w:p w:rsidR="007C55AE" w:rsidRDefault="007C55AE" w:rsidP="003F66F8">
      <w:pPr>
        <w:spacing w:line="259" w:lineRule="auto"/>
      </w:pPr>
      <w:r w:rsidRPr="007C55AE">
        <w:rPr>
          <w:noProof/>
        </w:rPr>
        <w:drawing>
          <wp:inline distT="0" distB="0" distL="0" distR="0" wp14:anchorId="4B2707C2" wp14:editId="3671ADA4">
            <wp:extent cx="5760720" cy="25742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AE" w:rsidRDefault="007C55AE" w:rsidP="003F66F8">
      <w:pPr>
        <w:spacing w:line="259" w:lineRule="auto"/>
      </w:pPr>
    </w:p>
    <w:p w:rsidR="007C55AE" w:rsidRPr="003716BD" w:rsidRDefault="007C55AE" w:rsidP="007C55AE">
      <w:pPr>
        <w:spacing w:after="9"/>
        <w:ind w:left="-5" w:right="205"/>
        <w:rPr>
          <w:rFonts w:ascii="Palatino Linotype" w:hAnsi="Palatino Linotype"/>
        </w:rPr>
      </w:pPr>
    </w:p>
    <w:tbl>
      <w:tblPr>
        <w:tblW w:w="9290" w:type="dxa"/>
        <w:tblInd w:w="-108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740"/>
        <w:gridCol w:w="1124"/>
        <w:gridCol w:w="4345"/>
        <w:gridCol w:w="2081"/>
      </w:tblGrid>
      <w:tr w:rsidR="007C55AE" w:rsidRPr="003716BD" w:rsidTr="007C55AE">
        <w:trPr>
          <w:trHeight w:val="816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AC6B8F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Naam pagina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AC6B8F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Formulier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AC6B8F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Functie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AC6B8F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Afwijkend ontwerp </w:t>
            </w:r>
          </w:p>
        </w:tc>
      </w:tr>
      <w:tr w:rsidR="007C55AE" w:rsidRPr="003716BD" w:rsidTr="007C55AE">
        <w:trPr>
          <w:trHeight w:val="817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AC6B8F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Home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AC6B8F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AC6B8F">
            <w:pPr>
              <w:spacing w:after="0" w:line="259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Navigatie voor de app.</w:t>
            </w:r>
            <w:r w:rsidRPr="003716BD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AC6B8F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</w:tr>
      <w:tr w:rsidR="007C55AE" w:rsidRPr="003716BD" w:rsidTr="007C55AE">
        <w:trPr>
          <w:trHeight w:val="816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AC6B8F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Quiz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AC6B8F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AC6B8F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Quiz doen over </w:t>
            </w:r>
            <w:proofErr w:type="spellStart"/>
            <w:r>
              <w:rPr>
                <w:rFonts w:ascii="Palatino Linotype" w:hAnsi="Palatino Linotype"/>
              </w:rPr>
              <w:t>amazigh</w:t>
            </w:r>
            <w:proofErr w:type="spellEnd"/>
            <w:r>
              <w:rPr>
                <w:rFonts w:ascii="Palatino Linotype" w:hAnsi="Palatino Linotype"/>
              </w:rPr>
              <w:t xml:space="preserve"> taal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AC6B8F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Ja </w:t>
            </w:r>
          </w:p>
        </w:tc>
      </w:tr>
      <w:tr w:rsidR="007C55AE" w:rsidRPr="003716BD" w:rsidTr="007C55AE">
        <w:trPr>
          <w:trHeight w:val="413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7C55AE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Oefenen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7C55AE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7C55AE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Woorden oefenen over </w:t>
            </w:r>
            <w:proofErr w:type="spellStart"/>
            <w:r>
              <w:rPr>
                <w:rFonts w:ascii="Palatino Linotype" w:hAnsi="Palatino Linotype"/>
              </w:rPr>
              <w:t>amazigh</w:t>
            </w:r>
            <w:proofErr w:type="spellEnd"/>
            <w:r>
              <w:rPr>
                <w:rFonts w:ascii="Palatino Linotype" w:hAnsi="Palatino Linotype"/>
              </w:rPr>
              <w:t xml:space="preserve"> taal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7C55AE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Ja</w:t>
            </w:r>
          </w:p>
        </w:tc>
      </w:tr>
      <w:tr w:rsidR="007C55AE" w:rsidRPr="003716BD" w:rsidTr="007C55AE">
        <w:trPr>
          <w:trHeight w:val="413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Default="007C55AE" w:rsidP="007C55AE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Over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7C55AE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7C55AE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Algemene informatie over de app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7C55AE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</w:tr>
      <w:tr w:rsidR="007C55AE" w:rsidRPr="003716BD" w:rsidTr="007C55AE">
        <w:trPr>
          <w:trHeight w:val="413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Default="007C55AE" w:rsidP="007C55AE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Score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7C55AE">
            <w:pPr>
              <w:spacing w:after="0" w:line="259" w:lineRule="auto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Nee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7C55AE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Behaalde resultaten bekijken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55AE" w:rsidRPr="003716BD" w:rsidRDefault="007C55AE" w:rsidP="007C55AE">
            <w:pPr>
              <w:spacing w:after="0" w:line="259" w:lineRule="auto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Nee</w:t>
            </w:r>
          </w:p>
        </w:tc>
      </w:tr>
    </w:tbl>
    <w:p w:rsidR="007C55AE" w:rsidRDefault="007C55AE" w:rsidP="003F66F8">
      <w:pPr>
        <w:spacing w:line="259" w:lineRule="auto"/>
      </w:pPr>
    </w:p>
    <w:p w:rsidR="00E952CD" w:rsidRDefault="00E952CD" w:rsidP="003F66F8">
      <w:pPr>
        <w:spacing w:line="259" w:lineRule="auto"/>
      </w:pPr>
    </w:p>
    <w:p w:rsidR="00E952CD" w:rsidRDefault="00E952CD" w:rsidP="003F66F8">
      <w:pPr>
        <w:spacing w:line="259" w:lineRule="auto"/>
      </w:pPr>
    </w:p>
    <w:p w:rsidR="00E952CD" w:rsidRDefault="00E952CD" w:rsidP="003F66F8">
      <w:pPr>
        <w:spacing w:line="259" w:lineRule="auto"/>
      </w:pPr>
    </w:p>
    <w:p w:rsidR="00E952CD" w:rsidRDefault="00E952CD" w:rsidP="003F66F8">
      <w:pPr>
        <w:spacing w:line="259" w:lineRule="auto"/>
      </w:pPr>
    </w:p>
    <w:p w:rsidR="00E952CD" w:rsidRDefault="00E952CD" w:rsidP="003F66F8">
      <w:pPr>
        <w:spacing w:line="259" w:lineRule="auto"/>
      </w:pPr>
    </w:p>
    <w:p w:rsidR="00E952CD" w:rsidRDefault="00E952CD" w:rsidP="003F66F8">
      <w:pPr>
        <w:spacing w:line="259" w:lineRule="auto"/>
      </w:pPr>
    </w:p>
    <w:p w:rsidR="00E952CD" w:rsidRDefault="00E952CD" w:rsidP="003F66F8">
      <w:pPr>
        <w:spacing w:line="259" w:lineRule="auto"/>
      </w:pPr>
    </w:p>
    <w:p w:rsidR="00E952CD" w:rsidRDefault="00E952CD" w:rsidP="003F66F8">
      <w:pPr>
        <w:spacing w:line="259" w:lineRule="auto"/>
      </w:pPr>
    </w:p>
    <w:p w:rsidR="00E952CD" w:rsidRDefault="00E952CD" w:rsidP="003F66F8">
      <w:pPr>
        <w:spacing w:line="259" w:lineRule="auto"/>
      </w:pPr>
    </w:p>
    <w:p w:rsidR="00E952CD" w:rsidRDefault="00E952CD" w:rsidP="003F66F8">
      <w:pPr>
        <w:spacing w:line="259" w:lineRule="auto"/>
      </w:pPr>
    </w:p>
    <w:p w:rsidR="00E952CD" w:rsidRDefault="00E952CD" w:rsidP="003F66F8">
      <w:pPr>
        <w:spacing w:line="259" w:lineRule="auto"/>
      </w:pPr>
      <w:r>
        <w:t>Schermontwerp</w:t>
      </w:r>
    </w:p>
    <w:p w:rsidR="0050747F" w:rsidRDefault="0050747F" w:rsidP="003F66F8">
      <w:pPr>
        <w:spacing w:line="259" w:lineRule="auto"/>
      </w:pPr>
      <w:r>
        <w:t>Hoofdscherm</w:t>
      </w:r>
    </w:p>
    <w:p w:rsidR="0050747F" w:rsidRDefault="0050747F" w:rsidP="003F66F8">
      <w:pPr>
        <w:spacing w:line="259" w:lineRule="auto"/>
      </w:pPr>
      <w:r w:rsidRPr="0050747F">
        <w:drawing>
          <wp:inline distT="0" distB="0" distL="0" distR="0" wp14:anchorId="2885460C" wp14:editId="585D55C8">
            <wp:extent cx="3591426" cy="5287113"/>
            <wp:effectExtent l="0" t="0" r="9525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  <w:r>
        <w:t>Quiz</w:t>
      </w:r>
    </w:p>
    <w:p w:rsidR="00E952CD" w:rsidRDefault="00E952CD" w:rsidP="003F66F8">
      <w:pPr>
        <w:spacing w:line="259" w:lineRule="auto"/>
      </w:pPr>
    </w:p>
    <w:p w:rsidR="00E952CD" w:rsidRDefault="00E952CD" w:rsidP="003F66F8">
      <w:pPr>
        <w:spacing w:line="259" w:lineRule="auto"/>
      </w:pPr>
      <w:r w:rsidRPr="00E952CD">
        <w:drawing>
          <wp:inline distT="0" distB="0" distL="0" distR="0" wp14:anchorId="345393FF" wp14:editId="2BE47B9B">
            <wp:extent cx="4248743" cy="582058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  <w:r>
        <w:lastRenderedPageBreak/>
        <w:t>oefenen</w:t>
      </w: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  <w:r w:rsidRPr="0050747F">
        <w:drawing>
          <wp:inline distT="0" distB="0" distL="0" distR="0" wp14:anchorId="7F1C5255" wp14:editId="2746F8EF">
            <wp:extent cx="4401164" cy="5868219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  <w:r>
        <w:lastRenderedPageBreak/>
        <w:t>Score</w:t>
      </w: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  <w:r w:rsidRPr="0050747F">
        <w:drawing>
          <wp:inline distT="0" distB="0" distL="0" distR="0" wp14:anchorId="2ADB3462" wp14:editId="517E7F06">
            <wp:extent cx="4096322" cy="61635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  <w:bookmarkStart w:id="1" w:name="_GoBack"/>
      <w:bookmarkEnd w:id="1"/>
    </w:p>
    <w:p w:rsidR="0050747F" w:rsidRDefault="0050747F" w:rsidP="003F66F8">
      <w:pPr>
        <w:spacing w:line="259" w:lineRule="auto"/>
      </w:pPr>
    </w:p>
    <w:p w:rsidR="0050747F" w:rsidRDefault="0050747F" w:rsidP="003F66F8">
      <w:pPr>
        <w:spacing w:line="259" w:lineRule="auto"/>
      </w:pPr>
      <w:r>
        <w:t>Over</w:t>
      </w:r>
    </w:p>
    <w:p w:rsidR="0050747F" w:rsidRDefault="0050747F" w:rsidP="003F66F8">
      <w:pPr>
        <w:spacing w:line="259" w:lineRule="auto"/>
      </w:pPr>
    </w:p>
    <w:p w:rsidR="0050747F" w:rsidRPr="00291C8C" w:rsidRDefault="0050747F" w:rsidP="003F66F8">
      <w:pPr>
        <w:spacing w:line="259" w:lineRule="auto"/>
      </w:pPr>
      <w:r w:rsidRPr="0050747F">
        <w:drawing>
          <wp:inline distT="0" distB="0" distL="0" distR="0" wp14:anchorId="7FE16B52" wp14:editId="1D47DA06">
            <wp:extent cx="4458322" cy="5953956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47F" w:rsidRPr="00291C8C" w:rsidSect="00291C8C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53E" w:rsidRDefault="005E753E" w:rsidP="00291C8C">
      <w:pPr>
        <w:spacing w:after="0" w:line="240" w:lineRule="auto"/>
      </w:pPr>
      <w:r>
        <w:separator/>
      </w:r>
    </w:p>
  </w:endnote>
  <w:endnote w:type="continuationSeparator" w:id="0">
    <w:p w:rsidR="005E753E" w:rsidRDefault="005E753E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4769700"/>
      <w:docPartObj>
        <w:docPartGallery w:val="Page Numbers (Bottom of Page)"/>
        <w:docPartUnique/>
      </w:docPartObj>
    </w:sdtPr>
    <w:sdtEndPr/>
    <w:sdtContent>
      <w:p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53E" w:rsidRDefault="005E753E" w:rsidP="00291C8C">
      <w:pPr>
        <w:spacing w:after="0" w:line="240" w:lineRule="auto"/>
      </w:pPr>
      <w:r>
        <w:separator/>
      </w:r>
    </w:p>
  </w:footnote>
  <w:footnote w:type="continuationSeparator" w:id="0">
    <w:p w:rsidR="005E753E" w:rsidRDefault="005E753E" w:rsidP="0029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410B8"/>
    <w:multiLevelType w:val="hybridMultilevel"/>
    <w:tmpl w:val="5650BC4E"/>
    <w:lvl w:ilvl="0" w:tplc="406035B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F8"/>
    <w:rsid w:val="000F3D7D"/>
    <w:rsid w:val="0013282C"/>
    <w:rsid w:val="00143737"/>
    <w:rsid w:val="001E2ED9"/>
    <w:rsid w:val="00291C8C"/>
    <w:rsid w:val="003B225F"/>
    <w:rsid w:val="003F66F8"/>
    <w:rsid w:val="004C5520"/>
    <w:rsid w:val="004E09DB"/>
    <w:rsid w:val="0050747F"/>
    <w:rsid w:val="005208D4"/>
    <w:rsid w:val="005E753E"/>
    <w:rsid w:val="006B4A60"/>
    <w:rsid w:val="006C4DAE"/>
    <w:rsid w:val="007C55AE"/>
    <w:rsid w:val="00BB3CC4"/>
    <w:rsid w:val="00C8663E"/>
    <w:rsid w:val="00CF5ADC"/>
    <w:rsid w:val="00DE41BA"/>
    <w:rsid w:val="00E9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0256"/>
  <w15:chartTrackingRefBased/>
  <w15:docId w15:val="{C49B751A-EF8F-4F29-9534-077788D8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Normaalweb">
    <w:name w:val="Normal (Web)"/>
    <w:basedOn w:val="Standaard"/>
    <w:uiPriority w:val="99"/>
    <w:semiHidden/>
    <w:unhideWhenUsed/>
    <w:rsid w:val="003F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3F66F8"/>
    <w:pPr>
      <w:spacing w:after="160" w:line="259" w:lineRule="auto"/>
      <w:ind w:left="720"/>
      <w:contextualSpacing/>
    </w:pPr>
    <w:rPr>
      <w:rFonts w:eastAsiaTheme="minorHAns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Wordsjabloon_8amo1-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46E74-E806-48BA-BAFC-F4F3F031A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Wordsjabloon_8amo1-3_v1.0.dotx</Template>
  <TotalTime>75</TotalTime>
  <Pages>9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Slooten</dc:creator>
  <cp:keywords/>
  <dc:description/>
  <cp:lastModifiedBy>Nick van Slooten</cp:lastModifiedBy>
  <cp:revision>7</cp:revision>
  <dcterms:created xsi:type="dcterms:W3CDTF">2020-09-22T07:23:00Z</dcterms:created>
  <dcterms:modified xsi:type="dcterms:W3CDTF">2020-09-24T11:37:00Z</dcterms:modified>
</cp:coreProperties>
</file>