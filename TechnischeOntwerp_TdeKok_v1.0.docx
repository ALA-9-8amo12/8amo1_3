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8401" w14:textId="77777777"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61002304" wp14:editId="5D4C34C8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14:paraId="4E4DDA34" w14:textId="77777777" w:rsidR="00291C8C" w:rsidRDefault="00291C8C" w:rsidP="00291C8C"/>
    <w:p w14:paraId="1BB8CD71" w14:textId="77777777" w:rsidR="00291C8C" w:rsidRDefault="00291C8C" w:rsidP="00291C8C"/>
    <w:p w14:paraId="1BAE25A5" w14:textId="77777777" w:rsidR="00291C8C" w:rsidRDefault="00291C8C" w:rsidP="00291C8C"/>
    <w:p w14:paraId="02E6EA43" w14:textId="77777777" w:rsidR="00291C8C" w:rsidRDefault="00291C8C" w:rsidP="00291C8C"/>
    <w:p w14:paraId="6FB5AC1B" w14:textId="77777777" w:rsidR="00291C8C" w:rsidRDefault="00291C8C" w:rsidP="00291C8C"/>
    <w:p w14:paraId="2798889D" w14:textId="77777777" w:rsidR="00291C8C" w:rsidRDefault="00291C8C" w:rsidP="00291C8C"/>
    <w:p w14:paraId="21BDC2BB" w14:textId="77777777" w:rsidR="00291C8C" w:rsidRDefault="00291C8C" w:rsidP="00291C8C"/>
    <w:p w14:paraId="07E455A8" w14:textId="77777777" w:rsidR="00291C8C" w:rsidRDefault="00291C8C" w:rsidP="00291C8C"/>
    <w:p w14:paraId="5DB6B9B7" w14:textId="77777777" w:rsidR="00291C8C" w:rsidRDefault="00291C8C" w:rsidP="00291C8C"/>
    <w:p w14:paraId="45FF7759" w14:textId="77777777" w:rsidR="00291C8C" w:rsidRDefault="00291C8C" w:rsidP="00291C8C"/>
    <w:p w14:paraId="74927150" w14:textId="77777777" w:rsidR="00291C8C" w:rsidRDefault="00291C8C" w:rsidP="00291C8C"/>
    <w:p w14:paraId="3111FE0D" w14:textId="77777777" w:rsidR="00291C8C" w:rsidRDefault="00291C8C" w:rsidP="00291C8C"/>
    <w:p w14:paraId="1A4C1975" w14:textId="77777777" w:rsidR="00291C8C" w:rsidRDefault="00291C8C" w:rsidP="00291C8C"/>
    <w:p w14:paraId="74796415" w14:textId="77777777" w:rsidR="00291C8C" w:rsidRDefault="00291C8C" w:rsidP="00291C8C"/>
    <w:p w14:paraId="70017DE0" w14:textId="77777777" w:rsidR="00291C8C" w:rsidRDefault="00291C8C" w:rsidP="00291C8C"/>
    <w:p w14:paraId="0446EB25" w14:textId="77777777" w:rsidR="00291C8C" w:rsidRDefault="00291C8C" w:rsidP="00291C8C"/>
    <w:p w14:paraId="2FB7AC28" w14:textId="77777777" w:rsidR="00291C8C" w:rsidRDefault="00291C8C" w:rsidP="00291C8C"/>
    <w:p w14:paraId="34543979" w14:textId="77777777" w:rsidR="00291C8C" w:rsidRDefault="00291C8C" w:rsidP="00291C8C"/>
    <w:p w14:paraId="1E2DA09D" w14:textId="77777777" w:rsidR="00291C8C" w:rsidRDefault="00291C8C" w:rsidP="00291C8C"/>
    <w:p w14:paraId="57776FB7" w14:textId="77777777" w:rsidR="00291C8C" w:rsidRDefault="00291C8C" w:rsidP="00291C8C"/>
    <w:p w14:paraId="1C05A0AA" w14:textId="77777777" w:rsidR="00291C8C" w:rsidRDefault="00291C8C" w:rsidP="00291C8C"/>
    <w:p w14:paraId="1EF163CA" w14:textId="77777777"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14:paraId="4E68EACE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018B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FE13" w14:textId="57299DE2" w:rsidR="00291C8C" w:rsidRDefault="00291C8C">
            <w:pPr>
              <w:tabs>
                <w:tab w:val="left" w:pos="1356"/>
              </w:tabs>
            </w:pPr>
            <w:r>
              <w:t>Tim de Kok</w:t>
            </w:r>
          </w:p>
        </w:tc>
      </w:tr>
      <w:tr w:rsidR="00291C8C" w14:paraId="67B64198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BAC0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3065" w14:textId="6D9E9B38" w:rsidR="00291C8C" w:rsidRDefault="00291C8C">
            <w:pPr>
              <w:tabs>
                <w:tab w:val="left" w:pos="1356"/>
              </w:tabs>
            </w:pPr>
            <w:r>
              <w:t>1-</w:t>
            </w:r>
            <w:r w:rsidR="00FA6199">
              <w:t>10</w:t>
            </w:r>
            <w:r>
              <w:t>-2020</w:t>
            </w:r>
          </w:p>
        </w:tc>
      </w:tr>
      <w:tr w:rsidR="00291C8C" w14:paraId="53D01612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92E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284E" w14:textId="77777777"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14:paraId="4A080919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934B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8D86" w14:textId="77777777"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14:paraId="3ACDB6E0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DF7F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D5B1" w14:textId="77777777"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14:paraId="57EB3586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8579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1B1F" w14:textId="77777777"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14:paraId="75714309" w14:textId="77777777"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5A144" w14:textId="77777777" w:rsidR="00291C8C" w:rsidRDefault="00291C8C">
          <w:pPr>
            <w:pStyle w:val="Kopvaninhoudsopgave"/>
          </w:pPr>
          <w:r>
            <w:t>Inhoud</w:t>
          </w:r>
        </w:p>
        <w:p w14:paraId="103510F1" w14:textId="016E1AC0" w:rsidR="00081448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7492" w:history="1">
            <w:r w:rsidR="00081448" w:rsidRPr="001F1DDE">
              <w:rPr>
                <w:rStyle w:val="Hyperlink"/>
                <w:noProof/>
              </w:rPr>
              <w:t>Technische ontwerp</w:t>
            </w:r>
            <w:r w:rsidR="00081448">
              <w:rPr>
                <w:noProof/>
                <w:webHidden/>
              </w:rPr>
              <w:tab/>
            </w:r>
            <w:r w:rsidR="00081448">
              <w:rPr>
                <w:noProof/>
                <w:webHidden/>
              </w:rPr>
              <w:fldChar w:fldCharType="begin"/>
            </w:r>
            <w:r w:rsidR="00081448">
              <w:rPr>
                <w:noProof/>
                <w:webHidden/>
              </w:rPr>
              <w:instrText xml:space="preserve"> PAGEREF _Toc52437492 \h </w:instrText>
            </w:r>
            <w:r w:rsidR="00081448">
              <w:rPr>
                <w:noProof/>
                <w:webHidden/>
              </w:rPr>
            </w:r>
            <w:r w:rsidR="00081448">
              <w:rPr>
                <w:noProof/>
                <w:webHidden/>
              </w:rPr>
              <w:fldChar w:fldCharType="separate"/>
            </w:r>
            <w:r w:rsidR="00081448">
              <w:rPr>
                <w:noProof/>
                <w:webHidden/>
              </w:rPr>
              <w:t>3</w:t>
            </w:r>
            <w:r w:rsidR="00081448">
              <w:rPr>
                <w:noProof/>
                <w:webHidden/>
              </w:rPr>
              <w:fldChar w:fldCharType="end"/>
            </w:r>
          </w:hyperlink>
        </w:p>
        <w:p w14:paraId="5ED79A6E" w14:textId="47F97B69" w:rsidR="00081448" w:rsidRDefault="00081448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2437493" w:history="1">
            <w:r w:rsidRPr="001F1DDE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6699" w14:textId="77D9DB8D" w:rsidR="00081448" w:rsidRDefault="00081448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2437494" w:history="1">
            <w:r w:rsidRPr="001F1DDE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7912" w14:textId="5E08BFFD" w:rsidR="00291C8C" w:rsidRDefault="00291C8C">
          <w:r>
            <w:rPr>
              <w:b/>
              <w:bCs/>
            </w:rPr>
            <w:fldChar w:fldCharType="end"/>
          </w:r>
        </w:p>
      </w:sdtContent>
    </w:sdt>
    <w:p w14:paraId="33FF9CCE" w14:textId="77777777" w:rsidR="00291C8C" w:rsidRDefault="00291C8C">
      <w:pPr>
        <w:spacing w:line="259" w:lineRule="auto"/>
      </w:pPr>
      <w:r>
        <w:br w:type="page"/>
      </w:r>
    </w:p>
    <w:p w14:paraId="702F4893" w14:textId="105F0712" w:rsidR="00291C8C" w:rsidRDefault="00DC72E9" w:rsidP="00291C8C">
      <w:pPr>
        <w:pStyle w:val="Kop1"/>
      </w:pPr>
      <w:bookmarkStart w:id="0" w:name="_Toc52437492"/>
      <w:r>
        <w:lastRenderedPageBreak/>
        <w:t>Technische ontwerp</w:t>
      </w:r>
      <w:bookmarkEnd w:id="0"/>
    </w:p>
    <w:p w14:paraId="289EFE34" w14:textId="7F1FAB2A" w:rsidR="00DC72E9" w:rsidRDefault="00DC72E9" w:rsidP="00DC72E9">
      <w:pPr>
        <w:pStyle w:val="Kop2"/>
      </w:pPr>
      <w:bookmarkStart w:id="1" w:name="_Toc52437493"/>
      <w:r>
        <w:t>Klassen diagram</w:t>
      </w:r>
      <w:bookmarkEnd w:id="1"/>
    </w:p>
    <w:p w14:paraId="7CF65387" w14:textId="1DEAB8C8" w:rsidR="00DC72E9" w:rsidRDefault="00DC72E9" w:rsidP="00DC72E9"/>
    <w:p w14:paraId="50BFA3AD" w14:textId="00EE6171" w:rsidR="00DC72E9" w:rsidRDefault="00081448" w:rsidP="00DC72E9">
      <w:r>
        <w:rPr>
          <w:noProof/>
        </w:rPr>
        <w:drawing>
          <wp:inline distT="0" distB="0" distL="0" distR="0" wp14:anchorId="541CCF44" wp14:editId="323BB292">
            <wp:extent cx="5760720" cy="15735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898A" w14:textId="77777777" w:rsidR="00DC72E9" w:rsidRDefault="00DC72E9" w:rsidP="00DC72E9"/>
    <w:p w14:paraId="4BC98EED" w14:textId="29FCEFC4" w:rsidR="00DC72E9" w:rsidRDefault="00DC72E9" w:rsidP="00DC72E9">
      <w:pPr>
        <w:pStyle w:val="Kop2"/>
      </w:pPr>
      <w:bookmarkStart w:id="2" w:name="_Toc52437494"/>
      <w:r>
        <w:t>ERD</w:t>
      </w:r>
      <w:bookmarkEnd w:id="2"/>
    </w:p>
    <w:p w14:paraId="6786F14A" w14:textId="3EE3A1D6" w:rsidR="00DC72E9" w:rsidRDefault="00DC72E9" w:rsidP="00DC72E9"/>
    <w:p w14:paraId="3DC4758B" w14:textId="3AA2C503" w:rsidR="00DC72E9" w:rsidRPr="00DC72E9" w:rsidRDefault="00DC72E9" w:rsidP="00DC72E9">
      <w:r>
        <w:rPr>
          <w:noProof/>
        </w:rPr>
        <w:drawing>
          <wp:inline distT="0" distB="0" distL="0" distR="0" wp14:anchorId="116CE3C7" wp14:editId="48BEA089">
            <wp:extent cx="5760720" cy="95186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E9" w:rsidRPr="00DC72E9" w:rsidSect="00291C8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4C758" w14:textId="77777777" w:rsidR="00DC72E9" w:rsidRDefault="00DC72E9" w:rsidP="00291C8C">
      <w:pPr>
        <w:spacing w:after="0" w:line="240" w:lineRule="auto"/>
      </w:pPr>
      <w:r>
        <w:separator/>
      </w:r>
    </w:p>
  </w:endnote>
  <w:endnote w:type="continuationSeparator" w:id="0">
    <w:p w14:paraId="374F5BCB" w14:textId="77777777" w:rsidR="00DC72E9" w:rsidRDefault="00DC72E9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769700"/>
      <w:docPartObj>
        <w:docPartGallery w:val="Page Numbers (Bottom of Page)"/>
        <w:docPartUnique/>
      </w:docPartObj>
    </w:sdtPr>
    <w:sdtEndPr/>
    <w:sdtContent>
      <w:p w14:paraId="4E1855DB" w14:textId="77777777"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6A2819C" w14:textId="77777777"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1BED0" w14:textId="77777777" w:rsidR="00DC72E9" w:rsidRDefault="00DC72E9" w:rsidP="00291C8C">
      <w:pPr>
        <w:spacing w:after="0" w:line="240" w:lineRule="auto"/>
      </w:pPr>
      <w:r>
        <w:separator/>
      </w:r>
    </w:p>
  </w:footnote>
  <w:footnote w:type="continuationSeparator" w:id="0">
    <w:p w14:paraId="57418374" w14:textId="77777777" w:rsidR="00DC72E9" w:rsidRDefault="00DC72E9" w:rsidP="0029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E9"/>
    <w:rsid w:val="00081448"/>
    <w:rsid w:val="00291C8C"/>
    <w:rsid w:val="003B225F"/>
    <w:rsid w:val="006B4A60"/>
    <w:rsid w:val="00CF5ADC"/>
    <w:rsid w:val="00DC72E9"/>
    <w:rsid w:val="00DE41BA"/>
    <w:rsid w:val="00F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B2B6"/>
  <w15:chartTrackingRefBased/>
  <w15:docId w15:val="{B925244F-9707-4BDD-9BF4-3F0E2644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Inhopg2">
    <w:name w:val="toc 2"/>
    <w:basedOn w:val="Standaard"/>
    <w:next w:val="Standaard"/>
    <w:autoRedefine/>
    <w:uiPriority w:val="39"/>
    <w:unhideWhenUsed/>
    <w:rsid w:val="00DC72E9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project%20jaar%203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2398-11D1-4DF9-A406-39461A9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33</TotalTime>
  <Pages>3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Kok</dc:creator>
  <cp:keywords/>
  <dc:description/>
  <cp:lastModifiedBy>Tim de Kok</cp:lastModifiedBy>
  <cp:revision>1</cp:revision>
  <dcterms:created xsi:type="dcterms:W3CDTF">2020-10-01T07:06:00Z</dcterms:created>
  <dcterms:modified xsi:type="dcterms:W3CDTF">2020-10-01T07:39:00Z</dcterms:modified>
</cp:coreProperties>
</file>