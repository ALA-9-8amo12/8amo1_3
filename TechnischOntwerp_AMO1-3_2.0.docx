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2A229" w14:textId="77777777"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5C1C8ECA" wp14:editId="4E9EB7FE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14:paraId="71E3FA13" w14:textId="77777777" w:rsidR="00291C8C" w:rsidRDefault="00291C8C" w:rsidP="00291C8C"/>
    <w:p w14:paraId="51FD9C6B" w14:textId="77777777" w:rsidR="00291C8C" w:rsidRDefault="00291C8C" w:rsidP="00291C8C"/>
    <w:p w14:paraId="096695E8" w14:textId="77777777" w:rsidR="00291C8C" w:rsidRDefault="00291C8C" w:rsidP="00291C8C"/>
    <w:p w14:paraId="3F91A160" w14:textId="77777777" w:rsidR="00291C8C" w:rsidRDefault="00291C8C" w:rsidP="00291C8C"/>
    <w:p w14:paraId="50E8AD46" w14:textId="77777777" w:rsidR="00291C8C" w:rsidRDefault="00291C8C" w:rsidP="00291C8C"/>
    <w:p w14:paraId="094C48A0" w14:textId="77777777" w:rsidR="00291C8C" w:rsidRDefault="00291C8C" w:rsidP="00291C8C"/>
    <w:p w14:paraId="4E8ACEB5" w14:textId="77777777" w:rsidR="00291C8C" w:rsidRDefault="00291C8C" w:rsidP="00291C8C"/>
    <w:p w14:paraId="3E28D284" w14:textId="77777777" w:rsidR="00291C8C" w:rsidRDefault="00291C8C" w:rsidP="00291C8C"/>
    <w:p w14:paraId="3F20E6D9" w14:textId="77777777" w:rsidR="00291C8C" w:rsidRDefault="00291C8C" w:rsidP="00291C8C"/>
    <w:p w14:paraId="6C44E4F3" w14:textId="77777777" w:rsidR="00291C8C" w:rsidRDefault="00291C8C" w:rsidP="00291C8C"/>
    <w:p w14:paraId="2A10417A" w14:textId="77777777" w:rsidR="00291C8C" w:rsidRDefault="00291C8C" w:rsidP="00291C8C"/>
    <w:p w14:paraId="4CACC142" w14:textId="77777777" w:rsidR="00291C8C" w:rsidRDefault="00291C8C" w:rsidP="00291C8C"/>
    <w:p w14:paraId="1A7ED5F3" w14:textId="77777777" w:rsidR="00291C8C" w:rsidRDefault="00291C8C" w:rsidP="00291C8C"/>
    <w:p w14:paraId="0EE27E02" w14:textId="77777777" w:rsidR="00291C8C" w:rsidRDefault="00291C8C" w:rsidP="00291C8C"/>
    <w:p w14:paraId="2208C515" w14:textId="77777777" w:rsidR="00291C8C" w:rsidRDefault="00291C8C" w:rsidP="00291C8C"/>
    <w:p w14:paraId="457D6C81" w14:textId="77777777" w:rsidR="00291C8C" w:rsidRDefault="00291C8C" w:rsidP="00291C8C"/>
    <w:p w14:paraId="77B85B57" w14:textId="77777777" w:rsidR="00291C8C" w:rsidRDefault="00291C8C" w:rsidP="00291C8C"/>
    <w:p w14:paraId="76950792" w14:textId="77777777" w:rsidR="00291C8C" w:rsidRDefault="00291C8C" w:rsidP="00291C8C"/>
    <w:p w14:paraId="4E506CB1" w14:textId="77777777" w:rsidR="00291C8C" w:rsidRDefault="00291C8C" w:rsidP="00291C8C"/>
    <w:p w14:paraId="7E66977E" w14:textId="77777777" w:rsidR="00291C8C" w:rsidRDefault="00291C8C" w:rsidP="00291C8C"/>
    <w:p w14:paraId="40CEAAC5" w14:textId="77777777" w:rsidR="00291C8C" w:rsidRDefault="00291C8C" w:rsidP="00291C8C"/>
    <w:p w14:paraId="537A13EB" w14:textId="77777777"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14:paraId="78B8BE21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FBBC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1B35" w14:textId="77777777"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</w:t>
            </w:r>
            <w:proofErr w:type="spellStart"/>
            <w:r>
              <w:t>Ofwegen</w:t>
            </w:r>
            <w:proofErr w:type="spellEnd"/>
          </w:p>
        </w:tc>
      </w:tr>
      <w:tr w:rsidR="00291C8C" w14:paraId="3E588F78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FE2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3734" w14:textId="77777777" w:rsidR="00291C8C" w:rsidRDefault="00291C8C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291C8C" w14:paraId="6A237640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D6A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436D" w14:textId="77777777"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14:paraId="6FD2B010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644B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726D" w14:textId="77777777"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14:paraId="28805807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484F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A0CA" w14:textId="77777777"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14:paraId="45CEFC1A" w14:textId="77777777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C009" w14:textId="77777777"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FBA7" w14:textId="2DA9D311" w:rsidR="00291C8C" w:rsidRDefault="00B6424B">
            <w:pPr>
              <w:tabs>
                <w:tab w:val="left" w:pos="1356"/>
              </w:tabs>
            </w:pPr>
            <w:r>
              <w:t>2</w:t>
            </w:r>
          </w:p>
        </w:tc>
      </w:tr>
    </w:tbl>
    <w:p w14:paraId="30AA4165" w14:textId="77777777"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9B9244" w14:textId="77777777" w:rsidR="00291C8C" w:rsidRDefault="00291C8C">
          <w:pPr>
            <w:pStyle w:val="Kopvaninhoudsopgave"/>
          </w:pPr>
          <w:r>
            <w:t>Inhoud</w:t>
          </w:r>
        </w:p>
        <w:p w14:paraId="7CB6E7AB" w14:textId="78003830" w:rsidR="00B6424B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1321" w:history="1">
            <w:r w:rsidR="00B6424B" w:rsidRPr="009F5CA8">
              <w:rPr>
                <w:rStyle w:val="Hyperlink"/>
                <w:noProof/>
              </w:rPr>
              <w:t>Technisch Ontwerp</w:t>
            </w:r>
            <w:r w:rsidR="00B6424B">
              <w:rPr>
                <w:noProof/>
                <w:webHidden/>
              </w:rPr>
              <w:tab/>
            </w:r>
            <w:r w:rsidR="00B6424B">
              <w:rPr>
                <w:noProof/>
                <w:webHidden/>
              </w:rPr>
              <w:fldChar w:fldCharType="begin"/>
            </w:r>
            <w:r w:rsidR="00B6424B">
              <w:rPr>
                <w:noProof/>
                <w:webHidden/>
              </w:rPr>
              <w:instrText xml:space="preserve"> PAGEREF _Toc54881321 \h </w:instrText>
            </w:r>
            <w:r w:rsidR="00B6424B">
              <w:rPr>
                <w:noProof/>
                <w:webHidden/>
              </w:rPr>
            </w:r>
            <w:r w:rsidR="00B6424B">
              <w:rPr>
                <w:noProof/>
                <w:webHidden/>
              </w:rPr>
              <w:fldChar w:fldCharType="separate"/>
            </w:r>
            <w:r w:rsidR="00B6424B">
              <w:rPr>
                <w:noProof/>
                <w:webHidden/>
              </w:rPr>
              <w:t>3</w:t>
            </w:r>
            <w:r w:rsidR="00B6424B">
              <w:rPr>
                <w:noProof/>
                <w:webHidden/>
              </w:rPr>
              <w:fldChar w:fldCharType="end"/>
            </w:r>
          </w:hyperlink>
        </w:p>
        <w:p w14:paraId="0FE2778C" w14:textId="615C5D72" w:rsidR="00B6424B" w:rsidRDefault="00B6424B">
          <w:pPr>
            <w:pStyle w:val="Inhopg2"/>
            <w:tabs>
              <w:tab w:val="right" w:pos="9062"/>
            </w:tabs>
            <w:rPr>
              <w:noProof/>
            </w:rPr>
          </w:pPr>
          <w:hyperlink w:anchor="_Toc54881322" w:history="1">
            <w:r w:rsidRPr="009F5CA8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E30A" w14:textId="2EBC1028" w:rsidR="00B6424B" w:rsidRDefault="00B6424B">
          <w:pPr>
            <w:pStyle w:val="Inhopg2"/>
            <w:tabs>
              <w:tab w:val="right" w:pos="9062"/>
            </w:tabs>
            <w:rPr>
              <w:noProof/>
            </w:rPr>
          </w:pPr>
          <w:hyperlink w:anchor="_Toc54881323" w:history="1">
            <w:r w:rsidRPr="009F5CA8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6143" w14:textId="68E2E4C6" w:rsidR="00291C8C" w:rsidRDefault="00291C8C">
          <w:r>
            <w:rPr>
              <w:b/>
              <w:bCs/>
            </w:rPr>
            <w:fldChar w:fldCharType="end"/>
          </w:r>
        </w:p>
      </w:sdtContent>
    </w:sdt>
    <w:p w14:paraId="5A571797" w14:textId="77777777" w:rsidR="003F66F8" w:rsidRDefault="00291C8C" w:rsidP="003F66F8">
      <w:pPr>
        <w:pStyle w:val="Kop1"/>
      </w:pPr>
      <w:r>
        <w:br w:type="page"/>
      </w:r>
      <w:bookmarkStart w:id="0" w:name="_Toc54881321"/>
      <w:r w:rsidR="009E06A4">
        <w:lastRenderedPageBreak/>
        <w:t>Technisch</w:t>
      </w:r>
      <w:r w:rsidR="004E09DB">
        <w:t xml:space="preserve"> Ontwerp</w:t>
      </w:r>
      <w:bookmarkEnd w:id="0"/>
    </w:p>
    <w:p w14:paraId="5A30CF70" w14:textId="77777777" w:rsidR="003F66F8" w:rsidRDefault="003F66F8" w:rsidP="003F66F8"/>
    <w:p w14:paraId="1D92DA19" w14:textId="77777777" w:rsidR="00DF01C2" w:rsidRDefault="00DF01C2" w:rsidP="003F66F8"/>
    <w:p w14:paraId="25C5C5D4" w14:textId="77777777" w:rsidR="00DF01C2" w:rsidRDefault="00DF01C2" w:rsidP="00B6424B">
      <w:pPr>
        <w:pStyle w:val="Kop2"/>
      </w:pPr>
      <w:bookmarkStart w:id="1" w:name="_Toc54881322"/>
      <w:r>
        <w:t>ERD</w:t>
      </w:r>
      <w:bookmarkEnd w:id="1"/>
    </w:p>
    <w:p w14:paraId="2F431A34" w14:textId="5ED14F03" w:rsidR="00DF01C2" w:rsidRDefault="00B6424B" w:rsidP="003F66F8">
      <w:pPr>
        <w:spacing w:line="259" w:lineRule="auto"/>
      </w:pPr>
      <w:r>
        <w:rPr>
          <w:noProof/>
        </w:rPr>
        <w:drawing>
          <wp:inline distT="0" distB="0" distL="0" distR="0" wp14:anchorId="0BEDDB0A" wp14:editId="74946B4B">
            <wp:extent cx="5760720" cy="35718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FB9B" w14:textId="77777777" w:rsidR="00DF01C2" w:rsidRDefault="00DF01C2" w:rsidP="003F66F8">
      <w:pPr>
        <w:spacing w:line="259" w:lineRule="auto"/>
      </w:pPr>
    </w:p>
    <w:p w14:paraId="09D1446D" w14:textId="77777777" w:rsidR="00DF01C2" w:rsidRDefault="00DF01C2" w:rsidP="003F66F8">
      <w:pPr>
        <w:spacing w:line="259" w:lineRule="auto"/>
      </w:pPr>
    </w:p>
    <w:p w14:paraId="3C3AB847" w14:textId="77777777" w:rsidR="00DF01C2" w:rsidRDefault="00DF01C2" w:rsidP="00B6424B">
      <w:pPr>
        <w:pStyle w:val="Kop2"/>
      </w:pPr>
      <w:bookmarkStart w:id="2" w:name="_Toc54881323"/>
      <w:proofErr w:type="spellStart"/>
      <w:r>
        <w:t>KlassenDiagram</w:t>
      </w:r>
      <w:bookmarkEnd w:id="2"/>
      <w:proofErr w:type="spellEnd"/>
    </w:p>
    <w:p w14:paraId="33BC5BDA" w14:textId="1D0A91C4" w:rsidR="00291C8C" w:rsidRDefault="00B6424B" w:rsidP="003F66F8">
      <w:pPr>
        <w:spacing w:line="259" w:lineRule="auto"/>
      </w:pPr>
      <w:r>
        <w:rPr>
          <w:noProof/>
        </w:rPr>
        <w:drawing>
          <wp:inline distT="0" distB="0" distL="0" distR="0" wp14:anchorId="3986DD80" wp14:editId="05EC546A">
            <wp:extent cx="5448300" cy="2971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8C" w:rsidSect="00291C8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7A02" w14:textId="77777777" w:rsidR="00073638" w:rsidRDefault="00073638" w:rsidP="00291C8C">
      <w:pPr>
        <w:spacing w:after="0" w:line="240" w:lineRule="auto"/>
      </w:pPr>
      <w:r>
        <w:separator/>
      </w:r>
    </w:p>
  </w:endnote>
  <w:endnote w:type="continuationSeparator" w:id="0">
    <w:p w14:paraId="27425D41" w14:textId="77777777" w:rsidR="00073638" w:rsidRDefault="00073638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769700"/>
      <w:docPartObj>
        <w:docPartGallery w:val="Page Numbers (Bottom of Page)"/>
        <w:docPartUnique/>
      </w:docPartObj>
    </w:sdtPr>
    <w:sdtEndPr/>
    <w:sdtContent>
      <w:p w14:paraId="7D370536" w14:textId="77777777"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2CFE9B8" w14:textId="77777777"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8222F" w14:textId="77777777" w:rsidR="00073638" w:rsidRDefault="00073638" w:rsidP="00291C8C">
      <w:pPr>
        <w:spacing w:after="0" w:line="240" w:lineRule="auto"/>
      </w:pPr>
      <w:r>
        <w:separator/>
      </w:r>
    </w:p>
  </w:footnote>
  <w:footnote w:type="continuationSeparator" w:id="0">
    <w:p w14:paraId="60F1F070" w14:textId="77777777" w:rsidR="00073638" w:rsidRDefault="00073638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410B8"/>
    <w:multiLevelType w:val="hybridMultilevel"/>
    <w:tmpl w:val="5650BC4E"/>
    <w:lvl w:ilvl="0" w:tplc="406035B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8"/>
    <w:rsid w:val="00017054"/>
    <w:rsid w:val="00073638"/>
    <w:rsid w:val="000B0E8E"/>
    <w:rsid w:val="000F3D7D"/>
    <w:rsid w:val="0013282C"/>
    <w:rsid w:val="00143737"/>
    <w:rsid w:val="001E2ED9"/>
    <w:rsid w:val="00291C8C"/>
    <w:rsid w:val="003B225F"/>
    <w:rsid w:val="003F66F8"/>
    <w:rsid w:val="004E09DB"/>
    <w:rsid w:val="005208D4"/>
    <w:rsid w:val="0060761F"/>
    <w:rsid w:val="006B4A60"/>
    <w:rsid w:val="006C4DAE"/>
    <w:rsid w:val="007C55AE"/>
    <w:rsid w:val="009E06A4"/>
    <w:rsid w:val="00B6424B"/>
    <w:rsid w:val="00BB3CC4"/>
    <w:rsid w:val="00CD61B2"/>
    <w:rsid w:val="00CF5ADC"/>
    <w:rsid w:val="00DE41BA"/>
    <w:rsid w:val="00DF01C2"/>
    <w:rsid w:val="00E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48C6"/>
  <w15:chartTrackingRefBased/>
  <w15:docId w15:val="{C49B751A-EF8F-4F29-9534-077788D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Normaalweb">
    <w:name w:val="Normal (Web)"/>
    <w:basedOn w:val="Standaard"/>
    <w:uiPriority w:val="99"/>
    <w:semiHidden/>
    <w:unhideWhenUsed/>
    <w:rsid w:val="003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3F66F8"/>
    <w:pPr>
      <w:spacing w:after="160" w:line="259" w:lineRule="auto"/>
      <w:ind w:left="720"/>
      <w:contextualSpacing/>
    </w:pPr>
    <w:rPr>
      <w:rFonts w:eastAsiaTheme="minorHAnsi"/>
      <w:noProof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B6424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771FD-912A-4BF2-A9BE-3E0DE201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1</TotalTime>
  <Pages>3</Pages>
  <Words>76</Words>
  <Characters>419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Tim de Kok</cp:lastModifiedBy>
  <cp:revision>2</cp:revision>
  <dcterms:created xsi:type="dcterms:W3CDTF">2020-10-29T15:36:00Z</dcterms:created>
  <dcterms:modified xsi:type="dcterms:W3CDTF">2020-10-29T15:36:00Z</dcterms:modified>
</cp:coreProperties>
</file>